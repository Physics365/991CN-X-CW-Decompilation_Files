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DFF4E" w14:textId="25338258" w:rsidR="00545BA6" w:rsidRDefault="00545BA6" w:rsidP="00545BA6">
      <w:pPr>
        <w:pStyle w:val="1"/>
      </w:pPr>
      <w:bookmarkStart w:id="0" w:name="_Ref163683741"/>
      <w:r>
        <w:rPr>
          <w:rFonts w:hint="eastAsia"/>
        </w:rPr>
        <w:t>基本溢出</w:t>
      </w:r>
      <w:bookmarkEnd w:id="0"/>
    </w:p>
    <w:p w14:paraId="0E222A47" w14:textId="591F9F67" w:rsidR="00545BA6" w:rsidRPr="00545BA6" w:rsidRDefault="00545BA6" w:rsidP="00545BA6">
      <w:pPr>
        <w:pStyle w:val="2"/>
      </w:pPr>
      <w:r>
        <w:rPr>
          <w:rFonts w:hint="eastAsia"/>
        </w:rPr>
        <w:t>什么是基本溢出</w:t>
      </w:r>
    </w:p>
    <w:p w14:paraId="4603F63B" w14:textId="16614423" w:rsidR="00545BA6" w:rsidRDefault="00545BA6" w:rsidP="00545BA6">
      <w:pPr>
        <w:ind w:firstLine="420"/>
      </w:pPr>
      <w:r>
        <w:rPr>
          <w:rFonts w:hint="eastAsia"/>
        </w:rPr>
        <w:t>首先来看概念。字符串的长度是第一个</w:t>
      </w:r>
      <w:r w:rsidRPr="00545BA6">
        <w:rPr>
          <w:rStyle w:val="af9"/>
        </w:rPr>
        <w:t>NUL</w:t>
      </w:r>
      <w:r>
        <w:t>的位置（从0数起）。例如，</w:t>
      </w:r>
      <w:r w:rsidRPr="00545BA6">
        <w:rPr>
          <w:rStyle w:val="af9"/>
        </w:rPr>
        <w:t>31 00</w:t>
      </w:r>
      <w:r>
        <w:t>的长度是1，</w:t>
      </w:r>
      <w:r w:rsidRPr="00545BA6">
        <w:rPr>
          <w:rStyle w:val="af9"/>
        </w:rPr>
        <w:t>00</w:t>
      </w:r>
      <w:r>
        <w:t>的长度是0。光标位置＞长度时，就叫基本溢出，此时光标在</w:t>
      </w:r>
      <w:r w:rsidRPr="00545BA6">
        <w:rPr>
          <w:rStyle w:val="af9"/>
        </w:rPr>
        <w:t>NUL</w:t>
      </w:r>
      <w:r>
        <w:t>的后面。</w:t>
      </w:r>
    </w:p>
    <w:p w14:paraId="6F2E77F5" w14:textId="0BADFC56" w:rsidR="00545BA6" w:rsidRDefault="00545BA6" w:rsidP="00545BA6">
      <w:pPr>
        <w:ind w:firstLine="420"/>
      </w:pPr>
      <w:r>
        <w:t>一般来说，光标不能移动到</w:t>
      </w:r>
      <w:r w:rsidRPr="00545BA6">
        <w:rPr>
          <w:rStyle w:val="af9"/>
        </w:rPr>
        <w:t>NUL</w:t>
      </w:r>
      <w:r>
        <w:t>后面，因为当下一个字符是</w:t>
      </w:r>
      <w:r w:rsidRPr="00545BA6">
        <w:rPr>
          <w:rStyle w:val="af9"/>
        </w:rPr>
        <w:t>00</w:t>
      </w:r>
      <w:r>
        <w:t>时，再按</w:t>
      </w:r>
      <w:r>
        <w:rPr>
          <w:rStyle w:val="XKey0"/>
          <w:rFonts w:hint="eastAsia"/>
        </w:rPr>
        <w:t>$</w:t>
      </w:r>
      <w:r>
        <w:t>在数学模式中会移动到最左边，在线性模式中没有操作。</w:t>
      </w:r>
    </w:p>
    <w:p w14:paraId="613CCEC0" w14:textId="77777777" w:rsidR="00545BA6" w:rsidRDefault="00545BA6" w:rsidP="00545BA6">
      <w:pPr>
        <w:pStyle w:val="2"/>
      </w:pPr>
      <w:r>
        <w:rPr>
          <w:rFonts w:hint="eastAsia"/>
        </w:rPr>
        <w:t>基本溢出的方法</w:t>
      </w:r>
    </w:p>
    <w:p w14:paraId="19B0E556" w14:textId="0EBE5646" w:rsidR="00545BA6" w:rsidRDefault="00545BA6" w:rsidP="000C75DC">
      <w:pPr>
        <w:pStyle w:val="aa"/>
        <w:numPr>
          <w:ilvl w:val="0"/>
          <w:numId w:val="34"/>
        </w:numPr>
        <w:spacing w:before="156" w:after="156"/>
      </w:pPr>
      <w:r>
        <w:t>字符转换器。在</w:t>
      </w:r>
      <w:r w:rsidRPr="000C75DC">
        <w:rPr>
          <w:rStyle w:val="af9"/>
        </w:rPr>
        <w:t>31 FE 00</w:t>
      </w:r>
      <w:r>
        <w:t>中，只要从最左边开始连按两下</w:t>
      </w:r>
      <w:r w:rsidR="000C75DC" w:rsidRPr="000C75DC">
        <w:rPr>
          <w:rStyle w:val="XKey0"/>
          <w:rFonts w:hint="eastAsia"/>
        </w:rPr>
        <w:t>$</w:t>
      </w:r>
      <w:r>
        <w:t>，就会到达</w:t>
      </w:r>
      <w:r w:rsidRPr="000C75DC">
        <w:rPr>
          <w:rStyle w:val="af9"/>
        </w:rPr>
        <w:t>FE 00</w:t>
      </w:r>
      <w:r>
        <w:t>右边，达成基本溢出。</w:t>
      </w:r>
    </w:p>
    <w:p w14:paraId="325AE192" w14:textId="6690924B" w:rsidR="00545BA6" w:rsidRDefault="000C75DC" w:rsidP="000C75DC">
      <w:pPr>
        <w:pStyle w:val="aa"/>
        <w:numPr>
          <w:ilvl w:val="0"/>
          <w:numId w:val="34"/>
        </w:numPr>
        <w:spacing w:before="156" w:after="156"/>
      </w:pPr>
      <w:r>
        <w:fldChar w:fldCharType="begin"/>
      </w:r>
      <w:r w:rsidRPr="001F0662">
        <w:instrText>eq \o \ac(</w:instrText>
      </w:r>
      <w:r>
        <w:rPr>
          <w:rStyle w:val="CASIOX0"/>
          <w:rFonts w:hint="eastAsia"/>
          <w:u w:val="single"/>
        </w:rPr>
        <w:instrText>⬜</w:instrText>
      </w:r>
      <w:r w:rsidRPr="001F0662">
        <w:instrText>,\s \do</w:instrText>
      </w:r>
      <w:r>
        <w:instrText>12</w:instrText>
      </w:r>
      <w:r w:rsidRPr="001F0662">
        <w:instrText>(</w:instrText>
      </w:r>
      <w:r>
        <w:rPr>
          <w:rStyle w:val="af9"/>
          <w:rFonts w:hint="eastAsia"/>
        </w:rPr>
        <w:instrText>19</w:instrText>
      </w:r>
      <w:r w:rsidRPr="001F0662">
        <w:instrText>))</w:instrText>
      </w:r>
      <w:r>
        <w:fldChar w:fldCharType="end"/>
      </w:r>
      <w:r>
        <w:rPr>
          <w:rFonts w:hint="eastAsia"/>
        </w:rPr>
        <w:t>(</w:t>
      </w:r>
      <w:r w:rsidR="00545BA6">
        <w:t>框</w:t>
      </w:r>
      <w:r>
        <w:rPr>
          <w:rFonts w:hint="eastAsia"/>
        </w:rPr>
        <w:t>)</w:t>
      </w:r>
      <w:r w:rsidR="00545BA6">
        <w:t>。框和它右边的字符是“绑定”的，在框左边按</w:t>
      </w:r>
      <w:r w:rsidRPr="000C75DC">
        <w:rPr>
          <w:rStyle w:val="XKey0"/>
          <w:rFonts w:hint="eastAsia"/>
        </w:rPr>
        <w:t>$</w:t>
      </w:r>
      <w:r w:rsidR="00545BA6">
        <w:t>会连续跳过两个字符，包括字符</w:t>
      </w:r>
      <w:r w:rsidR="00545BA6" w:rsidRPr="000C75DC">
        <w:rPr>
          <w:rStyle w:val="af9"/>
        </w:rPr>
        <w:t>00</w:t>
      </w:r>
      <w:r w:rsidR="00545BA6">
        <w:t>。因此只要框在最后，就能用它达成基本溢出。提示：字符</w:t>
      </w:r>
      <w:r>
        <w:fldChar w:fldCharType="begin"/>
      </w:r>
      <w:r w:rsidRPr="001F0662">
        <w:instrText>eq \o \ac(</w:instrText>
      </w:r>
      <w:r w:rsidRPr="000C75DC">
        <w:rPr>
          <w:rStyle w:val="CASIOX0"/>
          <w:u w:val="single"/>
        </w:rPr>
        <w:instrText>atm▸Pa</w:instrText>
      </w:r>
      <w:r w:rsidRPr="001F0662">
        <w:instrText>,\s \do</w:instrText>
      </w:r>
      <w:r>
        <w:instrText>12</w:instrText>
      </w:r>
      <w:r w:rsidRPr="001F0662">
        <w:instrText>(</w:instrText>
      </w:r>
      <w:r>
        <w:rPr>
          <w:rStyle w:val="af9"/>
          <w:rFonts w:hint="eastAsia"/>
        </w:rPr>
        <w:instrText>FE19</w:instrText>
      </w:r>
      <w:r w:rsidRPr="001F0662">
        <w:instrText>))</w:instrText>
      </w:r>
      <w:r>
        <w:fldChar w:fldCharType="end"/>
      </w:r>
      <w:r w:rsidR="00545BA6">
        <w:t>是</w:t>
      </w:r>
      <w:r>
        <w:rPr>
          <w:rStyle w:val="XKey0"/>
          <w:rFonts w:hint="eastAsia"/>
        </w:rPr>
        <w:t>q8R21</w:t>
      </w:r>
      <w:r w:rsidR="00545BA6">
        <w:t>，字符</w:t>
      </w:r>
      <w:r>
        <w:fldChar w:fldCharType="begin"/>
      </w:r>
      <w:r w:rsidRPr="001F0662">
        <w:instrText>eq \o \ac(</w:instrText>
      </w:r>
      <w:r>
        <w:rPr>
          <w:rStyle w:val="CASIOX0"/>
          <w:rFonts w:hint="eastAsia"/>
          <w:u w:val="single"/>
        </w:rPr>
        <w:instrText>→𝒚</w:instrText>
      </w:r>
      <w:r w:rsidRPr="001F0662">
        <w:instrText>,\s \do</w:instrText>
      </w:r>
      <w:r>
        <w:instrText>12</w:instrText>
      </w:r>
      <w:r w:rsidRPr="001F0662">
        <w:instrText>(</w:instrText>
      </w:r>
      <w:r>
        <w:rPr>
          <w:rStyle w:val="af9"/>
          <w:rFonts w:hint="eastAsia"/>
        </w:rPr>
        <w:instrText>FB19</w:instrText>
      </w:r>
      <w:r w:rsidRPr="001F0662">
        <w:instrText>))</w:instrText>
      </w:r>
      <w:r>
        <w:fldChar w:fldCharType="end"/>
      </w:r>
      <w:r w:rsidR="00545BA6">
        <w:t>是</w:t>
      </w:r>
      <w:r w:rsidR="00BD51C2">
        <w:rPr>
          <w:rStyle w:val="XKey0"/>
          <w:rFonts w:hint="eastAsia"/>
        </w:rPr>
        <w:t>Jn</w:t>
      </w:r>
      <w:r w:rsidR="00545BA6">
        <w:t>。刷框的办法除了字符转换器以外，还有一种，</w:t>
      </w:r>
      <w:r w:rsidR="00545BA6" w:rsidRPr="00BD51C2">
        <w:rPr>
          <w:rStyle w:val="CASIOX0"/>
        </w:rPr>
        <w:t>6÷2</w:t>
      </w:r>
      <w:r w:rsidR="00545BA6">
        <w:t>，不断输入根号直到无法再输入，在根号内填入</w:t>
      </w:r>
      <w:r w:rsidR="00545BA6" w:rsidRPr="00BD51C2">
        <w:rPr>
          <w:rStyle w:val="CASIOX0"/>
        </w:rPr>
        <w:t>1</w:t>
      </w:r>
      <w:r w:rsidR="00545BA6">
        <w:t>，移至最右端，输入</w:t>
      </w:r>
      <w:r w:rsidR="00BD51C2" w:rsidRPr="00BD51C2">
        <w:rPr>
          <w:rStyle w:val="CASIOX0"/>
          <w:rFonts w:hint="eastAsia"/>
        </w:rPr>
        <w:t>:</w:t>
      </w:r>
      <w:r w:rsidR="00545BA6">
        <w:t>（</w:t>
      </w:r>
      <w:r w:rsidR="00BD51C2">
        <w:rPr>
          <w:rStyle w:val="XKey0"/>
          <w:rFonts w:hint="eastAsia"/>
        </w:rPr>
        <w:t>Qy</w:t>
      </w:r>
      <w:r w:rsidR="00545BA6">
        <w:t>），</w:t>
      </w:r>
      <w:r w:rsidR="00BD51C2" w:rsidRPr="00BD51C2">
        <w:rPr>
          <w:rStyle w:val="XKey0"/>
          <w:rFonts w:hint="eastAsia"/>
        </w:rPr>
        <w:t>sr</w:t>
      </w:r>
      <w:r w:rsidR="00BD51C2">
        <w:rPr>
          <w:rStyle w:val="XKey0"/>
          <w:rFonts w:hint="eastAsia"/>
        </w:rPr>
        <w:t>=!</w:t>
      </w:r>
      <w:r w:rsidR="00545BA6">
        <w:t>，最后删去框右侧的括号即可。</w:t>
      </w:r>
    </w:p>
    <w:p w14:paraId="638C62E5" w14:textId="33743423" w:rsidR="00545BA6" w:rsidRDefault="00545BA6" w:rsidP="000C75DC">
      <w:pPr>
        <w:pStyle w:val="aa"/>
        <w:numPr>
          <w:ilvl w:val="0"/>
          <w:numId w:val="34"/>
        </w:numPr>
        <w:spacing w:before="156" w:after="156"/>
      </w:pPr>
      <w:r>
        <w:t>线性模式中的</w:t>
      </w:r>
      <w:r w:rsidR="00BD51C2" w:rsidRPr="00BD51C2">
        <w:rPr>
          <w:rStyle w:val="CASIOX0"/>
          <w:rFonts w:hint="eastAsia"/>
        </w:rPr>
        <w:t>∑(</w:t>
      </w:r>
      <w:r>
        <w:t>溢出法。需要</w:t>
      </w:r>
      <w:r w:rsidRPr="00BD51C2">
        <w:t>使用</w:t>
      </w:r>
      <w:r w:rsidR="00BD51C2" w:rsidRPr="00BD51C2">
        <w:rPr>
          <w:rFonts w:hint="eastAsia"/>
        </w:rPr>
        <w:t>CALC</w:t>
      </w:r>
      <w:r w:rsidRPr="00BD51C2">
        <w:t>。</w:t>
      </w:r>
    </w:p>
    <w:p w14:paraId="1BBAE8A0" w14:textId="77C056DE" w:rsidR="00545BA6" w:rsidRDefault="00545BA6" w:rsidP="000C75DC">
      <w:pPr>
        <w:pStyle w:val="aa"/>
        <w:numPr>
          <w:ilvl w:val="0"/>
          <w:numId w:val="34"/>
        </w:numPr>
        <w:spacing w:before="156" w:after="156"/>
      </w:pPr>
      <w:r>
        <w:t>输入</w:t>
      </w:r>
      <w:r w:rsidR="00BD51C2" w:rsidRPr="00BD51C2">
        <w:rPr>
          <w:rStyle w:val="CASIOX0"/>
          <w:rFonts w:hint="eastAsia"/>
        </w:rPr>
        <w:t>𝒙</w:t>
      </w:r>
      <w:r w:rsidRPr="00BD51C2">
        <w:rPr>
          <w:rStyle w:val="CASIOX0"/>
        </w:rPr>
        <w:t>=AAin</w:t>
      </w:r>
      <w:r w:rsidR="00BD51C2" w:rsidRPr="00BD51C2">
        <w:rPr>
          <w:rStyle w:val="CASIOX0"/>
        </w:rPr>
        <w:t>▸</w:t>
      </w:r>
      <w:r w:rsidRPr="00BD51C2">
        <w:rPr>
          <w:rStyle w:val="CASIOX0"/>
        </w:rPr>
        <w:t>cm</w:t>
      </w:r>
      <w:r>
        <w:t>（</w:t>
      </w:r>
      <w:r w:rsidR="00BD51C2">
        <w:rPr>
          <w:rStyle w:val="XKey0"/>
          <w:rFonts w:hint="eastAsia"/>
        </w:rPr>
        <w:t>q811</w:t>
      </w:r>
      <w:r>
        <w:t>），令初值</w:t>
      </w:r>
      <w:r w:rsidRPr="00BD51C2">
        <w:rPr>
          <w:rStyle w:val="CASIOX0"/>
        </w:rPr>
        <w:t>A</w:t>
      </w:r>
      <w:r w:rsidR="00BD51C2">
        <w:rPr>
          <w:rFonts w:hint="eastAsia"/>
        </w:rPr>
        <w:t>为</w:t>
      </w:r>
      <w:r w:rsidR="00BD51C2" w:rsidRPr="00BD51C2">
        <w:rPr>
          <w:rStyle w:val="CASIOX0"/>
          <w:rFonts w:hint="eastAsia"/>
        </w:rPr>
        <w:t>199</w:t>
      </w:r>
      <w:r>
        <w:t>，对</w:t>
      </w:r>
      <w:r w:rsidR="00BD51C2" w:rsidRPr="00BD51C2">
        <w:rPr>
          <w:rStyle w:val="CASIOX0"/>
          <w:rFonts w:hint="eastAsia"/>
        </w:rPr>
        <w:t>𝒙</w:t>
      </w:r>
      <w:r>
        <w:t>求解，</w:t>
      </w:r>
      <w:r w:rsidR="00BD51C2">
        <w:rPr>
          <w:rStyle w:val="XKey0"/>
          <w:rFonts w:hint="eastAsia"/>
        </w:rPr>
        <w:t>C!</w:t>
      </w:r>
      <w:r>
        <w:t>。cw没有字符转换器也没有CALC，只有这种方法可以得到基本溢出。</w:t>
      </w:r>
    </w:p>
    <w:p w14:paraId="6C7AF825" w14:textId="081A8182" w:rsidR="00545BA6" w:rsidRDefault="00545BA6" w:rsidP="000C75DC">
      <w:pPr>
        <w:pStyle w:val="aa"/>
        <w:numPr>
          <w:ilvl w:val="0"/>
          <w:numId w:val="34"/>
        </w:numPr>
        <w:spacing w:before="156" w:after="156"/>
      </w:pPr>
      <w:r>
        <w:t>当算式中存在连续两个</w:t>
      </w:r>
      <w:r w:rsidRPr="00BD51C2">
        <w:rPr>
          <w:rStyle w:val="af9"/>
        </w:rPr>
        <w:t>F</w:t>
      </w:r>
      <w:r>
        <w:t>开头的字节时，报错后按</w:t>
      </w:r>
      <w:r w:rsidR="00BD51C2">
        <w:rPr>
          <w:rStyle w:val="XKey0"/>
          <w:rFonts w:hint="eastAsia"/>
        </w:rPr>
        <w:t>!</w:t>
      </w:r>
      <w:r>
        <w:t>可能导致溢出。此方法不稳定，需谨慎使用。</w:t>
      </w:r>
    </w:p>
    <w:p w14:paraId="6E730EE2" w14:textId="1CEB8141" w:rsidR="00545BA6" w:rsidRDefault="00545BA6" w:rsidP="00545BA6">
      <w:pPr>
        <w:pStyle w:val="2"/>
      </w:pPr>
      <w:r>
        <w:rPr>
          <w:rFonts w:hint="eastAsia"/>
        </w:rPr>
        <w:t>插入和删除</w:t>
      </w:r>
    </w:p>
    <w:p w14:paraId="648C5D32" w14:textId="65E77C1B" w:rsidR="00545BA6" w:rsidRDefault="00545BA6" w:rsidP="00545BA6">
      <w:pPr>
        <w:ind w:firstLine="420"/>
      </w:pPr>
      <w:r>
        <w:t>在上一章中，我们并没有仔细学习插入和删除的逻辑，只是感性理解了一下。这一章要细讲这个问题。</w:t>
      </w:r>
    </w:p>
    <w:p w14:paraId="58CDFBC1" w14:textId="77777777" w:rsidR="00545BA6" w:rsidRDefault="00545BA6" w:rsidP="00545BA6">
      <w:pPr>
        <w:pStyle w:val="3"/>
      </w:pPr>
      <w:r>
        <w:rPr>
          <w:rFonts w:hint="eastAsia"/>
        </w:rPr>
        <w:t>插入</w:t>
      </w:r>
    </w:p>
    <w:p w14:paraId="448EA238" w14:textId="16D3DCE5" w:rsidR="00545BA6" w:rsidRDefault="00545BA6" w:rsidP="00545BA6">
      <w:pPr>
        <w:ind w:firstLine="420"/>
      </w:pPr>
      <w:r>
        <w:t>先讲插入。假设现在字符串的总长度是L，从左侧第一个字符开始计算，到从左向右第一个</w:t>
      </w:r>
      <w:r w:rsidRPr="00D804E0">
        <w:rPr>
          <w:rStyle w:val="af9"/>
        </w:rPr>
        <w:t>00</w:t>
      </w:r>
      <w:r>
        <w:t>为止，不包括这个</w:t>
      </w:r>
      <w:r w:rsidRPr="00D804E0">
        <w:rPr>
          <w:rStyle w:val="af9"/>
        </w:rPr>
        <w:t>00</w:t>
      </w:r>
      <w:r>
        <w:t>；记最左侧坐标为0，每向右一个字节坐标加一，则光标的坐标为P，字节位置算法同理，最左侧的字节是第零个字节；插入的字符长度N。（如果在框上插入，因为插完后框就没了，所以N要减一）那么会进行三个操作：</w:t>
      </w:r>
    </w:p>
    <w:p w14:paraId="2EF22512" w14:textId="13D3FC9E" w:rsidR="00545BA6" w:rsidRDefault="00545BA6" w:rsidP="00D804E0">
      <w:pPr>
        <w:pStyle w:val="aa"/>
        <w:numPr>
          <w:ilvl w:val="0"/>
          <w:numId w:val="36"/>
        </w:numPr>
        <w:spacing w:before="156" w:after="156"/>
      </w:pPr>
      <w:r>
        <w:t>第L+N个字节设为</w:t>
      </w:r>
      <w:r w:rsidRPr="00D804E0">
        <w:rPr>
          <w:rStyle w:val="af9"/>
        </w:rPr>
        <w:t>00</w:t>
      </w:r>
    </w:p>
    <w:p w14:paraId="1A84FE81" w14:textId="6308E645" w:rsidR="00545BA6" w:rsidRDefault="00545BA6" w:rsidP="00D804E0">
      <w:pPr>
        <w:pStyle w:val="aa"/>
        <w:numPr>
          <w:ilvl w:val="0"/>
          <w:numId w:val="36"/>
        </w:numPr>
        <w:spacing w:before="156" w:after="156"/>
      </w:pPr>
      <w:r>
        <w:t>把[P, L)移动到[P+N, L+N)，空出[P, P+N)</w:t>
      </w:r>
    </w:p>
    <w:p w14:paraId="7B2461F8" w14:textId="7CCCA22C" w:rsidR="00545BA6" w:rsidRDefault="00545BA6" w:rsidP="00D804E0">
      <w:pPr>
        <w:pStyle w:val="aa"/>
        <w:numPr>
          <w:ilvl w:val="0"/>
          <w:numId w:val="36"/>
        </w:numPr>
        <w:spacing w:before="156" w:after="156"/>
      </w:pPr>
      <w:r>
        <w:lastRenderedPageBreak/>
        <w:t>[P, P+N)设为要插入的字符，光标移动到P+N</w:t>
      </w:r>
    </w:p>
    <w:p w14:paraId="3DCF4F65" w14:textId="0FEAC905" w:rsidR="00545BA6" w:rsidRDefault="00545BA6" w:rsidP="00545BA6">
      <w:pPr>
        <w:ind w:firstLine="420"/>
      </w:pPr>
      <w:r>
        <w:t>这个算法一般来说工作良好，可以完美实现需要的操作。但在基本溢出时却达不到应有的效果。例如，在</w:t>
      </w:r>
      <w:r w:rsidRPr="00D804E0">
        <w:rPr>
          <w:rStyle w:val="af9"/>
        </w:rPr>
        <w:t>31|33 34 00</w:t>
      </w:r>
      <w:r>
        <w:t>中插入32，此例中L=3，P=1，N=1：</w:t>
      </w:r>
    </w:p>
    <w:p w14:paraId="5525A989" w14:textId="7939FA0F" w:rsidR="00545BA6" w:rsidRDefault="00545BA6" w:rsidP="00D804E0">
      <w:pPr>
        <w:pStyle w:val="afd"/>
        <w:spacing w:before="156" w:after="156"/>
        <w:ind w:firstLine="420"/>
      </w:pPr>
      <w:r>
        <w:t>31|33 34 00 ?? ?? ?? ... //?</w:t>
      </w:r>
      <w:r>
        <w:t>表示此字节值不确定</w:t>
      </w:r>
    </w:p>
    <w:p w14:paraId="20E5D06D" w14:textId="3B5836CD" w:rsidR="00545BA6" w:rsidRDefault="00545BA6" w:rsidP="00D804E0">
      <w:pPr>
        <w:pStyle w:val="afd"/>
        <w:spacing w:before="156" w:after="156"/>
        <w:ind w:firstLine="420"/>
      </w:pPr>
      <w:r>
        <w:t>31|33 34 00 00 ?? ?? ...</w:t>
      </w:r>
    </w:p>
    <w:p w14:paraId="2B79AF67" w14:textId="5A32A555" w:rsidR="00545BA6" w:rsidRDefault="00545BA6" w:rsidP="00D804E0">
      <w:pPr>
        <w:pStyle w:val="afd"/>
        <w:spacing w:before="156" w:after="156"/>
        <w:ind w:firstLine="420"/>
      </w:pPr>
      <w:r>
        <w:t>31|__ 33 34 00 ?? ?? ...</w:t>
      </w:r>
    </w:p>
    <w:p w14:paraId="764AD908" w14:textId="3B31197C" w:rsidR="00545BA6" w:rsidRDefault="00545BA6" w:rsidP="00D804E0">
      <w:pPr>
        <w:pStyle w:val="afd"/>
        <w:spacing w:before="156" w:after="156"/>
        <w:ind w:firstLine="420"/>
      </w:pPr>
      <w:r>
        <w:t>31 32|33 34 00 ?? ?? ...</w:t>
      </w:r>
    </w:p>
    <w:p w14:paraId="30750736" w14:textId="72642DAC" w:rsidR="00545BA6" w:rsidRDefault="00545BA6" w:rsidP="00545BA6">
      <w:pPr>
        <w:ind w:firstLine="420"/>
      </w:pPr>
      <w:r>
        <w:t>但是在31 00 32|34 35 00中插入33，L=1，P=3，N=1：</w:t>
      </w:r>
    </w:p>
    <w:p w14:paraId="14A26D79" w14:textId="5CC7F38B" w:rsidR="00545BA6" w:rsidRDefault="00545BA6" w:rsidP="00D804E0">
      <w:pPr>
        <w:pStyle w:val="afd"/>
        <w:spacing w:before="156" w:after="156"/>
        <w:ind w:firstLine="420"/>
      </w:pPr>
      <w:r>
        <w:t>31 00 32|34 35 00 ...</w:t>
      </w:r>
    </w:p>
    <w:p w14:paraId="364E800B" w14:textId="645A7A7E" w:rsidR="00545BA6" w:rsidRDefault="00545BA6" w:rsidP="00D804E0">
      <w:pPr>
        <w:pStyle w:val="afd"/>
        <w:spacing w:before="156" w:after="156"/>
        <w:ind w:firstLine="420"/>
      </w:pPr>
      <w:r>
        <w:t>31 00 00|34 35 00 ... //</w:t>
      </w:r>
      <w:r>
        <w:t>由于</w:t>
      </w:r>
      <w:r>
        <w:t>P</w:t>
      </w:r>
      <w:r>
        <w:t>＞</w:t>
      </w:r>
      <w:r>
        <w:t>L</w:t>
      </w:r>
      <w:r>
        <w:t>，并不会移动字符</w:t>
      </w:r>
    </w:p>
    <w:p w14:paraId="7C92EB9A" w14:textId="2F1F14A8" w:rsidR="00545BA6" w:rsidRDefault="00545BA6" w:rsidP="00D804E0">
      <w:pPr>
        <w:pStyle w:val="afd"/>
        <w:spacing w:before="156" w:after="156"/>
        <w:ind w:firstLine="420"/>
      </w:pPr>
      <w:r>
        <w:t>31 00 00 33|35 00 ...</w:t>
      </w:r>
    </w:p>
    <w:p w14:paraId="2B656955" w14:textId="00DEA7C2" w:rsidR="00545BA6" w:rsidRDefault="00545BA6" w:rsidP="00545BA6">
      <w:pPr>
        <w:ind w:firstLine="420"/>
      </w:pPr>
      <w:r>
        <w:t>可见有两个效果，第一，产生了一个</w:t>
      </w:r>
      <w:r w:rsidRPr="00D804E0">
        <w:rPr>
          <w:rStyle w:val="af9"/>
        </w:rPr>
        <w:t>NUL</w:t>
      </w:r>
      <w:r>
        <w:t>，第二，新字符直接替换了旧字符。第二点可以用来便捷快速地把双字节字符变成单字节字符，第一点可以用来去除双字节字符的后一个字节，得到字符转换器。例如，在框上按</w:t>
      </w:r>
      <w:r w:rsidR="00D804E0" w:rsidRPr="00D804E0">
        <w:rPr>
          <w:rStyle w:val="XKey0"/>
          <w:rFonts w:hint="eastAsia"/>
        </w:rPr>
        <w:t>$</w:t>
      </w:r>
      <w:r>
        <w:t>，然后</w:t>
      </w:r>
      <w:r w:rsidR="00D804E0">
        <w:rPr>
          <w:rStyle w:val="XKey0"/>
          <w:rFonts w:hint="eastAsia"/>
        </w:rPr>
        <w:t>q</w:t>
      </w:r>
      <w:r w:rsidR="00D804E0" w:rsidRPr="00D804E0">
        <w:rPr>
          <w:rStyle w:val="XKey0"/>
          <w:rFonts w:hint="eastAsia"/>
        </w:rPr>
        <w:t>.</w:t>
      </w:r>
      <w:r w:rsidR="00D804E0">
        <w:rPr>
          <w:rStyle w:val="XKey0"/>
          <w:rFonts w:hint="eastAsia"/>
        </w:rPr>
        <w:t>q</w:t>
      </w:r>
      <w:r w:rsidR="00D804E0" w:rsidRPr="00D804E0">
        <w:rPr>
          <w:rStyle w:val="XKey0"/>
          <w:rFonts w:hint="eastAsia"/>
        </w:rPr>
        <w:t>.</w:t>
      </w:r>
      <w:r w:rsidR="00D804E0">
        <w:rPr>
          <w:rStyle w:val="XKey0"/>
          <w:rFonts w:hint="eastAsia"/>
        </w:rPr>
        <w:t>!!</w:t>
      </w:r>
      <w:r w:rsidR="00D804E0" w:rsidRPr="00D804E0">
        <w:rPr>
          <w:rStyle w:val="XKey0"/>
          <w:rFonts w:hint="eastAsia"/>
        </w:rPr>
        <w:t>o</w:t>
      </w:r>
      <w:r>
        <w:t>，就可得到字符转换器：</w:t>
      </w:r>
    </w:p>
    <w:p w14:paraId="6C86BB6A" w14:textId="5026F0C4" w:rsidR="00545BA6" w:rsidRDefault="00545BA6" w:rsidP="00D804E0">
      <w:pPr>
        <w:pStyle w:val="afd"/>
        <w:spacing w:before="156" w:after="156"/>
        <w:ind w:firstLine="420"/>
      </w:pPr>
      <w:r>
        <w:t>|19 00 00 00 00 00 00 ...</w:t>
      </w:r>
    </w:p>
    <w:p w14:paraId="07D0D409" w14:textId="1585C60D" w:rsidR="00545BA6" w:rsidRDefault="00545BA6" w:rsidP="00D804E0">
      <w:pPr>
        <w:pStyle w:val="afd"/>
        <w:spacing w:before="156" w:after="156"/>
        <w:ind w:firstLineChars="250" w:firstLine="525"/>
      </w:pPr>
      <w:r>
        <w:t>19 00|00 00 00 00 00 ...</w:t>
      </w:r>
    </w:p>
    <w:p w14:paraId="716320ED" w14:textId="585AEA96" w:rsidR="00545BA6" w:rsidRDefault="00545BA6" w:rsidP="00D804E0">
      <w:pPr>
        <w:pStyle w:val="afd"/>
        <w:spacing w:before="156" w:after="156"/>
        <w:ind w:firstLineChars="250" w:firstLine="525"/>
      </w:pPr>
      <w:r>
        <w:t>19 00 FD 18|00 00 00 ...</w:t>
      </w:r>
    </w:p>
    <w:p w14:paraId="02F32521" w14:textId="259266DB" w:rsidR="00545BA6" w:rsidRDefault="00545BA6" w:rsidP="00D804E0">
      <w:pPr>
        <w:pStyle w:val="afd"/>
        <w:spacing w:before="156" w:after="156"/>
        <w:ind w:firstLineChars="250" w:firstLine="525"/>
      </w:pPr>
      <w:r>
        <w:t>19 00 FD 00 FD 18|00 ... //</w:t>
      </w:r>
      <w:r>
        <w:t>注意前一个</w:t>
      </w:r>
      <w:r>
        <w:t>FD18</w:t>
      </w:r>
      <w:r>
        <w:t>的</w:t>
      </w:r>
      <w:r>
        <w:t>18</w:t>
      </w:r>
      <w:r>
        <w:t>变成</w:t>
      </w:r>
      <w:r>
        <w:t>00</w:t>
      </w:r>
      <w:r>
        <w:t>了</w:t>
      </w:r>
    </w:p>
    <w:p w14:paraId="44E40E5F" w14:textId="2E44503B" w:rsidR="00545BA6" w:rsidRDefault="00545BA6" w:rsidP="00D804E0">
      <w:pPr>
        <w:pStyle w:val="afd"/>
        <w:spacing w:before="156" w:after="156"/>
        <w:ind w:firstLineChars="250" w:firstLine="525"/>
      </w:pPr>
      <w:r>
        <w:t>19 00|FD 00 FD 18 00 ...</w:t>
      </w:r>
    </w:p>
    <w:p w14:paraId="7C0832DE" w14:textId="7D6173F1" w:rsidR="00545BA6" w:rsidRDefault="00545BA6" w:rsidP="00D804E0">
      <w:pPr>
        <w:pStyle w:val="afd"/>
        <w:spacing w:before="156" w:after="156"/>
        <w:ind w:firstLineChars="250" w:firstLine="525"/>
      </w:pPr>
      <w:r>
        <w:t>19|FD 00 FD 18 00 00 ... //</w:t>
      </w:r>
      <w:r>
        <w:t>删除了单字节字符</w:t>
      </w:r>
      <w:r>
        <w:t>00</w:t>
      </w:r>
    </w:p>
    <w:p w14:paraId="6194761E" w14:textId="0468E246" w:rsidR="00545BA6" w:rsidRDefault="00545BA6" w:rsidP="00545BA6">
      <w:pPr>
        <w:ind w:firstLine="420"/>
      </w:pPr>
      <w:r>
        <w:t>还记得吗，数学模式中在最左边处按</w:t>
      </w:r>
      <w:r w:rsidR="00D804E0" w:rsidRPr="00D804E0">
        <w:rPr>
          <w:rStyle w:val="XKey0"/>
          <w:rFonts w:hint="eastAsia"/>
        </w:rPr>
        <w:t>!</w:t>
      </w:r>
      <w:r>
        <w:t>，会移动到第一个NUL处。按</w:t>
      </w:r>
      <w:r w:rsidR="00D804E0" w:rsidRPr="00D804E0">
        <w:rPr>
          <w:rStyle w:val="XKey0"/>
          <w:rFonts w:hint="eastAsia"/>
        </w:rPr>
        <w:t>!</w:t>
      </w:r>
      <w:r>
        <w:t>直至移至最左端，再按</w:t>
      </w:r>
      <w:r w:rsidR="00D804E0" w:rsidRPr="00D804E0">
        <w:rPr>
          <w:rStyle w:val="XKey0"/>
          <w:rFonts w:hint="eastAsia"/>
        </w:rPr>
        <w:t>!</w:t>
      </w:r>
      <w:r>
        <w:t>，然后输入</w:t>
      </w:r>
      <w:r w:rsidR="00D804E0">
        <w:fldChar w:fldCharType="begin"/>
      </w:r>
      <w:r w:rsidR="00D804E0" w:rsidRPr="001F0662">
        <w:instrText>eq \o \ac(</w:instrText>
      </w:r>
      <w:r w:rsidR="00D804E0" w:rsidRPr="001F0662">
        <w:rPr>
          <w:rStyle w:val="CASIOX0"/>
          <w:u w:val="single"/>
        </w:rPr>
        <w:instrText>Pa▸kgf/in²</w:instrText>
      </w:r>
      <w:r w:rsidR="00D804E0" w:rsidRPr="001F0662">
        <w:instrText>, \s \do</w:instrText>
      </w:r>
      <w:r w:rsidR="00D804E0">
        <w:instrText>12</w:instrText>
      </w:r>
      <w:r w:rsidR="00D804E0" w:rsidRPr="001F0662">
        <w:instrText>(</w:instrText>
      </w:r>
      <w:r w:rsidR="00D804E0" w:rsidRPr="008A762A">
        <w:rPr>
          <w:rStyle w:val="af9"/>
        </w:rPr>
        <w:instrText>FE2</w:instrText>
      </w:r>
      <w:r w:rsidR="00D804E0">
        <w:rPr>
          <w:rStyle w:val="af9"/>
        </w:rPr>
        <w:instrText>0</w:instrText>
      </w:r>
      <w:r w:rsidR="00D804E0" w:rsidRPr="001F0662">
        <w:instrText>))</w:instrText>
      </w:r>
      <w:r w:rsidR="00D804E0">
        <w:fldChar w:fldCharType="end"/>
      </w:r>
      <w:r w:rsidR="00D804E0">
        <w:rPr>
          <w:rFonts w:hint="eastAsia"/>
        </w:rPr>
        <w:t>(</w:t>
      </w:r>
      <w:r w:rsidR="00D804E0" w:rsidRPr="00D804E0">
        <w:rPr>
          <w:rStyle w:val="XKey0"/>
          <w:rFonts w:hint="eastAsia"/>
        </w:rPr>
        <w:t>q8R26</w:t>
      </w:r>
      <w:r w:rsidR="00D804E0">
        <w:rPr>
          <w:rFonts w:hint="eastAsia"/>
        </w:rPr>
        <w:t>)</w:t>
      </w:r>
      <w:r>
        <w:t>：</w:t>
      </w:r>
    </w:p>
    <w:p w14:paraId="17844653" w14:textId="2773A702" w:rsidR="00545BA6" w:rsidRDefault="00545BA6" w:rsidP="00D804E0">
      <w:pPr>
        <w:pStyle w:val="afd"/>
        <w:spacing w:before="156" w:after="156"/>
        <w:ind w:firstLine="420"/>
      </w:pPr>
      <w:r>
        <w:t>19 FD|00 FD 18 00 00 ...</w:t>
      </w:r>
    </w:p>
    <w:p w14:paraId="488AA76F" w14:textId="0516F882" w:rsidR="00545BA6" w:rsidRDefault="00545BA6" w:rsidP="00D804E0">
      <w:pPr>
        <w:pStyle w:val="afd"/>
        <w:spacing w:before="156" w:after="156"/>
        <w:ind w:firstLine="420"/>
      </w:pPr>
      <w:r>
        <w:t>19 FD FE 20|00 00 00 ...</w:t>
      </w:r>
    </w:p>
    <w:p w14:paraId="0A461988" w14:textId="3CD76A41" w:rsidR="00545BA6" w:rsidRDefault="00D804E0" w:rsidP="00545BA6">
      <w:pPr>
        <w:ind w:firstLine="420"/>
      </w:pPr>
      <w:r w:rsidRPr="00D804E0">
        <w:rPr>
          <w:rStyle w:val="XKey0"/>
          <w:rFonts w:hint="eastAsia"/>
        </w:rPr>
        <w:t>!!$</w:t>
      </w:r>
      <w:r w:rsidR="00545BA6">
        <w:t>移动到</w:t>
      </w:r>
      <w:r w:rsidR="00545BA6" w:rsidRPr="00D804E0">
        <w:rPr>
          <w:rStyle w:val="af9"/>
        </w:rPr>
        <w:t>FE</w:t>
      </w:r>
      <w:r w:rsidR="00545BA6">
        <w:t>和</w:t>
      </w:r>
      <w:r w:rsidR="00545BA6" w:rsidRPr="00D804E0">
        <w:rPr>
          <w:rStyle w:val="af9"/>
        </w:rPr>
        <w:t>20</w:t>
      </w:r>
      <w:r w:rsidR="00545BA6">
        <w:t>之间，输入</w:t>
      </w:r>
      <w:r w:rsidR="00545BA6" w:rsidRPr="00D804E0">
        <w:rPr>
          <w:rStyle w:val="CASIOX0"/>
        </w:rPr>
        <w:t>1</w:t>
      </w:r>
      <w:r w:rsidR="00545BA6">
        <w:t>，</w:t>
      </w:r>
      <w:r>
        <w:rPr>
          <w:rStyle w:val="XKey0"/>
          <w:rFonts w:hint="eastAsia"/>
        </w:rPr>
        <w:t>o</w:t>
      </w:r>
      <w:r w:rsidR="00545BA6">
        <w:t>：</w:t>
      </w:r>
    </w:p>
    <w:p w14:paraId="3E4E1F78" w14:textId="2218D6DC" w:rsidR="00545BA6" w:rsidRDefault="00545BA6" w:rsidP="00D804E0">
      <w:pPr>
        <w:pStyle w:val="afd"/>
        <w:spacing w:before="156" w:after="156"/>
        <w:ind w:firstLine="420"/>
      </w:pPr>
      <w:r>
        <w:t>19 FD FE|20 00 00 00 ...</w:t>
      </w:r>
    </w:p>
    <w:p w14:paraId="561A06C0" w14:textId="30EE9873" w:rsidR="00545BA6" w:rsidRDefault="00545BA6" w:rsidP="00D804E0">
      <w:pPr>
        <w:pStyle w:val="afd"/>
        <w:spacing w:before="156" w:after="156"/>
        <w:ind w:firstLine="420"/>
      </w:pPr>
      <w:r>
        <w:t>19 FD FE 31|20 00 00 ...</w:t>
      </w:r>
    </w:p>
    <w:p w14:paraId="3F81CA84" w14:textId="40E42D4C" w:rsidR="00545BA6" w:rsidRDefault="00545BA6" w:rsidP="00D804E0">
      <w:pPr>
        <w:pStyle w:val="afd"/>
        <w:spacing w:before="156" w:after="156"/>
        <w:ind w:firstLine="420"/>
      </w:pPr>
      <w:r>
        <w:t>19 FD|20 00 20 00 00 ...</w:t>
      </w:r>
    </w:p>
    <w:p w14:paraId="714310D4" w14:textId="4ED7DF97" w:rsidR="00545BA6" w:rsidRDefault="00545BA6" w:rsidP="00545BA6">
      <w:pPr>
        <w:ind w:firstLine="420"/>
      </w:pPr>
      <w:r>
        <w:t xml:space="preserve">    这就是通过基本溢出得到字符</w:t>
      </w:r>
      <w:r w:rsidR="00D804E0" w:rsidRPr="00DC7425">
        <w:fldChar w:fldCharType="begin"/>
      </w:r>
      <w:r w:rsidR="00D804E0" w:rsidRPr="00DC7425">
        <w:instrText>eq \o \ac(</w:instrText>
      </w:r>
      <w:r w:rsidR="00D804E0" w:rsidRPr="00DC7425">
        <w:rPr>
          <w:rFonts w:ascii="ClassWiz X Display" w:eastAsia="ClassWiz X Display" w:hAnsi="ClassWiz X Display" w:cs="ClassWiz X Display"/>
          <w:szCs w:val="21"/>
          <w:u w:val="single"/>
        </w:rPr>
        <w:instrText>an</w:instrText>
      </w:r>
      <w:r w:rsidR="00D804E0" w:rsidRPr="00DC7425">
        <w:instrText>,\s \do12(</w:instrText>
      </w:r>
      <w:r w:rsidR="00D804E0" w:rsidRPr="00DC7425">
        <w:rPr>
          <w:rFonts w:ascii="Consolas" w:hAnsi="Consolas"/>
        </w:rPr>
        <w:instrText>FD</w:instrText>
      </w:r>
      <w:r w:rsidR="00D804E0">
        <w:rPr>
          <w:rFonts w:ascii="Consolas" w:hAnsi="Consolas" w:hint="eastAsia"/>
        </w:rPr>
        <w:instrText>20</w:instrText>
      </w:r>
      <w:r w:rsidR="00D804E0" w:rsidRPr="00DC7425">
        <w:instrText>))</w:instrText>
      </w:r>
      <w:r w:rsidR="00D804E0" w:rsidRPr="00DC7425">
        <w:fldChar w:fldCharType="end"/>
      </w:r>
      <w:r>
        <w:t>的办法。注意，数学模式中字符</w:t>
      </w:r>
      <w:r w:rsidRPr="00D804E0">
        <w:rPr>
          <w:rStyle w:val="af9"/>
        </w:rPr>
        <w:t>00</w:t>
      </w:r>
      <w:r>
        <w:t>后面的东西都不可见，线性模式中</w:t>
      </w:r>
      <w:r w:rsidRPr="00D804E0">
        <w:rPr>
          <w:rStyle w:val="af9"/>
        </w:rPr>
        <w:t>NUL</w:t>
      </w:r>
      <w:r>
        <w:t>后面的东西不可见。由于此处的操作都在字符</w:t>
      </w:r>
      <w:r w:rsidRPr="00D804E0">
        <w:rPr>
          <w:rStyle w:val="af9"/>
        </w:rPr>
        <w:t>00</w:t>
      </w:r>
      <w:r>
        <w:t>后面，因此输入的字符和光标都是看不到的，需要同学们做好规划。另外，数学模式下的“撤销”功能只会恢复到第一个</w:t>
      </w:r>
      <w:r w:rsidRPr="00D804E0">
        <w:rPr>
          <w:rStyle w:val="af9"/>
        </w:rPr>
        <w:t>NUL</w:t>
      </w:r>
      <w:r>
        <w:t>为止，后面的东西不能恢复，所以同学们一定要小心，按错了是没有补救机会的。</w:t>
      </w:r>
    </w:p>
    <w:p w14:paraId="308F4CF0" w14:textId="42C127ED" w:rsidR="00545BA6" w:rsidRDefault="00545BA6" w:rsidP="00545BA6">
      <w:pPr>
        <w:pStyle w:val="3"/>
      </w:pPr>
      <w:r>
        <w:rPr>
          <w:rFonts w:hint="eastAsia"/>
        </w:rPr>
        <w:t>删除</w:t>
      </w:r>
    </w:p>
    <w:p w14:paraId="34E97DEB" w14:textId="19E4FFB2" w:rsidR="00545BA6" w:rsidRDefault="00545BA6" w:rsidP="00545BA6">
      <w:pPr>
        <w:ind w:firstLine="420"/>
      </w:pPr>
      <w:r>
        <w:t>接下来讲删除。删除比较简单，从当前字符到下一个字符</w:t>
      </w:r>
      <w:r w:rsidRPr="00D804E0">
        <w:rPr>
          <w:rStyle w:val="af9"/>
        </w:rPr>
        <w:t>00</w:t>
      </w:r>
      <w:r>
        <w:t>所有的字符都向左复制即</w:t>
      </w:r>
      <w:r>
        <w:lastRenderedPageBreak/>
        <w:t>可。有两点需要注意：</w:t>
      </w:r>
    </w:p>
    <w:p w14:paraId="7C905F3C" w14:textId="6D913FF6" w:rsidR="00545BA6" w:rsidRDefault="00545BA6" w:rsidP="00545BA6">
      <w:pPr>
        <w:ind w:firstLine="420"/>
      </w:pPr>
      <w:r>
        <w:t>第一，如果删除的字符长度＞1，删除就会有残留：</w:t>
      </w:r>
    </w:p>
    <w:p w14:paraId="49A269D9" w14:textId="485DCE49" w:rsidR="00545BA6" w:rsidRDefault="00545BA6" w:rsidP="00D804E0">
      <w:pPr>
        <w:pStyle w:val="afd"/>
        <w:spacing w:before="156" w:after="156"/>
        <w:ind w:firstLine="420"/>
      </w:pPr>
      <w:r>
        <w:t>31 FD 18|32 33 00 ...</w:t>
      </w:r>
    </w:p>
    <w:p w14:paraId="76C376C8" w14:textId="61E2078D" w:rsidR="00545BA6" w:rsidRDefault="00545BA6" w:rsidP="00D804E0">
      <w:pPr>
        <w:pStyle w:val="afd"/>
        <w:spacing w:before="156" w:after="156"/>
        <w:ind w:firstLine="420"/>
      </w:pPr>
      <w:r>
        <w:t>31|32 33 00 33 00 ... //</w:t>
      </w:r>
      <w:r>
        <w:t>复制</w:t>
      </w:r>
      <w:r>
        <w:t>[32 33 00]</w:t>
      </w:r>
      <w:r>
        <w:t>并覆盖了</w:t>
      </w:r>
      <w:r>
        <w:t>32</w:t>
      </w:r>
      <w:r>
        <w:t>，但</w:t>
      </w:r>
      <w:r>
        <w:t>33</w:t>
      </w:r>
      <w:r>
        <w:t>没覆盖</w:t>
      </w:r>
    </w:p>
    <w:p w14:paraId="43B0C566" w14:textId="46EBD74D" w:rsidR="00545BA6" w:rsidRDefault="00545BA6" w:rsidP="00545BA6">
      <w:pPr>
        <w:ind w:firstLine="420"/>
      </w:pPr>
      <w:r>
        <w:t>一般来说这不要紧，但它却是后面数学模式字符复制的基础。</w:t>
      </w:r>
    </w:p>
    <w:p w14:paraId="6F91C5E0" w14:textId="75D31DEE" w:rsidR="00545BA6" w:rsidRDefault="00545BA6" w:rsidP="00545BA6">
      <w:pPr>
        <w:ind w:firstLine="420"/>
      </w:pPr>
      <w:r>
        <w:t>第二，和插入不同，删除是以光标右侧第一个字符为起点，一直向右到第一个字符00为止，将这一串字符向左复制。因此字符转换器的基本溢出和其他基本溢出在这里体现出区别：</w:t>
      </w:r>
    </w:p>
    <w:p w14:paraId="46610AD3" w14:textId="43BE6601" w:rsidR="00545BA6" w:rsidRDefault="00D804E0" w:rsidP="00D804E0">
      <w:pPr>
        <w:pStyle w:val="afd"/>
        <w:spacing w:before="156" w:after="156"/>
        <w:ind w:firstLine="420"/>
      </w:pPr>
      <w:r w:rsidRPr="00D804E0">
        <w:t xml:space="preserve"> </w:t>
      </w:r>
      <w:r w:rsidR="00545BA6">
        <w:t>31|FE 00 32 33 00 ...</w:t>
      </w:r>
    </w:p>
    <w:p w14:paraId="71E0977A" w14:textId="4EF48302" w:rsidR="00545BA6" w:rsidRDefault="00545BA6" w:rsidP="00D804E0">
      <w:pPr>
        <w:pStyle w:val="afd"/>
        <w:spacing w:before="156" w:after="156"/>
        <w:ind w:firstLine="420"/>
      </w:pPr>
      <w:r>
        <w:t>|FE</w:t>
      </w:r>
      <w:r w:rsidR="00D804E0">
        <w:rPr>
          <w:rFonts w:hint="eastAsia"/>
        </w:rPr>
        <w:t xml:space="preserve"> </w:t>
      </w:r>
      <w:r>
        <w:t>00 32 33 00 00 ...</w:t>
      </w:r>
      <w:r w:rsidR="00D804E0">
        <w:rPr>
          <w:rFonts w:hint="eastAsia"/>
        </w:rPr>
        <w:t xml:space="preserve"> //</w:t>
      </w:r>
      <w:r>
        <w:t>FE00</w:t>
      </w:r>
      <w:r>
        <w:t>不包含字符</w:t>
      </w:r>
      <w:r>
        <w:t>00</w:t>
      </w:r>
      <w:r>
        <w:t>，</w:t>
      </w:r>
      <w:r>
        <w:t>FE00</w:t>
      </w:r>
      <w:r>
        <w:t>，</w:t>
      </w:r>
      <w:r>
        <w:t>32</w:t>
      </w:r>
      <w:r>
        <w:t>，</w:t>
      </w:r>
      <w:r>
        <w:t>33</w:t>
      </w:r>
      <w:r>
        <w:t>，</w:t>
      </w:r>
      <w:r>
        <w:t>00</w:t>
      </w:r>
      <w:r>
        <w:t>四个字符被复制</w:t>
      </w:r>
    </w:p>
    <w:p w14:paraId="50200BFF" w14:textId="5B6F33AD" w:rsidR="00545BA6" w:rsidRDefault="00545BA6" w:rsidP="00545BA6">
      <w:pPr>
        <w:ind w:firstLine="420"/>
      </w:pPr>
      <w:r>
        <w:t>而</w:t>
      </w:r>
    </w:p>
    <w:p w14:paraId="78790608" w14:textId="4F71DAE6" w:rsidR="00545BA6" w:rsidRDefault="00D804E0" w:rsidP="00D804E0">
      <w:pPr>
        <w:pStyle w:val="afd"/>
        <w:spacing w:before="156" w:after="156"/>
        <w:ind w:firstLine="420"/>
      </w:pPr>
      <w:r>
        <w:t xml:space="preserve"> </w:t>
      </w:r>
      <w:r w:rsidR="00545BA6">
        <w:t>31|19 00 32 33 00 ...</w:t>
      </w:r>
    </w:p>
    <w:p w14:paraId="74ACA770" w14:textId="64B8D357" w:rsidR="00545BA6" w:rsidRDefault="00545BA6" w:rsidP="00D804E0">
      <w:pPr>
        <w:pStyle w:val="afd"/>
        <w:spacing w:before="156" w:after="156"/>
        <w:ind w:firstLine="420"/>
      </w:pPr>
      <w:r>
        <w:t>|19 00 00 32 33 00 ...</w:t>
      </w:r>
      <w:r w:rsidR="00D804E0">
        <w:rPr>
          <w:rFonts w:hint="eastAsia"/>
        </w:rPr>
        <w:t xml:space="preserve"> //</w:t>
      </w:r>
      <w:r>
        <w:t>19</w:t>
      </w:r>
      <w:r>
        <w:t>后面是字符</w:t>
      </w:r>
      <w:r>
        <w:t>00</w:t>
      </w:r>
      <w:r>
        <w:t>，只有</w:t>
      </w:r>
      <w:r>
        <w:t>19</w:t>
      </w:r>
      <w:r>
        <w:t>和</w:t>
      </w:r>
      <w:r>
        <w:t>00</w:t>
      </w:r>
      <w:r>
        <w:t>被复制</w:t>
      </w:r>
    </w:p>
    <w:p w14:paraId="56120BE8" w14:textId="1AD76472" w:rsidR="00545BA6" w:rsidRDefault="00545BA6" w:rsidP="00545BA6">
      <w:pPr>
        <w:pStyle w:val="2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_Ref163683741 \r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第一章</w:t>
      </w:r>
      <w:r>
        <w:fldChar w:fldCharType="end"/>
      </w:r>
      <w:r>
        <w:rPr>
          <w:rFonts w:hint="eastAsia"/>
        </w:rPr>
        <w:t>例题</w:t>
      </w:r>
    </w:p>
    <w:p w14:paraId="1EA05F70" w14:textId="6A268DCA" w:rsidR="00545BA6" w:rsidRDefault="00545BA6" w:rsidP="00AF0E0D">
      <w:pPr>
        <w:pStyle w:val="a"/>
      </w:pPr>
      <w:r>
        <w:t>用框得到字符</w:t>
      </w:r>
      <w:r w:rsidR="00AF0E0D">
        <w:rPr>
          <w:rFonts w:hint="eastAsia"/>
          <w:kern w:val="0"/>
          <w14:ligatures w14:val="none"/>
        </w:rPr>
        <w:fldChar w:fldCharType="begin"/>
      </w:r>
      <w:r w:rsidR="00AF0E0D">
        <w:rPr>
          <w:rFonts w:hint="eastAsia"/>
          <w:kern w:val="0"/>
          <w14:ligatures w14:val="none"/>
        </w:rPr>
        <w:instrText>eq \o \ac(</w:instrText>
      </w:r>
      <w:r w:rsidR="00AF0E0D"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@</w:instrText>
      </w:r>
      <w:r w:rsidR="00AF0E0D">
        <w:rPr>
          <w:rFonts w:hint="eastAsia"/>
          <w:kern w:val="0"/>
          <w14:ligatures w14:val="none"/>
        </w:rPr>
        <w:instrText>,\s \do12(</w:instrText>
      </w:r>
      <w:r w:rsidR="00AF0E0D">
        <w:rPr>
          <w:rFonts w:ascii="Consolas" w:hAnsi="Consolas" w:hint="eastAsia"/>
          <w:kern w:val="0"/>
          <w14:ligatures w14:val="none"/>
        </w:rPr>
        <w:instrText>18</w:instrText>
      </w:r>
      <w:r w:rsidR="00AF0E0D">
        <w:rPr>
          <w:rFonts w:hint="eastAsia"/>
          <w:kern w:val="0"/>
          <w14:ligatures w14:val="none"/>
        </w:rPr>
        <w:instrText>))</w:instrText>
      </w:r>
      <w:r w:rsidR="00AF0E0D">
        <w:rPr>
          <w:rFonts w:hint="eastAsia"/>
          <w:kern w:val="0"/>
          <w14:ligatures w14:val="none"/>
        </w:rPr>
        <w:fldChar w:fldCharType="end"/>
      </w:r>
      <w:r>
        <w:t>。</w:t>
      </w:r>
    </w:p>
    <w:p w14:paraId="097A06F6" w14:textId="3792A749" w:rsidR="00545BA6" w:rsidRDefault="00AF0E0D" w:rsidP="00545BA6">
      <w:pPr>
        <w:ind w:firstLine="420"/>
      </w:pPr>
      <w:r w:rsidRPr="00AF0E0D">
        <w:rPr>
          <w:rStyle w:val="af7"/>
          <w:rFonts w:hint="eastAsia"/>
        </w:rPr>
        <w:t>参考思路：</w:t>
      </w:r>
      <w:r w:rsidR="00545BA6">
        <w:t>我们知道通过基本溢出可以覆盖掉双字节字符的前一个字节。在框上按</w:t>
      </w:r>
      <w:r w:rsidRPr="00AF0E0D">
        <w:rPr>
          <w:rStyle w:val="XKey0"/>
          <w:rFonts w:hint="eastAsia"/>
        </w:rPr>
        <w:t>$</w:t>
      </w:r>
      <w:r w:rsidR="00545BA6">
        <w:t>进入基本溢出，输入字符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Ran#</w:instrText>
      </w:r>
      <w:r>
        <w:rPr>
          <w:rFonts w:hint="eastAsia"/>
          <w:kern w:val="0"/>
          <w14:ligatures w14:val="none"/>
        </w:rPr>
        <w:instrText>,\s \do12(</w:instrText>
      </w:r>
      <w:r>
        <w:rPr>
          <w:rFonts w:ascii="Consolas" w:hAnsi="Consolas"/>
          <w:kern w:val="0"/>
          <w14:ligatures w14:val="none"/>
        </w:rPr>
        <w:instrText>FD</w:instrText>
      </w:r>
      <w:r>
        <w:rPr>
          <w:rFonts w:ascii="Consolas" w:hAnsi="Consolas" w:hint="eastAsia"/>
          <w:kern w:val="0"/>
          <w14:ligatures w14:val="none"/>
        </w:rPr>
        <w:instrText>18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 w:rsidR="00545BA6">
        <w:t>。</w:t>
      </w:r>
    </w:p>
    <w:p w14:paraId="2969B27B" w14:textId="27171F24" w:rsidR="00545BA6" w:rsidRDefault="00545BA6" w:rsidP="00AF0E0D">
      <w:pPr>
        <w:pStyle w:val="afd"/>
        <w:spacing w:before="156" w:after="156"/>
        <w:ind w:firstLine="420"/>
      </w:pPr>
      <w:r>
        <w:t>19 00 FD 18|00 ...</w:t>
      </w:r>
    </w:p>
    <w:p w14:paraId="56F0EB7A" w14:textId="5E27D12A" w:rsidR="00545BA6" w:rsidRDefault="00AF0E0D" w:rsidP="00545BA6">
      <w:pPr>
        <w:ind w:firstLine="420"/>
      </w:pPr>
      <w:r w:rsidRPr="00AF0E0D">
        <w:rPr>
          <w:rStyle w:val="XKey0"/>
          <w:rFonts w:hint="eastAsia"/>
        </w:rPr>
        <w:t>!</w:t>
      </w:r>
      <w:r w:rsidR="00545BA6">
        <w:t>，输入字符“</w:t>
      </w:r>
      <w:r w:rsidR="00545BA6" w:rsidRPr="00AF0E0D">
        <w:rPr>
          <w:rStyle w:val="CASIOX0"/>
        </w:rPr>
        <w:t>1</w:t>
      </w:r>
      <w:r w:rsidR="00545BA6">
        <w:t>”：</w:t>
      </w:r>
    </w:p>
    <w:p w14:paraId="73869C81" w14:textId="2DC5A76F" w:rsidR="00545BA6" w:rsidRDefault="00545BA6" w:rsidP="00AF0E0D">
      <w:pPr>
        <w:pStyle w:val="afd"/>
        <w:spacing w:before="156" w:after="156"/>
        <w:ind w:firstLine="420"/>
      </w:pPr>
      <w:r>
        <w:t>19 00 31|18 00 ...</w:t>
      </w:r>
    </w:p>
    <w:p w14:paraId="0E2F045E" w14:textId="6F7C0810" w:rsidR="00545BA6" w:rsidRDefault="00545BA6" w:rsidP="00545BA6">
      <w:pPr>
        <w:ind w:firstLine="420"/>
      </w:pPr>
      <w:r>
        <w:t>这样</w:t>
      </w:r>
      <w:r w:rsidRPr="00AF0E0D">
        <w:rPr>
          <w:rStyle w:val="af9"/>
        </w:rPr>
        <w:t>FD</w:t>
      </w:r>
      <w:r>
        <w:t>就被覆盖了。然后两次</w:t>
      </w:r>
      <w:r w:rsidR="00AF0E0D">
        <w:rPr>
          <w:rStyle w:val="XKey0"/>
          <w:rFonts w:hint="eastAsia"/>
        </w:rPr>
        <w:t>o</w:t>
      </w:r>
      <w:r>
        <w:t>，删掉</w:t>
      </w:r>
      <w:r w:rsidRPr="00AF0E0D">
        <w:rPr>
          <w:rStyle w:val="af9"/>
        </w:rPr>
        <w:t>31</w:t>
      </w:r>
      <w:r>
        <w:t>和</w:t>
      </w:r>
      <w:r w:rsidRPr="00AF0E0D">
        <w:rPr>
          <w:rStyle w:val="af9"/>
        </w:rPr>
        <w:t>00</w:t>
      </w:r>
      <w:r>
        <w:t>，离开基本溢出，就得到了字符</w:t>
      </w:r>
      <w:r w:rsidR="00AF0E0D">
        <w:rPr>
          <w:rFonts w:hint="eastAsia"/>
          <w:kern w:val="0"/>
          <w14:ligatures w14:val="none"/>
        </w:rPr>
        <w:fldChar w:fldCharType="begin"/>
      </w:r>
      <w:r w:rsidR="00AF0E0D">
        <w:rPr>
          <w:rFonts w:hint="eastAsia"/>
          <w:kern w:val="0"/>
          <w14:ligatures w14:val="none"/>
        </w:rPr>
        <w:instrText>eq \o \ac(</w:instrText>
      </w:r>
      <w:r w:rsidR="00AF0E0D"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@</w:instrText>
      </w:r>
      <w:r w:rsidR="00AF0E0D">
        <w:rPr>
          <w:rFonts w:hint="eastAsia"/>
          <w:kern w:val="0"/>
          <w14:ligatures w14:val="none"/>
        </w:rPr>
        <w:instrText>,\s \do12(</w:instrText>
      </w:r>
      <w:r w:rsidR="00AF0E0D">
        <w:rPr>
          <w:rFonts w:ascii="Consolas" w:hAnsi="Consolas" w:hint="eastAsia"/>
          <w:kern w:val="0"/>
          <w14:ligatures w14:val="none"/>
        </w:rPr>
        <w:instrText>18</w:instrText>
      </w:r>
      <w:r w:rsidR="00AF0E0D">
        <w:rPr>
          <w:rFonts w:hint="eastAsia"/>
          <w:kern w:val="0"/>
          <w14:ligatures w14:val="none"/>
        </w:rPr>
        <w:instrText>))</w:instrText>
      </w:r>
      <w:r w:rsidR="00AF0E0D">
        <w:rPr>
          <w:rFonts w:hint="eastAsia"/>
          <w:kern w:val="0"/>
          <w14:ligatures w14:val="none"/>
        </w:rPr>
        <w:fldChar w:fldCharType="end"/>
      </w:r>
      <w:r>
        <w:t>。</w:t>
      </w:r>
    </w:p>
    <w:p w14:paraId="3CC7353C" w14:textId="1D30889F" w:rsidR="00545BA6" w:rsidRDefault="00545BA6" w:rsidP="00AF0E0D">
      <w:pPr>
        <w:pStyle w:val="a"/>
      </w:pPr>
      <w:r>
        <w:t>用框得到</w:t>
      </w:r>
      <w:r w:rsidR="00F04576">
        <w:rPr>
          <w:rFonts w:hint="eastAsia"/>
          <w:kern w:val="0"/>
          <w14:ligatures w14:val="none"/>
        </w:rPr>
        <w:fldChar w:fldCharType="begin"/>
      </w:r>
      <w:r w:rsidR="00F04576">
        <w:rPr>
          <w:rFonts w:hint="eastAsia"/>
          <w:kern w:val="0"/>
          <w14:ligatures w14:val="none"/>
        </w:rPr>
        <w:instrText>eq \o \ac(</w:instrText>
      </w:r>
      <w:r w:rsidR="00F04576"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</w:instrText>
      </w:r>
      <w:r w:rsidR="00F04576">
        <w:rPr>
          <w:rFonts w:hint="eastAsia"/>
          <w:kern w:val="0"/>
          <w14:ligatures w14:val="none"/>
        </w:rPr>
        <w:instrText>,\s \do12(</w:instrText>
      </w:r>
      <w:r w:rsidR="00F04576">
        <w:rPr>
          <w:rFonts w:ascii="Consolas" w:hAnsi="Consolas" w:hint="eastAsia"/>
          <w:kern w:val="0"/>
          <w14:ligatures w14:val="none"/>
        </w:rPr>
        <w:instrText>3A</w:instrText>
      </w:r>
      <w:r w:rsidR="00F04576">
        <w:rPr>
          <w:rFonts w:hint="eastAsia"/>
          <w:kern w:val="0"/>
          <w14:ligatures w14:val="none"/>
        </w:rPr>
        <w:instrText>))</w:instrText>
      </w:r>
      <w:r w:rsidR="00F04576">
        <w:rPr>
          <w:rFonts w:hint="eastAsia"/>
          <w:kern w:val="0"/>
          <w14:ligatures w14:val="none"/>
        </w:rPr>
        <w:fldChar w:fldCharType="end"/>
      </w:r>
      <w:r>
        <w:t>到</w:t>
      </w:r>
      <w:r w:rsidR="00F04576">
        <w:rPr>
          <w:rFonts w:hint="eastAsia"/>
          <w:kern w:val="0"/>
          <w14:ligatures w14:val="none"/>
        </w:rPr>
        <w:fldChar w:fldCharType="begin"/>
      </w:r>
      <w:r w:rsidR="00F04576">
        <w:rPr>
          <w:rFonts w:hint="eastAsia"/>
          <w:kern w:val="0"/>
          <w14:ligatures w14:val="none"/>
        </w:rPr>
        <w:instrText>eq \o \ac(</w:instrText>
      </w:r>
      <w:r w:rsidR="00F04576"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</w:instrText>
      </w:r>
      <w:r w:rsidR="00F04576">
        <w:rPr>
          <w:rFonts w:hint="eastAsia"/>
          <w:kern w:val="0"/>
          <w14:ligatures w14:val="none"/>
        </w:rPr>
        <w:instrText>,\s \do12(</w:instrText>
      </w:r>
      <w:r w:rsidR="00F04576">
        <w:rPr>
          <w:rFonts w:ascii="Consolas" w:hAnsi="Consolas" w:hint="eastAsia"/>
          <w:kern w:val="0"/>
          <w14:ligatures w14:val="none"/>
        </w:rPr>
        <w:instrText>3F</w:instrText>
      </w:r>
      <w:r w:rsidR="00F04576">
        <w:rPr>
          <w:rFonts w:hint="eastAsia"/>
          <w:kern w:val="0"/>
          <w14:ligatures w14:val="none"/>
        </w:rPr>
        <w:instrText>))</w:instrText>
      </w:r>
      <w:r w:rsidR="00F04576">
        <w:rPr>
          <w:rFonts w:hint="eastAsia"/>
          <w:kern w:val="0"/>
          <w14:ligatures w14:val="none"/>
        </w:rPr>
        <w:fldChar w:fldCharType="end"/>
      </w:r>
      <w:r>
        <w:t>。</w:t>
      </w:r>
    </w:p>
    <w:p w14:paraId="41520348" w14:textId="4C658DB6" w:rsidR="00545BA6" w:rsidRDefault="00F04576" w:rsidP="00545BA6">
      <w:pPr>
        <w:ind w:firstLine="420"/>
      </w:pPr>
      <w:r w:rsidRPr="00F04576">
        <w:rPr>
          <w:rStyle w:val="af7"/>
        </w:rPr>
        <w:t>参考思路：</w:t>
      </w:r>
      <w:r w:rsidR="00545BA6">
        <w:t>思路和上一个一样，只要覆盖就行。在框上按</w:t>
      </w:r>
      <w:r w:rsidR="00AF0E0D" w:rsidRPr="00AF0E0D">
        <w:rPr>
          <w:rStyle w:val="XKey0"/>
          <w:rFonts w:hint="eastAsia"/>
        </w:rPr>
        <w:t>$</w:t>
      </w:r>
      <w:r w:rsidR="00545BA6">
        <w:t>进入基本溢出，输入5个</w:t>
      </w:r>
      <w:r w:rsidR="00545BA6" w:rsidRPr="00AF0E0D">
        <w:rPr>
          <w:rStyle w:val="CASIOX0"/>
        </w:rPr>
        <w:t>1</w:t>
      </w:r>
      <w:r w:rsidR="00545BA6">
        <w:t>：</w:t>
      </w:r>
    </w:p>
    <w:p w14:paraId="0254BBC0" w14:textId="6E9A89EB" w:rsidR="00545BA6" w:rsidRDefault="00545BA6" w:rsidP="00AF0E0D">
      <w:pPr>
        <w:pStyle w:val="afd"/>
        <w:spacing w:before="156" w:after="156"/>
        <w:ind w:firstLine="420"/>
      </w:pPr>
      <w:r>
        <w:t>19 00 00 31 31 31 31|00 00 00 ...</w:t>
      </w:r>
    </w:p>
    <w:p w14:paraId="07B35905" w14:textId="2574E759" w:rsidR="00545BA6" w:rsidRDefault="00545BA6" w:rsidP="00545BA6">
      <w:pPr>
        <w:ind w:firstLine="420"/>
      </w:pPr>
      <w:r>
        <w:t>输入</w:t>
      </w:r>
      <w:bookmarkStart w:id="1" w:name="_Hlk163687932"/>
      <w:r w:rsidR="00AF0E0D">
        <w:rPr>
          <w:rFonts w:hint="eastAsia"/>
          <w:kern w:val="0"/>
          <w14:ligatures w14:val="none"/>
        </w:rPr>
        <w:fldChar w:fldCharType="begin"/>
      </w:r>
      <w:r w:rsidR="00AF0E0D">
        <w:rPr>
          <w:rFonts w:hint="eastAsia"/>
          <w:kern w:val="0"/>
          <w14:ligatures w14:val="none"/>
        </w:rPr>
        <w:instrText>eq \o \ac(</w:instrText>
      </w:r>
      <w:r w:rsidR="006A3F7B"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R</w:instrText>
      </w:r>
      <w:r w:rsidR="00AF0E0D">
        <w:rPr>
          <w:rFonts w:hint="eastAsia"/>
          <w:kern w:val="0"/>
          <w14:ligatures w14:val="none"/>
        </w:rPr>
        <w:instrText>,\s \do12(</w:instrText>
      </w:r>
      <w:r w:rsidR="006A3F7B">
        <w:rPr>
          <w:rFonts w:ascii="Consolas" w:hAnsi="Consolas" w:hint="eastAsia"/>
          <w:kern w:val="0"/>
          <w14:ligatures w14:val="none"/>
        </w:rPr>
        <w:instrText>FD3F</w:instrText>
      </w:r>
      <w:r w:rsidR="00AF0E0D">
        <w:rPr>
          <w:rFonts w:hint="eastAsia"/>
          <w:kern w:val="0"/>
          <w14:ligatures w14:val="none"/>
        </w:rPr>
        <w:instrText>))</w:instrText>
      </w:r>
      <w:r w:rsidR="00AF0E0D">
        <w:rPr>
          <w:rFonts w:hint="eastAsia"/>
          <w:kern w:val="0"/>
          <w14:ligatures w14:val="none"/>
        </w:rPr>
        <w:fldChar w:fldCharType="end"/>
      </w:r>
      <w:bookmarkEnd w:id="1"/>
      <w:r w:rsidR="006A3F7B">
        <w:rPr>
          <w:rFonts w:hint="eastAsia"/>
        </w:rPr>
        <w:t>(</w:t>
      </w:r>
      <w:r w:rsidR="006A3F7B" w:rsidRPr="00F04576">
        <w:rPr>
          <w:rStyle w:val="XKey0"/>
          <w:rFonts w:hint="eastAsia"/>
        </w:rPr>
        <w:t>q73</w:t>
      </w:r>
      <w:r w:rsidR="00F04576" w:rsidRPr="00F04576">
        <w:rPr>
          <w:rStyle w:val="XKey0"/>
          <w:rFonts w:hint="eastAsia"/>
        </w:rPr>
        <w:t>u</w:t>
      </w:r>
      <w:r w:rsidR="006A3F7B">
        <w:rPr>
          <w:rFonts w:hint="eastAsia"/>
        </w:rPr>
        <w:t>)</w:t>
      </w:r>
      <w:r>
        <w:t>，然后</w:t>
      </w:r>
      <w:r w:rsidR="00F04576" w:rsidRPr="00F04576">
        <w:rPr>
          <w:rStyle w:val="XKey0"/>
          <w:rFonts w:hint="eastAsia"/>
        </w:rPr>
        <w:t>!!</w:t>
      </w:r>
      <w:r>
        <w:t>：</w:t>
      </w:r>
    </w:p>
    <w:p w14:paraId="066AC500" w14:textId="70FCB9EE" w:rsidR="00545BA6" w:rsidRDefault="00545BA6" w:rsidP="00F04576">
      <w:pPr>
        <w:pStyle w:val="afd"/>
        <w:spacing w:before="156" w:after="156"/>
        <w:ind w:firstLine="420"/>
      </w:pPr>
      <w:r>
        <w:t>19 00 00 00 31 31 31 FD 3F|00 ...</w:t>
      </w:r>
    </w:p>
    <w:p w14:paraId="4914539A" w14:textId="2BBD5816" w:rsidR="00545BA6" w:rsidRDefault="00545BA6" w:rsidP="00F04576">
      <w:pPr>
        <w:pStyle w:val="afd"/>
        <w:spacing w:before="156" w:after="156"/>
        <w:ind w:firstLine="420"/>
      </w:pPr>
      <w:r>
        <w:t>19 00 00 00 31 31|31 FD 3F 00 ...</w:t>
      </w:r>
    </w:p>
    <w:p w14:paraId="2BD817E3" w14:textId="2C1AEBB2" w:rsidR="00545BA6" w:rsidRDefault="00545BA6" w:rsidP="00545BA6">
      <w:pPr>
        <w:ind w:firstLine="420"/>
      </w:pPr>
      <w:r>
        <w:lastRenderedPageBreak/>
        <w:t>输入</w:t>
      </w:r>
      <w:r w:rsidR="00F04576">
        <w:rPr>
          <w:rFonts w:hint="eastAsia"/>
          <w:kern w:val="0"/>
          <w14:ligatures w14:val="none"/>
        </w:rPr>
        <w:fldChar w:fldCharType="begin"/>
      </w:r>
      <w:r w:rsidR="00F04576">
        <w:rPr>
          <w:rFonts w:hint="eastAsia"/>
          <w:kern w:val="0"/>
          <w14:ligatures w14:val="none"/>
        </w:rPr>
        <w:instrText>eq \o \ac(</w:instrText>
      </w:r>
      <w:r w:rsidR="00F04576" w:rsidRPr="00F04576">
        <w:rPr>
          <w:rFonts w:ascii="ClassWiz X Display" w:eastAsia="ClassWiz X Display" w:hAnsi="ClassWiz X Display" w:cs="ClassWiz X Display"/>
          <w:kern w:val="0"/>
          <w:szCs w:val="21"/>
          <w:u w:val="single"/>
          <w14:ligatures w14:val="none"/>
        </w:rPr>
        <w:instrText>𝜆ᴄₙ</w:instrText>
      </w:r>
      <w:r w:rsidR="00F04576">
        <w:rPr>
          <w:rFonts w:hint="eastAsia"/>
          <w:kern w:val="0"/>
          <w14:ligatures w14:val="none"/>
        </w:rPr>
        <w:instrText>,\s \do12(</w:instrText>
      </w:r>
      <w:r w:rsidR="00F04576">
        <w:rPr>
          <w:rFonts w:ascii="Consolas" w:hAnsi="Consolas" w:hint="eastAsia"/>
          <w:kern w:val="0"/>
          <w14:ligatures w14:val="none"/>
        </w:rPr>
        <w:instrText>FD3E</w:instrText>
      </w:r>
      <w:r w:rsidR="00F04576">
        <w:rPr>
          <w:rFonts w:hint="eastAsia"/>
          <w:kern w:val="0"/>
          <w14:ligatures w14:val="none"/>
        </w:rPr>
        <w:instrText>))</w:instrText>
      </w:r>
      <w:r w:rsidR="00F04576">
        <w:rPr>
          <w:rFonts w:hint="eastAsia"/>
          <w:kern w:val="0"/>
          <w14:ligatures w14:val="none"/>
        </w:rPr>
        <w:fldChar w:fldCharType="end"/>
      </w:r>
      <w:r w:rsidR="00F04576">
        <w:rPr>
          <w:rFonts w:hint="eastAsia"/>
        </w:rPr>
        <w:t>(</w:t>
      </w:r>
      <w:r w:rsidR="00F04576" w:rsidRPr="00F04576">
        <w:rPr>
          <w:rStyle w:val="XKey0"/>
          <w:rFonts w:hint="eastAsia"/>
        </w:rPr>
        <w:t>q73x</w:t>
      </w:r>
      <w:r w:rsidR="00F04576">
        <w:rPr>
          <w:rFonts w:hint="eastAsia"/>
        </w:rPr>
        <w:t>)</w:t>
      </w:r>
      <w:r>
        <w:t>，覆盖掉</w:t>
      </w:r>
      <w:r w:rsidRPr="00F04576">
        <w:rPr>
          <w:rStyle w:val="af9"/>
        </w:rPr>
        <w:t>31FD</w:t>
      </w:r>
      <w:r>
        <w:t>，然后</w:t>
      </w:r>
      <w:r w:rsidR="00F04576" w:rsidRPr="00F04576">
        <w:rPr>
          <w:rStyle w:val="XKey0"/>
          <w:rFonts w:hint="eastAsia"/>
        </w:rPr>
        <w:t>!!</w:t>
      </w:r>
      <w:r>
        <w:t>：</w:t>
      </w:r>
    </w:p>
    <w:p w14:paraId="1C19235A" w14:textId="3422686B" w:rsidR="00545BA6" w:rsidRDefault="00545BA6" w:rsidP="00F04576">
      <w:pPr>
        <w:pStyle w:val="afd"/>
        <w:spacing w:before="156" w:after="156"/>
        <w:ind w:firstLine="420"/>
      </w:pPr>
      <w:r>
        <w:t>19 00 00 00 31 31 FD 3E|3F 00 ...</w:t>
      </w:r>
    </w:p>
    <w:p w14:paraId="0B6DFCE7" w14:textId="293DCC3D" w:rsidR="00545BA6" w:rsidRDefault="00545BA6" w:rsidP="00F04576">
      <w:pPr>
        <w:pStyle w:val="afd"/>
        <w:spacing w:before="156" w:after="156"/>
        <w:ind w:firstLine="420"/>
      </w:pPr>
      <w:r>
        <w:t>19 00 00 00 31|31 FD 3E 3F 00 ...</w:t>
      </w:r>
    </w:p>
    <w:p w14:paraId="158BEF28" w14:textId="1C595984" w:rsidR="00545BA6" w:rsidRDefault="00545BA6" w:rsidP="00545BA6">
      <w:pPr>
        <w:ind w:firstLine="420"/>
      </w:pPr>
      <w:r>
        <w:t>如此重复，直到输入</w:t>
      </w:r>
      <w:r w:rsidR="00F04576">
        <w:rPr>
          <w:rFonts w:hint="eastAsia"/>
          <w:kern w:val="0"/>
          <w14:ligatures w14:val="none"/>
        </w:rPr>
        <w:fldChar w:fldCharType="begin"/>
      </w:r>
      <w:r w:rsidR="00F04576">
        <w:rPr>
          <w:rFonts w:hint="eastAsia"/>
          <w:kern w:val="0"/>
          <w14:ligatures w14:val="none"/>
        </w:rPr>
        <w:instrText>eq \o \ac(</w:instrText>
      </w:r>
      <w:r w:rsidR="00F04576" w:rsidRPr="00F04576">
        <w:rPr>
          <w:rFonts w:ascii="ClassWiz X Display" w:eastAsia="ClassWiz X Display" w:hAnsi="ClassWiz X Display" w:cs="ClassWiz X Display"/>
          <w:kern w:val="0"/>
          <w:szCs w:val="21"/>
          <w:u w:val="single"/>
          <w14:ligatures w14:val="none"/>
        </w:rPr>
        <w:instrText>rₑ</w:instrText>
      </w:r>
      <w:r w:rsidR="00F04576">
        <w:rPr>
          <w:rFonts w:hint="eastAsia"/>
          <w:kern w:val="0"/>
          <w14:ligatures w14:val="none"/>
        </w:rPr>
        <w:instrText>,\s \do12(</w:instrText>
      </w:r>
      <w:r w:rsidR="00F04576">
        <w:rPr>
          <w:rFonts w:ascii="Consolas" w:hAnsi="Consolas" w:hint="eastAsia"/>
          <w:kern w:val="0"/>
          <w14:ligatures w14:val="none"/>
        </w:rPr>
        <w:instrText>FD3A</w:instrText>
      </w:r>
      <w:r w:rsidR="00F04576">
        <w:rPr>
          <w:rFonts w:hint="eastAsia"/>
          <w:kern w:val="0"/>
          <w14:ligatures w14:val="none"/>
        </w:rPr>
        <w:instrText>))</w:instrText>
      </w:r>
      <w:r w:rsidR="00F04576">
        <w:rPr>
          <w:rFonts w:hint="eastAsia"/>
          <w:kern w:val="0"/>
          <w14:ligatures w14:val="none"/>
        </w:rPr>
        <w:fldChar w:fldCharType="end"/>
      </w:r>
      <w:r w:rsidR="00F04576">
        <w:rPr>
          <w:rFonts w:hint="eastAsia"/>
        </w:rPr>
        <w:t>(</w:t>
      </w:r>
      <w:r w:rsidR="00F04576" w:rsidRPr="00F04576">
        <w:rPr>
          <w:rStyle w:val="XKey0"/>
          <w:rFonts w:hint="eastAsia"/>
        </w:rPr>
        <w:t>q737</w:t>
      </w:r>
      <w:r w:rsidR="00F04576">
        <w:rPr>
          <w:rFonts w:hint="eastAsia"/>
        </w:rPr>
        <w:t>)</w:t>
      </w:r>
      <w:r>
        <w:t>，然后按一次</w:t>
      </w:r>
      <w:r w:rsidR="00F04576" w:rsidRPr="00F04576">
        <w:rPr>
          <w:rStyle w:val="XKey0"/>
          <w:rFonts w:hint="eastAsia"/>
        </w:rPr>
        <w:t>!</w:t>
      </w:r>
      <w:r>
        <w:t>：</w:t>
      </w:r>
    </w:p>
    <w:p w14:paraId="34627EB7" w14:textId="36F35BEF" w:rsidR="00545BA6" w:rsidRDefault="00545BA6" w:rsidP="00F04576">
      <w:pPr>
        <w:pStyle w:val="afd"/>
        <w:spacing w:before="156" w:after="156"/>
        <w:ind w:firstLine="420"/>
      </w:pPr>
      <w:r>
        <w:t>19 00 FD 3A|3B 3C 3D 3E 3F 00 ...</w:t>
      </w:r>
    </w:p>
    <w:p w14:paraId="41A3FA43" w14:textId="2630EB7D" w:rsidR="00545BA6" w:rsidRDefault="00545BA6" w:rsidP="00F04576">
      <w:pPr>
        <w:pStyle w:val="afd"/>
        <w:spacing w:before="156" w:after="156"/>
        <w:ind w:firstLine="420"/>
      </w:pPr>
      <w:r>
        <w:t>19 00|FD 3A 3B 3C 3D 3E 3F 00 ...</w:t>
      </w:r>
    </w:p>
    <w:p w14:paraId="4AC4B6A1" w14:textId="3EF0E851" w:rsidR="00545BA6" w:rsidRDefault="00545BA6" w:rsidP="00545BA6">
      <w:pPr>
        <w:ind w:firstLine="420"/>
      </w:pPr>
      <w:r>
        <w:t>现在输入</w:t>
      </w:r>
      <w:r w:rsidRPr="00F04576">
        <w:rPr>
          <w:rStyle w:val="CASIOX0"/>
        </w:rPr>
        <w:t>1</w:t>
      </w:r>
      <w:r>
        <w:t>覆盖掉</w:t>
      </w:r>
      <w:r w:rsidRPr="00F04576">
        <w:rPr>
          <w:rStyle w:val="af9"/>
        </w:rPr>
        <w:t>FD</w:t>
      </w:r>
      <w:r>
        <w:t>，然后</w:t>
      </w:r>
      <w:r w:rsidR="00F04576">
        <w:rPr>
          <w:rStyle w:val="XKey0"/>
          <w:rFonts w:hint="eastAsia"/>
        </w:rPr>
        <w:t>o</w:t>
      </w:r>
      <w:r>
        <w:t>两次：</w:t>
      </w:r>
    </w:p>
    <w:p w14:paraId="779F139B" w14:textId="6E5354C7" w:rsidR="00545BA6" w:rsidRDefault="00545BA6" w:rsidP="00F04576">
      <w:pPr>
        <w:pStyle w:val="afd"/>
        <w:spacing w:before="156" w:after="156"/>
        <w:ind w:firstLine="420"/>
      </w:pPr>
      <w:r>
        <w:t>19 00 31|3A 3B 3C 3D 3E 3F 00 ...</w:t>
      </w:r>
    </w:p>
    <w:p w14:paraId="2CC00856" w14:textId="0558693F" w:rsidR="00545BA6" w:rsidRDefault="00545BA6" w:rsidP="00F04576">
      <w:pPr>
        <w:pStyle w:val="afd"/>
        <w:spacing w:before="156" w:after="156"/>
        <w:ind w:firstLine="420"/>
      </w:pPr>
      <w:r>
        <w:t>19|3A 3B 3C 3D 3E 3F 00 00 00 ...</w:t>
      </w:r>
    </w:p>
    <w:p w14:paraId="5E0C9BCA" w14:textId="4A019994" w:rsidR="00545BA6" w:rsidRDefault="00545BA6" w:rsidP="00545BA6">
      <w:pPr>
        <w:ind w:firstLine="420"/>
      </w:pPr>
      <w:r>
        <w:t>就得到了</w:t>
      </w:r>
      <w:r w:rsidR="00F04576">
        <w:rPr>
          <w:rFonts w:hint="eastAsia"/>
          <w:kern w:val="0"/>
          <w14:ligatures w14:val="none"/>
        </w:rPr>
        <w:fldChar w:fldCharType="begin"/>
      </w:r>
      <w:r w:rsidR="00F04576">
        <w:rPr>
          <w:rFonts w:hint="eastAsia"/>
          <w:kern w:val="0"/>
          <w14:ligatures w14:val="none"/>
        </w:rPr>
        <w:instrText>eq \o \ac(</w:instrText>
      </w:r>
      <w:r w:rsidR="00F04576"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</w:instrText>
      </w:r>
      <w:r w:rsidR="00F04576">
        <w:rPr>
          <w:rFonts w:hint="eastAsia"/>
          <w:kern w:val="0"/>
          <w14:ligatures w14:val="none"/>
        </w:rPr>
        <w:instrText>,\s \do12(</w:instrText>
      </w:r>
      <w:r w:rsidR="00F04576">
        <w:rPr>
          <w:rFonts w:ascii="Consolas" w:hAnsi="Consolas" w:hint="eastAsia"/>
          <w:kern w:val="0"/>
          <w14:ligatures w14:val="none"/>
        </w:rPr>
        <w:instrText>3A</w:instrText>
      </w:r>
      <w:r w:rsidR="00F04576">
        <w:rPr>
          <w:rFonts w:hint="eastAsia"/>
          <w:kern w:val="0"/>
          <w14:ligatures w14:val="none"/>
        </w:rPr>
        <w:instrText>))</w:instrText>
      </w:r>
      <w:r w:rsidR="00F04576">
        <w:rPr>
          <w:rFonts w:hint="eastAsia"/>
          <w:kern w:val="0"/>
          <w14:ligatures w14:val="none"/>
        </w:rPr>
        <w:fldChar w:fldCharType="end"/>
      </w:r>
      <w:r>
        <w:t>到</w:t>
      </w:r>
      <w:r w:rsidR="00F04576">
        <w:rPr>
          <w:rFonts w:hint="eastAsia"/>
          <w:kern w:val="0"/>
          <w14:ligatures w14:val="none"/>
        </w:rPr>
        <w:fldChar w:fldCharType="begin"/>
      </w:r>
      <w:r w:rsidR="00F04576">
        <w:rPr>
          <w:rFonts w:hint="eastAsia"/>
          <w:kern w:val="0"/>
          <w14:ligatures w14:val="none"/>
        </w:rPr>
        <w:instrText>eq \o \ac(</w:instrText>
      </w:r>
      <w:r w:rsidR="00F04576"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</w:instrText>
      </w:r>
      <w:r w:rsidR="00F04576">
        <w:rPr>
          <w:rFonts w:hint="eastAsia"/>
          <w:kern w:val="0"/>
          <w14:ligatures w14:val="none"/>
        </w:rPr>
        <w:instrText>,\s \do12(</w:instrText>
      </w:r>
      <w:r w:rsidR="00F04576">
        <w:rPr>
          <w:rFonts w:ascii="Consolas" w:hAnsi="Consolas" w:hint="eastAsia"/>
          <w:kern w:val="0"/>
          <w14:ligatures w14:val="none"/>
        </w:rPr>
        <w:instrText>3F</w:instrText>
      </w:r>
      <w:r w:rsidR="00F04576">
        <w:rPr>
          <w:rFonts w:hint="eastAsia"/>
          <w:kern w:val="0"/>
          <w14:ligatures w14:val="none"/>
        </w:rPr>
        <w:instrText>))</w:instrText>
      </w:r>
      <w:r w:rsidR="00F04576">
        <w:rPr>
          <w:rFonts w:hint="eastAsia"/>
          <w:kern w:val="0"/>
          <w14:ligatures w14:val="none"/>
        </w:rPr>
        <w:fldChar w:fldCharType="end"/>
      </w:r>
      <w:r>
        <w:t>。回忆一下上一章讲的字符转换器，有一道例题也是这个，相比之下，基本溢出的按键数比字符转换器少一些。因此基本溢出适合打大量字符，而少量字符用字符转换器更方便。</w:t>
      </w:r>
    </w:p>
    <w:p w14:paraId="24C17857" w14:textId="1D8BD1B4" w:rsidR="00545BA6" w:rsidRDefault="00545BA6" w:rsidP="00545BA6">
      <w:pPr>
        <w:ind w:firstLine="420"/>
      </w:pPr>
      <w:r>
        <w:t>在长200字节的输入区后面，紧接着还有一个同样长度的回放区，上一章提到过，按</w:t>
      </w:r>
      <w:r w:rsidRPr="00F04576">
        <w:rPr>
          <w:rStyle w:val="XKey0"/>
        </w:rPr>
        <w:t>=</w:t>
      </w:r>
      <w:r w:rsidR="00F04576" w:rsidRPr="00F04576">
        <w:rPr>
          <w:rFonts w:hint="eastAsia"/>
        </w:rPr>
        <w:t>,</w:t>
      </w:r>
      <w:r w:rsidR="00F04576">
        <w:rPr>
          <w:rStyle w:val="XKey0"/>
          <w:rFonts w:hint="eastAsia"/>
        </w:rPr>
        <w:t>r</w:t>
      </w:r>
      <w:r w:rsidR="00F04576" w:rsidRPr="00F04576">
        <w:rPr>
          <w:rFonts w:hint="eastAsia"/>
        </w:rPr>
        <w:t>,</w:t>
      </w:r>
      <w:r w:rsidR="00F04576">
        <w:rPr>
          <w:rStyle w:val="XKey0"/>
          <w:rFonts w:hint="eastAsia"/>
        </w:rPr>
        <w:t>qr</w:t>
      </w:r>
      <w:r>
        <w:t>或</w:t>
      </w:r>
      <w:r w:rsidR="00F04576" w:rsidRPr="00F04576">
        <w:rPr>
          <w:rStyle w:val="XKey0"/>
          <w:rFonts w:hint="eastAsia"/>
        </w:rPr>
        <w:t>J</w:t>
      </w:r>
      <w:r>
        <w:t>进行一次计算（即使报错了也没关系）会把输入区的内容复制到回放区（到</w:t>
      </w:r>
      <w:r w:rsidRPr="00F04576">
        <w:rPr>
          <w:rStyle w:val="af9"/>
        </w:rPr>
        <w:t>NUL</w:t>
      </w:r>
      <w:r>
        <w:t>为止），</w:t>
      </w:r>
      <w:r w:rsidR="00F04576">
        <w:rPr>
          <w:rStyle w:val="XKey0"/>
          <w:rFonts w:hint="eastAsia"/>
        </w:rPr>
        <w:t>C</w:t>
      </w:r>
      <w:r>
        <w:t>后按</w:t>
      </w:r>
      <w:r w:rsidR="00F04576" w:rsidRPr="00F04576">
        <w:rPr>
          <w:rStyle w:val="XKey0"/>
          <w:rFonts w:hint="eastAsia"/>
        </w:rPr>
        <w:t>!</w:t>
      </w:r>
      <w:r>
        <w:t>或</w:t>
      </w:r>
      <w:r w:rsidR="00F04576" w:rsidRPr="00F04576">
        <w:rPr>
          <w:rStyle w:val="XKey0"/>
          <w:rFonts w:hint="eastAsia"/>
        </w:rPr>
        <w:t>$</w:t>
      </w:r>
      <w:r>
        <w:t>会把回放区重新复制到输入区。一般来说回放区不能直接接触到，因为当输入区长度达到199字节时，就不能再输入字符。然而，基本溢出时输入的字符因为在</w:t>
      </w:r>
      <w:r w:rsidRPr="00F04576">
        <w:rPr>
          <w:rStyle w:val="af9"/>
        </w:rPr>
        <w:t>NUL</w:t>
      </w:r>
      <w:r>
        <w:t>后面，不计入长度，所以可以通过基本溢出来使输入长度大于199字节，从而摸到回放区。这可以用来复制字符。例如，刷出框后，在框前输入任意式子，按</w:t>
      </w:r>
      <w:r w:rsidRPr="00F04576">
        <w:rPr>
          <w:rStyle w:val="XKey0"/>
        </w:rPr>
        <w:t>=</w:t>
      </w:r>
      <w:r>
        <w:t>把式子复制到</w:t>
      </w:r>
      <w:r>
        <w:rPr>
          <w:rFonts w:hint="eastAsia"/>
        </w:rPr>
        <w:t>回放区（冒号表示输入区的末尾），然后在框前打很多字直到打不下，然后移动到框后面，进入基本溢出：</w:t>
      </w:r>
    </w:p>
    <w:p w14:paraId="2D3260EC" w14:textId="578EDD9E" w:rsidR="00545BA6" w:rsidRDefault="00545BA6" w:rsidP="00F04576">
      <w:pPr>
        <w:pStyle w:val="afd"/>
        <w:spacing w:before="156" w:after="156"/>
        <w:ind w:firstLine="420"/>
      </w:pPr>
      <w:r>
        <w:t>... xx|xx 19 00:xx xx ...</w:t>
      </w:r>
    </w:p>
    <w:p w14:paraId="00BD03DF" w14:textId="00BEE3B3" w:rsidR="00545BA6" w:rsidRDefault="00545BA6" w:rsidP="00F04576">
      <w:pPr>
        <w:pStyle w:val="afd"/>
        <w:spacing w:before="156" w:after="156"/>
        <w:ind w:firstLine="420"/>
      </w:pPr>
      <w:r>
        <w:t>... xx xx 19 00|xx xx ...</w:t>
      </w:r>
    </w:p>
    <w:p w14:paraId="6E4A3616" w14:textId="6E735E83" w:rsidR="00545BA6" w:rsidRDefault="00545BA6" w:rsidP="00545BA6">
      <w:pPr>
        <w:ind w:firstLine="420"/>
      </w:pPr>
      <w:r>
        <w:t>按</w:t>
      </w:r>
      <w:r w:rsidR="00F04576">
        <w:rPr>
          <w:rStyle w:val="XKey0"/>
          <w:rFonts w:hint="eastAsia"/>
        </w:rPr>
        <w:t>o</w:t>
      </w:r>
      <w:r>
        <w:t>删掉</w:t>
      </w:r>
      <w:r w:rsidRPr="00F04576">
        <w:rPr>
          <w:rStyle w:val="af9"/>
        </w:rPr>
        <w:t>00</w:t>
      </w:r>
      <w:r>
        <w:t>：</w:t>
      </w:r>
    </w:p>
    <w:p w14:paraId="3009CD0D" w14:textId="4316D7B9" w:rsidR="00545BA6" w:rsidRDefault="00545BA6" w:rsidP="00F04576">
      <w:pPr>
        <w:pStyle w:val="afd"/>
        <w:spacing w:before="156" w:after="156"/>
        <w:ind w:firstLine="420"/>
      </w:pPr>
      <w:r>
        <w:t>... xx xx 19|xx:xx xx ...</w:t>
      </w:r>
    </w:p>
    <w:p w14:paraId="030C2FB0" w14:textId="29211186" w:rsidR="00545BA6" w:rsidRDefault="00545BA6" w:rsidP="00545BA6">
      <w:pPr>
        <w:ind w:firstLine="420"/>
      </w:pPr>
      <w:r>
        <w:t>把之前垫的字符都删掉，这样就把回放区的字符都“接”到了输入区，完成了一次复制。复制完以后，末尾依然有框，如有需要还能按=继续复制。这也是线性模式中复制字符的主要办法。</w:t>
      </w:r>
    </w:p>
    <w:p w14:paraId="058E1CC0" w14:textId="57DF9A75" w:rsidR="00545BA6" w:rsidRDefault="00545BA6" w:rsidP="00F04576">
      <w:pPr>
        <w:pStyle w:val="a"/>
      </w:pPr>
      <w:r>
        <w:t>尝试按上述方法复制字符串1+1。</w:t>
      </w:r>
    </w:p>
    <w:p w14:paraId="37F1B2DE" w14:textId="4BA9051E" w:rsidR="00545BA6" w:rsidRDefault="00545BA6" w:rsidP="00545BA6">
      <w:pPr>
        <w:ind w:firstLine="420"/>
      </w:pPr>
      <w:r w:rsidRPr="00F04576">
        <w:rPr>
          <w:rStyle w:val="af7"/>
        </w:rPr>
        <w:t>参考结果：</w:t>
      </w:r>
      <w:r w:rsidRPr="00F04576">
        <w:rPr>
          <w:rStyle w:val="CASIOX0"/>
        </w:rPr>
        <w:t>1+1□1+1□</w:t>
      </w:r>
      <w:r>
        <w:t>（复制结束后最初的框依然存在，如需消除可在该框内输入任何字符然后删除）</w:t>
      </w:r>
    </w:p>
    <w:p w14:paraId="4E67B333" w14:textId="391B34E1" w:rsidR="00545BA6" w:rsidRDefault="00545BA6" w:rsidP="00545BA6">
      <w:pPr>
        <w:ind w:firstLine="420"/>
      </w:pPr>
      <w:r w:rsidRPr="00F04576">
        <w:rPr>
          <w:rStyle w:val="af7"/>
        </w:rPr>
        <w:t>参考思路：</w:t>
      </w:r>
      <w:r>
        <w:t>见上文，不再赘述。</w:t>
      </w:r>
    </w:p>
    <w:p w14:paraId="6876F5D8" w14:textId="59CC6FE7" w:rsidR="00515F5D" w:rsidRDefault="00515F5D" w:rsidP="00515F5D">
      <w:pPr>
        <w:pStyle w:val="2"/>
      </w:pPr>
      <w:r>
        <w:rPr>
          <w:rFonts w:hint="eastAsia"/>
        </w:rPr>
        <w:t>附：对回</w:t>
      </w:r>
      <w:r w:rsidR="00077F69">
        <w:rPr>
          <w:rFonts w:hint="eastAsia"/>
        </w:rPr>
        <w:t>放</w:t>
      </w:r>
      <w:r>
        <w:rPr>
          <w:rFonts w:hint="eastAsia"/>
        </w:rPr>
        <w:t>区进行处理</w:t>
      </w:r>
    </w:p>
    <w:p w14:paraId="7B527DCC" w14:textId="337497CF" w:rsidR="00545BA6" w:rsidRDefault="00545BA6" w:rsidP="00545BA6">
      <w:pPr>
        <w:ind w:firstLine="420"/>
      </w:pPr>
      <w:r>
        <w:t>基本溢出还能对回放区的字符进行后期处理，这是字符转换器做不到的。例如，你有一</w:t>
      </w:r>
      <w:r>
        <w:lastRenderedPageBreak/>
        <w:t>个字符串</w:t>
      </w:r>
      <w:r w:rsidRPr="00CF3A5E">
        <w:rPr>
          <w:rStyle w:val="af9"/>
        </w:rPr>
        <w:t>A6 FD 3A A6 FD 3B A6</w:t>
      </w:r>
      <w:r>
        <w:t>，假设这</w:t>
      </w:r>
      <w:r w:rsidR="00CF3A5E">
        <w:rPr>
          <w:rFonts w:hint="eastAsia"/>
          <w:kern w:val="0"/>
          <w14:ligatures w14:val="none"/>
        </w:rPr>
        <w:fldChar w:fldCharType="begin"/>
      </w:r>
      <w:r w:rsidR="00CF3A5E">
        <w:rPr>
          <w:rFonts w:hint="eastAsia"/>
          <w:kern w:val="0"/>
          <w14:ligatures w14:val="none"/>
        </w:rPr>
        <w:instrText>eq \o \ac(</w:instrText>
      </w:r>
      <w:r w:rsidR="00CF3A5E"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+</w:instrText>
      </w:r>
      <w:r w:rsidR="00CF3A5E">
        <w:rPr>
          <w:rFonts w:hint="eastAsia"/>
          <w:kern w:val="0"/>
          <w14:ligatures w14:val="none"/>
        </w:rPr>
        <w:instrText>,\s \do12(</w:instrText>
      </w:r>
      <w:r w:rsidR="00CF3A5E">
        <w:rPr>
          <w:rFonts w:ascii="Consolas" w:hAnsi="Consolas" w:hint="eastAsia"/>
          <w:kern w:val="0"/>
          <w14:ligatures w14:val="none"/>
        </w:rPr>
        <w:instrText>A6</w:instrText>
      </w:r>
      <w:r w:rsidR="00CF3A5E">
        <w:rPr>
          <w:rFonts w:hint="eastAsia"/>
          <w:kern w:val="0"/>
          <w14:ligatures w14:val="none"/>
        </w:rPr>
        <w:instrText>))</w:instrText>
      </w:r>
      <w:r w:rsidR="00CF3A5E">
        <w:rPr>
          <w:rFonts w:hint="eastAsia"/>
          <w:kern w:val="0"/>
          <w14:ligatures w14:val="none"/>
        </w:rPr>
        <w:fldChar w:fldCharType="end"/>
      </w:r>
      <w:r>
        <w:t>是个不好打的字符，你希望在不干扰</w:t>
      </w:r>
      <w:r w:rsidR="00CF3A5E">
        <w:rPr>
          <w:rFonts w:hint="eastAsia"/>
          <w:kern w:val="0"/>
          <w14:ligatures w14:val="none"/>
        </w:rPr>
        <w:fldChar w:fldCharType="begin"/>
      </w:r>
      <w:r w:rsidR="00CF3A5E">
        <w:rPr>
          <w:rFonts w:hint="eastAsia"/>
          <w:kern w:val="0"/>
          <w14:ligatures w14:val="none"/>
        </w:rPr>
        <w:instrText>eq \o \ac(</w:instrText>
      </w:r>
      <w:r w:rsidR="00CF3A5E">
        <w:rPr>
          <w:rFonts w:ascii="ClassWiz X Display" w:eastAsia="ClassWiz X Display" w:hAnsi="ClassWiz X Display" w:cs="ClassWiz X Display" w:hint="eastAsia"/>
          <w:kern w:val="0"/>
          <w:szCs w:val="21"/>
          <w:u w:val="single"/>
          <w14:ligatures w14:val="none"/>
        </w:rPr>
        <w:instrText>+</w:instrText>
      </w:r>
      <w:r w:rsidR="00CF3A5E">
        <w:rPr>
          <w:rFonts w:hint="eastAsia"/>
          <w:kern w:val="0"/>
          <w14:ligatures w14:val="none"/>
        </w:rPr>
        <w:instrText>,\s \do12(</w:instrText>
      </w:r>
      <w:r w:rsidR="00CF3A5E">
        <w:rPr>
          <w:rFonts w:ascii="Consolas" w:hAnsi="Consolas" w:hint="eastAsia"/>
          <w:kern w:val="0"/>
          <w14:ligatures w14:val="none"/>
        </w:rPr>
        <w:instrText>A6</w:instrText>
      </w:r>
      <w:r w:rsidR="00CF3A5E">
        <w:rPr>
          <w:rFonts w:hint="eastAsia"/>
          <w:kern w:val="0"/>
          <w14:ligatures w14:val="none"/>
        </w:rPr>
        <w:instrText>))</w:instrText>
      </w:r>
      <w:r w:rsidR="00CF3A5E">
        <w:rPr>
          <w:rFonts w:hint="eastAsia"/>
          <w:kern w:val="0"/>
          <w14:ligatures w14:val="none"/>
        </w:rPr>
        <w:fldChar w:fldCharType="end"/>
      </w:r>
      <w:r>
        <w:t>的前提下，把</w:t>
      </w:r>
      <w:r w:rsidRPr="00CF3A5E">
        <w:rPr>
          <w:rStyle w:val="af9"/>
        </w:rPr>
        <w:t>FD3A</w:t>
      </w:r>
      <w:r>
        <w:t>和</w:t>
      </w:r>
      <w:r w:rsidRPr="00CF3A5E">
        <w:rPr>
          <w:rStyle w:val="af9"/>
        </w:rPr>
        <w:t>FD3B</w:t>
      </w:r>
      <w:r>
        <w:t>变成</w:t>
      </w:r>
      <w:r w:rsidRPr="00CF3A5E">
        <w:rPr>
          <w:rStyle w:val="af9"/>
        </w:rPr>
        <w:t>3A</w:t>
      </w:r>
      <w:r>
        <w:t>和</w:t>
      </w:r>
      <w:r w:rsidRPr="00CF3A5E">
        <w:rPr>
          <w:rStyle w:val="af9"/>
        </w:rPr>
        <w:t>3B</w:t>
      </w:r>
      <w:r>
        <w:t>。做法是，首先准备好字符转换器，放在历史记录里，然后输入那个字符串，按</w:t>
      </w:r>
      <w:r w:rsidRPr="00CF3A5E">
        <w:rPr>
          <w:rStyle w:val="af9"/>
        </w:rPr>
        <w:t>=</w:t>
      </w:r>
      <w:r>
        <w:t>把它存入回放区。接下来，找到字符转换器，用它刷出框，在它前面打满字（在数学模式，可以打一大堆分数线，会快一点），然后删掉一个字节：</w:t>
      </w:r>
    </w:p>
    <w:p w14:paraId="26B0E5E2" w14:textId="730DDCF5" w:rsidR="00545BA6" w:rsidRDefault="00545BA6" w:rsidP="00545BA6">
      <w:pPr>
        <w:ind w:firstLine="420"/>
      </w:pPr>
      <w:r>
        <w:t>19 00|00:A6 FD 3A A6 FD 3B A6 00 ...</w:t>
      </w:r>
    </w:p>
    <w:p w14:paraId="6B6FE2CB" w14:textId="3DB9CA2E" w:rsidR="00545BA6" w:rsidRDefault="00545BA6" w:rsidP="00545BA6">
      <w:pPr>
        <w:ind w:firstLine="420"/>
      </w:pPr>
      <w:r>
        <w:t>删掉一个是因为，如果不删，字符串的长度就是199，那就不能再输入新东西了。现在输入</w:t>
      </w:r>
      <w:r w:rsidRPr="00CF3A5E">
        <w:rPr>
          <w:rStyle w:val="CASIOX0"/>
        </w:rPr>
        <w:t>1</w:t>
      </w:r>
      <w:r>
        <w:t>（不能只按</w:t>
      </w:r>
      <w:r w:rsidR="00CF3A5E" w:rsidRPr="00CF3A5E">
        <w:rPr>
          <w:rStyle w:val="XKey0"/>
          <w:rFonts w:hint="eastAsia"/>
        </w:rPr>
        <w:t>$</w:t>
      </w:r>
      <w:r>
        <w:t>，会回到最左边）：</w:t>
      </w:r>
    </w:p>
    <w:p w14:paraId="3E5C81D4" w14:textId="72B40FC9" w:rsidR="00545BA6" w:rsidRDefault="00545BA6" w:rsidP="00CF3A5E">
      <w:pPr>
        <w:pStyle w:val="afd"/>
        <w:spacing w:before="156" w:after="156"/>
        <w:ind w:firstLine="420"/>
      </w:pPr>
      <w:r>
        <w:t>19 00 31|A6 FD 3A A6 FD 3B A6 00 ...</w:t>
      </w:r>
    </w:p>
    <w:p w14:paraId="7DED740F" w14:textId="6197B6AF" w:rsidR="00545BA6" w:rsidRDefault="00545BA6" w:rsidP="00545BA6">
      <w:pPr>
        <w:ind w:firstLine="420"/>
      </w:pPr>
      <w:r>
        <w:t>这样就摸到了回放区，按</w:t>
      </w:r>
      <w:r w:rsidR="00CF3A5E" w:rsidRPr="00CF3A5E">
        <w:rPr>
          <w:rStyle w:val="XKey0"/>
          <w:rFonts w:hint="eastAsia"/>
        </w:rPr>
        <w:t>$</w:t>
      </w:r>
      <w:r>
        <w:t>跳过需要保留的</w:t>
      </w:r>
      <w:r w:rsidRPr="00CF3A5E">
        <w:rPr>
          <w:rStyle w:val="af9"/>
        </w:rPr>
        <w:t>A6</w:t>
      </w:r>
      <w:r>
        <w:t>，输入</w:t>
      </w:r>
      <w:r w:rsidRPr="00CF3A5E">
        <w:rPr>
          <w:rStyle w:val="CASIOX0"/>
        </w:rPr>
        <w:t>1</w:t>
      </w:r>
      <w:r>
        <w:t>把</w:t>
      </w:r>
      <w:r w:rsidRPr="00CF3A5E">
        <w:rPr>
          <w:rStyle w:val="af9"/>
        </w:rPr>
        <w:t>FD</w:t>
      </w:r>
      <w:r>
        <w:t>盖掉，再删除</w:t>
      </w:r>
      <w:r w:rsidRPr="00CF3A5E">
        <w:rPr>
          <w:rStyle w:val="CASIOX0"/>
        </w:rPr>
        <w:t>1</w:t>
      </w:r>
      <w:r>
        <w:t>：</w:t>
      </w:r>
    </w:p>
    <w:p w14:paraId="198A5FAF" w14:textId="3F4FAA50" w:rsidR="00545BA6" w:rsidRDefault="00545BA6" w:rsidP="00CF3A5E">
      <w:pPr>
        <w:pStyle w:val="afd"/>
        <w:spacing w:before="156" w:after="156"/>
        <w:ind w:firstLine="420"/>
      </w:pPr>
      <w:r>
        <w:t>19 00 31:A6|FD 3A A6 FD 3B A6 00 ...</w:t>
      </w:r>
    </w:p>
    <w:p w14:paraId="6C857657" w14:textId="469236D4" w:rsidR="00545BA6" w:rsidRDefault="00545BA6" w:rsidP="00CF3A5E">
      <w:pPr>
        <w:pStyle w:val="afd"/>
        <w:spacing w:before="156" w:after="156"/>
        <w:ind w:firstLine="420"/>
      </w:pPr>
      <w:r>
        <w:t>19 00 00:A6 31|3A A6 FD 3B A6 00 ...</w:t>
      </w:r>
    </w:p>
    <w:p w14:paraId="5719E988" w14:textId="47C6B038" w:rsidR="00545BA6" w:rsidRDefault="00545BA6" w:rsidP="00CF3A5E">
      <w:pPr>
        <w:pStyle w:val="afd"/>
        <w:spacing w:before="156" w:after="156"/>
        <w:ind w:firstLine="420"/>
      </w:pPr>
      <w:r>
        <w:t>19 00 00:A6|3A A6 FD 3B A6 00 00 ...</w:t>
      </w:r>
    </w:p>
    <w:p w14:paraId="1820DF0D" w14:textId="76307AA2" w:rsidR="00545BA6" w:rsidRDefault="00545BA6" w:rsidP="00545BA6">
      <w:pPr>
        <w:ind w:firstLine="420"/>
      </w:pPr>
      <w:r>
        <w:t>以此类推，把下一个</w:t>
      </w:r>
      <w:r w:rsidRPr="00CF3A5E">
        <w:rPr>
          <w:rStyle w:val="af9"/>
        </w:rPr>
        <w:t>FD</w:t>
      </w:r>
      <w:r>
        <w:t>也删掉：</w:t>
      </w:r>
    </w:p>
    <w:p w14:paraId="4019A4A1" w14:textId="0A6213AD" w:rsidR="00545BA6" w:rsidRDefault="00545BA6" w:rsidP="00CF3A5E">
      <w:pPr>
        <w:pStyle w:val="afd"/>
        <w:spacing w:before="156" w:after="156"/>
        <w:ind w:firstLine="420"/>
      </w:pPr>
      <w:r>
        <w:t>19 00 00:A6 3A A6|3B A6 00 00 00 ...</w:t>
      </w:r>
    </w:p>
    <w:p w14:paraId="32CD8317" w14:textId="6F4F1D2C" w:rsidR="00545BA6" w:rsidRDefault="00545BA6" w:rsidP="00545BA6">
      <w:pPr>
        <w:ind w:firstLine="420"/>
      </w:pPr>
      <w:r>
        <w:t>按</w:t>
      </w:r>
      <w:r w:rsidR="00CF3A5E">
        <w:rPr>
          <w:rStyle w:val="XKey0"/>
          <w:rFonts w:hint="eastAsia"/>
        </w:rPr>
        <w:t>C!</w:t>
      </w:r>
      <w:r>
        <w:t>，回放区的内容就会复制到输入区，这样就得到了想要的A6 3A A6 3B A6。各位思考一下，同样是基本溢出，这里为什么绕了一步，先把字符转换器变成框才能做呢？</w:t>
      </w:r>
    </w:p>
    <w:p w14:paraId="112AD197" w14:textId="32388B04" w:rsidR="00545BA6" w:rsidRDefault="00545BA6" w:rsidP="00545BA6">
      <w:pPr>
        <w:ind w:firstLine="420"/>
      </w:pPr>
      <w:r>
        <w:t>原因是，刚才讲删除的时候说过，如果直接用字符转换器的话，打满字以后删掉一个，会使得后面的字符全都往前移：</w:t>
      </w:r>
    </w:p>
    <w:p w14:paraId="32B7453B" w14:textId="5DBF060E" w:rsidR="00545BA6" w:rsidRDefault="00545BA6" w:rsidP="00CF3A5E">
      <w:pPr>
        <w:pStyle w:val="afd"/>
        <w:spacing w:before="156" w:after="156"/>
        <w:ind w:firstLine="420"/>
      </w:pPr>
      <w:r>
        <w:t>xx|FE 00:A6 FD 3A A6 FD 3B A6 00 ...</w:t>
      </w:r>
    </w:p>
    <w:p w14:paraId="3BE7A4D4" w14:textId="114C45C1" w:rsidR="00545BA6" w:rsidRDefault="00545BA6" w:rsidP="00CF3A5E">
      <w:pPr>
        <w:pStyle w:val="afd"/>
        <w:spacing w:before="156" w:after="156"/>
        <w:ind w:firstLine="420"/>
      </w:pPr>
      <w:r>
        <w:t>|FE 00 A6:FD 3A A6 FD 3B A6 00 00 ...</w:t>
      </w:r>
    </w:p>
    <w:p w14:paraId="41083F6D" w14:textId="4605B25B" w:rsidR="0053297B" w:rsidRPr="00CA269D" w:rsidRDefault="00545BA6" w:rsidP="00545BA6">
      <w:pPr>
        <w:ind w:firstLine="420"/>
      </w:pPr>
      <w:r>
        <w:t>其实，打满字再删一个只是为了让字符串的长度正好为198。仔细观察可以发现，长度达到190时，光标会变得很粗，提示你即将打满。如果用字符转换器，垫到光标变粗时开始数字符，正好数到198，那也可以。（注：如果显示出来的字符串超过200字节很多，在数学模式中有时会直接崩溃死机，所以保险起见还是建议用框）</w:t>
      </w:r>
    </w:p>
    <w:sectPr w:rsidR="0053297B" w:rsidRPr="00CA269D" w:rsidSect="00EA41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8D41" w14:textId="77777777" w:rsidR="00EA41D4" w:rsidRDefault="00EA41D4" w:rsidP="007D4B25">
      <w:pPr>
        <w:ind w:firstLine="420"/>
      </w:pPr>
      <w:r>
        <w:separator/>
      </w:r>
    </w:p>
  </w:endnote>
  <w:endnote w:type="continuationSeparator" w:id="0">
    <w:p w14:paraId="3376C6CE" w14:textId="77777777" w:rsidR="00EA41D4" w:rsidRDefault="00EA41D4" w:rsidP="007D4B2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C">
    <w:altName w:val="微软雅黑"/>
    <w:charset w:val="86"/>
    <w:family w:val="swiss"/>
    <w:pitch w:val="variable"/>
    <w:sig w:usb0="20000287" w:usb1="2ADF3C10" w:usb2="00000016" w:usb3="00000000" w:csb0="00060107" w:csb1="00000000"/>
  </w:font>
  <w:font w:name="ClassWiz Math X">
    <w:panose1 w:val="00000000000000000000"/>
    <w:charset w:val="86"/>
    <w:family w:val="modern"/>
    <w:notTrueType/>
    <w:pitch w:val="variable"/>
    <w:sig w:usb0="A000023F" w:usb1="1A0E38E9" w:usb2="0A000010" w:usb3="00000000" w:csb0="0004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lassWiz X Display">
    <w:altName w:val="Class Wiz Extra Display"/>
    <w:panose1 w:val="00000000000000000000"/>
    <w:charset w:val="86"/>
    <w:family w:val="modern"/>
    <w:notTrueType/>
    <w:pitch w:val="variable"/>
    <w:sig w:usb0="20000207" w:usb1="1A0F0001" w:usb2="00000010" w:usb3="00000000" w:csb0="00060007" w:csb1="00000000"/>
  </w:font>
  <w:font w:name="ClassWiz CW Display">
    <w:panose1 w:val="00000000000000000000"/>
    <w:charset w:val="86"/>
    <w:family w:val="modern"/>
    <w:notTrueType/>
    <w:pitch w:val="variable"/>
    <w:sig w:usb0="20000207" w:usb1="1A0F2001" w:usb2="00000010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IO ClassWiz">
    <w:panose1 w:val="00000000000000000000"/>
    <w:charset w:val="00"/>
    <w:family w:val="auto"/>
    <w:pitch w:val="variable"/>
    <w:sig w:usb0="A00000AF" w:usb1="0000004A" w:usb2="00000000" w:usb3="00000000" w:csb0="0000011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9C1C" w14:textId="77777777" w:rsidR="00EA4EF2" w:rsidRDefault="00EA4EF2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138CF" w14:textId="77777777" w:rsidR="00EA4EF2" w:rsidRDefault="00EA4EF2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12BC5" w14:textId="77777777" w:rsidR="00EA4EF2" w:rsidRDefault="00EA4EF2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F3EE0" w14:textId="77777777" w:rsidR="00EA41D4" w:rsidRDefault="00EA41D4" w:rsidP="007D4B25">
      <w:pPr>
        <w:ind w:firstLine="420"/>
      </w:pPr>
      <w:r>
        <w:separator/>
      </w:r>
    </w:p>
  </w:footnote>
  <w:footnote w:type="continuationSeparator" w:id="0">
    <w:p w14:paraId="4F690331" w14:textId="77777777" w:rsidR="00EA41D4" w:rsidRDefault="00EA41D4" w:rsidP="007D4B2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B8A06" w14:textId="593CAE95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PAGE   \* MERGEFORMAT </w:instrText>
    </w:r>
    <w:r w:rsidRPr="003A6501">
      <w:rPr>
        <w:u w:val="single"/>
      </w:rPr>
      <w:fldChar w:fldCharType="separate"/>
    </w:r>
    <w:r w:rsidRPr="003A6501">
      <w:rPr>
        <w:noProof/>
        <w:u w:val="single"/>
      </w:rPr>
      <w:t>2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"标题 2"  \* MERGEFORMAT </w:instrText>
    </w:r>
    <w:r w:rsidRPr="003A6501">
      <w:rPr>
        <w:u w:val="single"/>
      </w:rPr>
      <w:fldChar w:fldCharType="separate"/>
    </w:r>
    <w:r w:rsidR="00077F69">
      <w:rPr>
        <w:noProof/>
        <w:u w:val="single"/>
      </w:rPr>
      <w:t>附：对回放区进行处理</w:t>
    </w:r>
    <w:r w:rsidRPr="003A6501">
      <w:rPr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DC858" w14:textId="73A97FF7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"标题 1"  \* MERGEFORMAT </w:instrText>
    </w:r>
    <w:r w:rsidRPr="003A6501">
      <w:rPr>
        <w:u w:val="single"/>
      </w:rPr>
      <w:fldChar w:fldCharType="separate"/>
    </w:r>
    <w:r w:rsidR="00077F69" w:rsidRPr="00077F69">
      <w:rPr>
        <w:b/>
        <w:bCs/>
        <w:noProof/>
        <w:u w:val="single"/>
      </w:rPr>
      <w:t>基本溢出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>
      <w:rPr>
        <w:u w:val="single"/>
      </w:rPr>
      <w:fldChar w:fldCharType="begin"/>
    </w:r>
    <w:r>
      <w:rPr>
        <w:u w:val="single"/>
      </w:rPr>
      <w:instrText xml:space="preserve"> PAGE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D4407" w14:textId="77777777" w:rsidR="00EA4EF2" w:rsidRDefault="00EA4EF2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21CA2"/>
    <w:multiLevelType w:val="hybridMultilevel"/>
    <w:tmpl w:val="2EBE907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FB3F6E"/>
    <w:multiLevelType w:val="hybridMultilevel"/>
    <w:tmpl w:val="3FEC9458"/>
    <w:lvl w:ilvl="0" w:tplc="103E8656">
      <w:start w:val="1"/>
      <w:numFmt w:val="ideographDigital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A9186B"/>
    <w:multiLevelType w:val="hybridMultilevel"/>
    <w:tmpl w:val="D5F810DC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D984F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88512B"/>
    <w:multiLevelType w:val="multilevel"/>
    <w:tmpl w:val="D0B8B434"/>
    <w:lvl w:ilvl="0">
      <w:start w:val="1"/>
      <w:numFmt w:val="ideographDigital"/>
      <w:lvlText w:val="第%1章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C3E3004"/>
    <w:multiLevelType w:val="multilevel"/>
    <w:tmpl w:val="64FC6C3E"/>
    <w:lvl w:ilvl="0">
      <w:start w:val="1"/>
      <w:numFmt w:val="ideographDigital"/>
      <w:pStyle w:val="1"/>
      <w:lvlText w:val="第%1章"/>
      <w:lvlJc w:val="left"/>
      <w:pPr>
        <w:ind w:left="1418" w:hanging="1418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077" w:hanging="107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361" w:hanging="136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737" w:hanging="737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737" w:hanging="737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737" w:hanging="737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37" w:hanging="737"/>
      </w:pPr>
      <w:rPr>
        <w:rFonts w:hint="eastAsia"/>
      </w:rPr>
    </w:lvl>
  </w:abstractNum>
  <w:abstractNum w:abstractNumId="5" w15:restartNumberingAfterBreak="0">
    <w:nsid w:val="1D8B26A9"/>
    <w:multiLevelType w:val="hybridMultilevel"/>
    <w:tmpl w:val="CE0C5A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DE2CC4"/>
    <w:multiLevelType w:val="hybridMultilevel"/>
    <w:tmpl w:val="2A684400"/>
    <w:lvl w:ilvl="0" w:tplc="E3A4965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6E0BFA"/>
    <w:multiLevelType w:val="hybridMultilevel"/>
    <w:tmpl w:val="5A7846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616D3B"/>
    <w:multiLevelType w:val="hybridMultilevel"/>
    <w:tmpl w:val="5B52E7B8"/>
    <w:lvl w:ilvl="0" w:tplc="9858D7DA">
      <w:start w:val="1"/>
      <w:numFmt w:val="decimal"/>
      <w:lvlText w:val="%1."/>
      <w:lvlJc w:val="left"/>
      <w:pPr>
        <w:ind w:left="1008" w:hanging="440"/>
      </w:pPr>
      <w:rPr>
        <w:rFonts w:ascii="Noto Sans SC" w:eastAsia="Noto Sans SC" w:hAnsi="Noto Sans SC"/>
      </w:rPr>
    </w:lvl>
    <w:lvl w:ilvl="1" w:tplc="04090019" w:tentative="1">
      <w:start w:val="1"/>
      <w:numFmt w:val="lowerLetter"/>
      <w:lvlText w:val="%2)"/>
      <w:lvlJc w:val="left"/>
      <w:pPr>
        <w:ind w:left="1448" w:hanging="440"/>
      </w:pPr>
    </w:lvl>
    <w:lvl w:ilvl="2" w:tplc="0409001B" w:tentative="1">
      <w:start w:val="1"/>
      <w:numFmt w:val="lowerRoman"/>
      <w:lvlText w:val="%3."/>
      <w:lvlJc w:val="right"/>
      <w:pPr>
        <w:ind w:left="1888" w:hanging="440"/>
      </w:pPr>
    </w:lvl>
    <w:lvl w:ilvl="3" w:tplc="0409000F" w:tentative="1">
      <w:start w:val="1"/>
      <w:numFmt w:val="decimal"/>
      <w:lvlText w:val="%4."/>
      <w:lvlJc w:val="left"/>
      <w:pPr>
        <w:ind w:left="2328" w:hanging="440"/>
      </w:pPr>
    </w:lvl>
    <w:lvl w:ilvl="4" w:tplc="04090019" w:tentative="1">
      <w:start w:val="1"/>
      <w:numFmt w:val="lowerLetter"/>
      <w:lvlText w:val="%5)"/>
      <w:lvlJc w:val="left"/>
      <w:pPr>
        <w:ind w:left="2768" w:hanging="440"/>
      </w:pPr>
    </w:lvl>
    <w:lvl w:ilvl="5" w:tplc="0409001B" w:tentative="1">
      <w:start w:val="1"/>
      <w:numFmt w:val="lowerRoman"/>
      <w:lvlText w:val="%6."/>
      <w:lvlJc w:val="right"/>
      <w:pPr>
        <w:ind w:left="3208" w:hanging="440"/>
      </w:pPr>
    </w:lvl>
    <w:lvl w:ilvl="6" w:tplc="0409000F" w:tentative="1">
      <w:start w:val="1"/>
      <w:numFmt w:val="decimal"/>
      <w:lvlText w:val="%7."/>
      <w:lvlJc w:val="left"/>
      <w:pPr>
        <w:ind w:left="3648" w:hanging="440"/>
      </w:pPr>
    </w:lvl>
    <w:lvl w:ilvl="7" w:tplc="04090019" w:tentative="1">
      <w:start w:val="1"/>
      <w:numFmt w:val="lowerLetter"/>
      <w:lvlText w:val="%8)"/>
      <w:lvlJc w:val="left"/>
      <w:pPr>
        <w:ind w:left="4088" w:hanging="440"/>
      </w:pPr>
    </w:lvl>
    <w:lvl w:ilvl="8" w:tplc="0409001B" w:tentative="1">
      <w:start w:val="1"/>
      <w:numFmt w:val="lowerRoman"/>
      <w:lvlText w:val="%9."/>
      <w:lvlJc w:val="right"/>
      <w:pPr>
        <w:ind w:left="4528" w:hanging="440"/>
      </w:pPr>
    </w:lvl>
  </w:abstractNum>
  <w:abstractNum w:abstractNumId="9" w15:restartNumberingAfterBreak="0">
    <w:nsid w:val="298227BD"/>
    <w:multiLevelType w:val="hybridMultilevel"/>
    <w:tmpl w:val="61265F3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29C475BF"/>
    <w:multiLevelType w:val="hybridMultilevel"/>
    <w:tmpl w:val="D16CACD2"/>
    <w:lvl w:ilvl="0" w:tplc="59E0754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lowerLetter"/>
      <w:lvlText w:val="%5)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lowerLetter"/>
      <w:lvlText w:val="%8)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abstractNum w:abstractNumId="11" w15:restartNumberingAfterBreak="0">
    <w:nsid w:val="2A0C4A9A"/>
    <w:multiLevelType w:val="hybridMultilevel"/>
    <w:tmpl w:val="77AC69B2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2536D5"/>
    <w:multiLevelType w:val="hybridMultilevel"/>
    <w:tmpl w:val="93A0E7A4"/>
    <w:lvl w:ilvl="0" w:tplc="19287044">
      <w:start w:val="1"/>
      <w:numFmt w:val="bullet"/>
      <w:lvlText w:val=""/>
      <w:lvlJc w:val="left"/>
      <w:pPr>
        <w:ind w:left="8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40"/>
      </w:pPr>
      <w:rPr>
        <w:rFonts w:ascii="Wingdings" w:hAnsi="Wingdings" w:hint="default"/>
      </w:rPr>
    </w:lvl>
  </w:abstractNum>
  <w:abstractNum w:abstractNumId="13" w15:restartNumberingAfterBreak="0">
    <w:nsid w:val="2DEF546A"/>
    <w:multiLevelType w:val="hybridMultilevel"/>
    <w:tmpl w:val="3D10EF18"/>
    <w:lvl w:ilvl="0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EF77278"/>
    <w:multiLevelType w:val="hybridMultilevel"/>
    <w:tmpl w:val="7D8A7D70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A773FE"/>
    <w:multiLevelType w:val="hybridMultilevel"/>
    <w:tmpl w:val="747A0B30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2E3766B"/>
    <w:multiLevelType w:val="hybridMultilevel"/>
    <w:tmpl w:val="6AE8C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6941394"/>
    <w:multiLevelType w:val="hybridMultilevel"/>
    <w:tmpl w:val="9536D672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9D8423F"/>
    <w:multiLevelType w:val="hybridMultilevel"/>
    <w:tmpl w:val="5770B772"/>
    <w:lvl w:ilvl="0" w:tplc="19287044">
      <w:start w:val="1"/>
      <w:numFmt w:val="bullet"/>
      <w:lvlText w:val=""/>
      <w:lvlJc w:val="left"/>
      <w:pPr>
        <w:ind w:left="8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40"/>
      </w:pPr>
      <w:rPr>
        <w:rFonts w:ascii="Wingdings" w:hAnsi="Wingdings" w:hint="default"/>
      </w:rPr>
    </w:lvl>
  </w:abstractNum>
  <w:abstractNum w:abstractNumId="19" w15:restartNumberingAfterBreak="0">
    <w:nsid w:val="3AFD4EA9"/>
    <w:multiLevelType w:val="hybridMultilevel"/>
    <w:tmpl w:val="74ECDDF0"/>
    <w:lvl w:ilvl="0" w:tplc="1928704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" w15:restartNumberingAfterBreak="0">
    <w:nsid w:val="3B283739"/>
    <w:multiLevelType w:val="hybridMultilevel"/>
    <w:tmpl w:val="2598A0B4"/>
    <w:lvl w:ilvl="0" w:tplc="FFFFFFFF">
      <w:start w:val="1"/>
      <w:numFmt w:val="decimal"/>
      <w:lvlText w:val="%1."/>
      <w:lvlJc w:val="left"/>
      <w:pPr>
        <w:ind w:left="1008" w:hanging="440"/>
      </w:pPr>
      <w:rPr>
        <w:rFonts w:ascii="Noto Sans SC" w:eastAsia="Noto Sans SC" w:hAnsi="Noto Sans SC"/>
      </w:rPr>
    </w:lvl>
    <w:lvl w:ilvl="1" w:tplc="FFFFFFFF" w:tentative="1">
      <w:start w:val="1"/>
      <w:numFmt w:val="lowerLetter"/>
      <w:lvlText w:val="%2)"/>
      <w:lvlJc w:val="left"/>
      <w:pPr>
        <w:ind w:left="1448" w:hanging="440"/>
      </w:pPr>
    </w:lvl>
    <w:lvl w:ilvl="2" w:tplc="FFFFFFFF" w:tentative="1">
      <w:start w:val="1"/>
      <w:numFmt w:val="lowerRoman"/>
      <w:lvlText w:val="%3."/>
      <w:lvlJc w:val="right"/>
      <w:pPr>
        <w:ind w:left="1888" w:hanging="440"/>
      </w:pPr>
    </w:lvl>
    <w:lvl w:ilvl="3" w:tplc="FFFFFFFF" w:tentative="1">
      <w:start w:val="1"/>
      <w:numFmt w:val="decimal"/>
      <w:lvlText w:val="%4."/>
      <w:lvlJc w:val="left"/>
      <w:pPr>
        <w:ind w:left="2328" w:hanging="440"/>
      </w:pPr>
    </w:lvl>
    <w:lvl w:ilvl="4" w:tplc="FFFFFFFF" w:tentative="1">
      <w:start w:val="1"/>
      <w:numFmt w:val="lowerLetter"/>
      <w:lvlText w:val="%5)"/>
      <w:lvlJc w:val="left"/>
      <w:pPr>
        <w:ind w:left="2768" w:hanging="440"/>
      </w:pPr>
    </w:lvl>
    <w:lvl w:ilvl="5" w:tplc="FFFFFFFF" w:tentative="1">
      <w:start w:val="1"/>
      <w:numFmt w:val="lowerRoman"/>
      <w:lvlText w:val="%6."/>
      <w:lvlJc w:val="right"/>
      <w:pPr>
        <w:ind w:left="3208" w:hanging="440"/>
      </w:pPr>
    </w:lvl>
    <w:lvl w:ilvl="6" w:tplc="FFFFFFFF" w:tentative="1">
      <w:start w:val="1"/>
      <w:numFmt w:val="decimal"/>
      <w:lvlText w:val="%7."/>
      <w:lvlJc w:val="left"/>
      <w:pPr>
        <w:ind w:left="3648" w:hanging="440"/>
      </w:pPr>
    </w:lvl>
    <w:lvl w:ilvl="7" w:tplc="FFFFFFFF" w:tentative="1">
      <w:start w:val="1"/>
      <w:numFmt w:val="lowerLetter"/>
      <w:lvlText w:val="%8)"/>
      <w:lvlJc w:val="left"/>
      <w:pPr>
        <w:ind w:left="4088" w:hanging="440"/>
      </w:pPr>
    </w:lvl>
    <w:lvl w:ilvl="8" w:tplc="FFFFFFFF" w:tentative="1">
      <w:start w:val="1"/>
      <w:numFmt w:val="lowerRoman"/>
      <w:lvlText w:val="%9."/>
      <w:lvlJc w:val="right"/>
      <w:pPr>
        <w:ind w:left="4528" w:hanging="440"/>
      </w:pPr>
    </w:lvl>
  </w:abstractNum>
  <w:abstractNum w:abstractNumId="21" w15:restartNumberingAfterBreak="0">
    <w:nsid w:val="3E41772E"/>
    <w:multiLevelType w:val="hybridMultilevel"/>
    <w:tmpl w:val="02E69C34"/>
    <w:lvl w:ilvl="0" w:tplc="0096F888">
      <w:start w:val="1"/>
      <w:numFmt w:val="decimal"/>
      <w:pStyle w:val="a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E503C44"/>
    <w:multiLevelType w:val="hybridMultilevel"/>
    <w:tmpl w:val="D9F65364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4C825715"/>
    <w:multiLevelType w:val="hybridMultilevel"/>
    <w:tmpl w:val="D9F6536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4E3754F2"/>
    <w:multiLevelType w:val="hybridMultilevel"/>
    <w:tmpl w:val="25628332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E5C66B1"/>
    <w:multiLevelType w:val="hybridMultilevel"/>
    <w:tmpl w:val="B39E65A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2A25D9A"/>
    <w:multiLevelType w:val="hybridMultilevel"/>
    <w:tmpl w:val="2A40461E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54C171F"/>
    <w:multiLevelType w:val="hybridMultilevel"/>
    <w:tmpl w:val="6382EF06"/>
    <w:lvl w:ilvl="0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8A90E83"/>
    <w:multiLevelType w:val="hybridMultilevel"/>
    <w:tmpl w:val="D690E604"/>
    <w:lvl w:ilvl="0" w:tplc="4D984F4A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 w15:restartNumberingAfterBreak="0">
    <w:nsid w:val="649568D2"/>
    <w:multiLevelType w:val="hybridMultilevel"/>
    <w:tmpl w:val="2E2A52E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6FA4726"/>
    <w:multiLevelType w:val="hybridMultilevel"/>
    <w:tmpl w:val="7B248FD6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730792F"/>
    <w:multiLevelType w:val="multilevel"/>
    <w:tmpl w:val="C77EC326"/>
    <w:lvl w:ilvl="0">
      <w:start w:val="1"/>
      <w:numFmt w:val="ideographDigital"/>
      <w:lvlText w:val="第%1章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21" w:hanging="102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B196283"/>
    <w:multiLevelType w:val="hybridMultilevel"/>
    <w:tmpl w:val="27E0102A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D6C2434"/>
    <w:multiLevelType w:val="hybridMultilevel"/>
    <w:tmpl w:val="458A487E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E545AFE"/>
    <w:multiLevelType w:val="hybridMultilevel"/>
    <w:tmpl w:val="2FAC22F0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83579955">
    <w:abstractNumId w:val="1"/>
  </w:num>
  <w:num w:numId="2" w16cid:durableId="1081753859">
    <w:abstractNumId w:val="6"/>
  </w:num>
  <w:num w:numId="3" w16cid:durableId="1697537993">
    <w:abstractNumId w:val="3"/>
  </w:num>
  <w:num w:numId="4" w16cid:durableId="18620870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0412780">
    <w:abstractNumId w:val="31"/>
  </w:num>
  <w:num w:numId="6" w16cid:durableId="1950550152">
    <w:abstractNumId w:val="5"/>
  </w:num>
  <w:num w:numId="7" w16cid:durableId="1696955736">
    <w:abstractNumId w:val="15"/>
  </w:num>
  <w:num w:numId="8" w16cid:durableId="1203908139">
    <w:abstractNumId w:val="25"/>
  </w:num>
  <w:num w:numId="9" w16cid:durableId="1994987398">
    <w:abstractNumId w:val="2"/>
  </w:num>
  <w:num w:numId="10" w16cid:durableId="741024317">
    <w:abstractNumId w:val="28"/>
  </w:num>
  <w:num w:numId="11" w16cid:durableId="1658147723">
    <w:abstractNumId w:val="33"/>
  </w:num>
  <w:num w:numId="12" w16cid:durableId="1315184144">
    <w:abstractNumId w:val="11"/>
  </w:num>
  <w:num w:numId="13" w16cid:durableId="1408461082">
    <w:abstractNumId w:val="30"/>
  </w:num>
  <w:num w:numId="14" w16cid:durableId="2128543758">
    <w:abstractNumId w:val="4"/>
  </w:num>
  <w:num w:numId="15" w16cid:durableId="841697041">
    <w:abstractNumId w:val="14"/>
  </w:num>
  <w:num w:numId="16" w16cid:durableId="1774780756">
    <w:abstractNumId w:val="16"/>
  </w:num>
  <w:num w:numId="17" w16cid:durableId="280040395">
    <w:abstractNumId w:val="34"/>
  </w:num>
  <w:num w:numId="18" w16cid:durableId="2082830256">
    <w:abstractNumId w:val="24"/>
  </w:num>
  <w:num w:numId="19" w16cid:durableId="1860198180">
    <w:abstractNumId w:val="0"/>
  </w:num>
  <w:num w:numId="20" w16cid:durableId="1540363005">
    <w:abstractNumId w:val="29"/>
  </w:num>
  <w:num w:numId="21" w16cid:durableId="644549445">
    <w:abstractNumId w:val="27"/>
  </w:num>
  <w:num w:numId="22" w16cid:durableId="738864173">
    <w:abstractNumId w:val="13"/>
  </w:num>
  <w:num w:numId="23" w16cid:durableId="1905212243">
    <w:abstractNumId w:val="32"/>
  </w:num>
  <w:num w:numId="24" w16cid:durableId="603461866">
    <w:abstractNumId w:val="26"/>
  </w:num>
  <w:num w:numId="25" w16cid:durableId="1368917808">
    <w:abstractNumId w:val="17"/>
  </w:num>
  <w:num w:numId="26" w16cid:durableId="1074817232">
    <w:abstractNumId w:val="10"/>
  </w:num>
  <w:num w:numId="27" w16cid:durableId="2043286379">
    <w:abstractNumId w:val="19"/>
  </w:num>
  <w:num w:numId="28" w16cid:durableId="890120696">
    <w:abstractNumId w:val="18"/>
  </w:num>
  <w:num w:numId="29" w16cid:durableId="1739328411">
    <w:abstractNumId w:val="12"/>
  </w:num>
  <w:num w:numId="30" w16cid:durableId="1435590109">
    <w:abstractNumId w:val="7"/>
  </w:num>
  <w:num w:numId="31" w16cid:durableId="1300837906">
    <w:abstractNumId w:val="21"/>
  </w:num>
  <w:num w:numId="32" w16cid:durableId="79839243">
    <w:abstractNumId w:val="8"/>
  </w:num>
  <w:num w:numId="33" w16cid:durableId="1419593841">
    <w:abstractNumId w:val="20"/>
  </w:num>
  <w:num w:numId="34" w16cid:durableId="597834951">
    <w:abstractNumId w:val="23"/>
  </w:num>
  <w:num w:numId="35" w16cid:durableId="1779835433">
    <w:abstractNumId w:val="9"/>
  </w:num>
  <w:num w:numId="36" w16cid:durableId="766343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8"/>
    <w:rsid w:val="00033BDD"/>
    <w:rsid w:val="00077F69"/>
    <w:rsid w:val="000A6DA9"/>
    <w:rsid w:val="000B348E"/>
    <w:rsid w:val="000C75DC"/>
    <w:rsid w:val="001315BC"/>
    <w:rsid w:val="00164829"/>
    <w:rsid w:val="001F0662"/>
    <w:rsid w:val="002433C0"/>
    <w:rsid w:val="00295840"/>
    <w:rsid w:val="002D1439"/>
    <w:rsid w:val="00367C06"/>
    <w:rsid w:val="003A6501"/>
    <w:rsid w:val="00471CDC"/>
    <w:rsid w:val="00490ED8"/>
    <w:rsid w:val="00491916"/>
    <w:rsid w:val="004A0062"/>
    <w:rsid w:val="004A3277"/>
    <w:rsid w:val="004F7B19"/>
    <w:rsid w:val="00515F5D"/>
    <w:rsid w:val="0053297B"/>
    <w:rsid w:val="00545BA6"/>
    <w:rsid w:val="0055169E"/>
    <w:rsid w:val="005B3A12"/>
    <w:rsid w:val="005D6C8D"/>
    <w:rsid w:val="00645628"/>
    <w:rsid w:val="006A3F7B"/>
    <w:rsid w:val="007427EA"/>
    <w:rsid w:val="0074378A"/>
    <w:rsid w:val="007536B6"/>
    <w:rsid w:val="00753FD4"/>
    <w:rsid w:val="007A15F6"/>
    <w:rsid w:val="007D4B25"/>
    <w:rsid w:val="007E1462"/>
    <w:rsid w:val="00800759"/>
    <w:rsid w:val="00802FE4"/>
    <w:rsid w:val="00804598"/>
    <w:rsid w:val="00811052"/>
    <w:rsid w:val="00891239"/>
    <w:rsid w:val="008A762A"/>
    <w:rsid w:val="008E4FC6"/>
    <w:rsid w:val="00900B21"/>
    <w:rsid w:val="00904282"/>
    <w:rsid w:val="00930008"/>
    <w:rsid w:val="00951C84"/>
    <w:rsid w:val="009A1D47"/>
    <w:rsid w:val="00A1253B"/>
    <w:rsid w:val="00AA4419"/>
    <w:rsid w:val="00AB472C"/>
    <w:rsid w:val="00AD5584"/>
    <w:rsid w:val="00AD55F8"/>
    <w:rsid w:val="00AF0E0D"/>
    <w:rsid w:val="00B23AA3"/>
    <w:rsid w:val="00B92345"/>
    <w:rsid w:val="00BD51C2"/>
    <w:rsid w:val="00C01948"/>
    <w:rsid w:val="00C147AA"/>
    <w:rsid w:val="00C15959"/>
    <w:rsid w:val="00C3320C"/>
    <w:rsid w:val="00CA269D"/>
    <w:rsid w:val="00CF3A5E"/>
    <w:rsid w:val="00D46A82"/>
    <w:rsid w:val="00D804E0"/>
    <w:rsid w:val="00D942E1"/>
    <w:rsid w:val="00DC7425"/>
    <w:rsid w:val="00DD1D46"/>
    <w:rsid w:val="00E03086"/>
    <w:rsid w:val="00E25A80"/>
    <w:rsid w:val="00E83616"/>
    <w:rsid w:val="00EA41D4"/>
    <w:rsid w:val="00EA4EF2"/>
    <w:rsid w:val="00EC65AA"/>
    <w:rsid w:val="00F04576"/>
    <w:rsid w:val="00F10DED"/>
    <w:rsid w:val="00F172FC"/>
    <w:rsid w:val="00F3297E"/>
    <w:rsid w:val="00F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2C20C"/>
  <w15:chartTrackingRefBased/>
  <w15:docId w15:val="{E8320973-4C54-4DCD-BE60-4A9DD57F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lassWiz Math X" w:eastAsia="Noto Sans SC" w:hAnsi="ClassWiz Math X" w:cstheme="minorBidi"/>
        <w:kern w:val="2"/>
        <w:sz w:val="24"/>
        <w:szCs w:val="36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3086"/>
    <w:pPr>
      <w:widowControl w:val="0"/>
      <w:snapToGrid w:val="0"/>
      <w:ind w:firstLineChars="200" w:firstLine="200"/>
      <w:jc w:val="both"/>
    </w:pPr>
    <w:rPr>
      <w:rFonts w:ascii="Noto Sans SC" w:hAnsi="Noto Sans SC" w:cs="Noto Sans SC"/>
      <w:sz w:val="21"/>
    </w:rPr>
  </w:style>
  <w:style w:type="paragraph" w:styleId="1">
    <w:name w:val="heading 1"/>
    <w:basedOn w:val="a0"/>
    <w:next w:val="a0"/>
    <w:link w:val="10"/>
    <w:uiPriority w:val="9"/>
    <w:qFormat/>
    <w:rsid w:val="00D942E1"/>
    <w:pPr>
      <w:keepNext/>
      <w:keepLines/>
      <w:numPr>
        <w:numId w:val="14"/>
      </w:numPr>
      <w:spacing w:before="480" w:after="80"/>
      <w:ind w:left="0" w:firstLineChars="0" w:firstLine="0"/>
      <w:jc w:val="center"/>
      <w:outlineLvl w:val="0"/>
    </w:pPr>
    <w:rPr>
      <w:rFonts w:hAnsiTheme="majorHAnsi" w:cstheme="majorBidi"/>
      <w:b/>
      <w:sz w:val="36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490ED8"/>
    <w:pPr>
      <w:keepNext/>
      <w:keepLines/>
      <w:numPr>
        <w:ilvl w:val="1"/>
        <w:numId w:val="14"/>
      </w:numPr>
      <w:tabs>
        <w:tab w:val="left" w:pos="794"/>
      </w:tabs>
      <w:spacing w:before="160" w:after="80"/>
      <w:ind w:left="0" w:firstLineChars="0" w:firstLine="0"/>
      <w:outlineLvl w:val="1"/>
    </w:pPr>
    <w:rPr>
      <w:rFonts w:hAnsiTheme="majorHAnsi" w:cstheme="majorBidi"/>
      <w:b/>
      <w:sz w:val="32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rsid w:val="00490ED8"/>
    <w:pPr>
      <w:keepNext/>
      <w:keepLines/>
      <w:numPr>
        <w:ilvl w:val="2"/>
        <w:numId w:val="14"/>
      </w:numPr>
      <w:tabs>
        <w:tab w:val="left" w:pos="1021"/>
      </w:tabs>
      <w:spacing w:before="160" w:after="80"/>
      <w:ind w:left="0" w:firstLineChars="0" w:firstLine="0"/>
      <w:outlineLvl w:val="2"/>
    </w:pPr>
    <w:rPr>
      <w:rFonts w:hAnsiTheme="majorHAnsi" w:cstheme="majorBidi"/>
      <w:b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90ED8"/>
    <w:pPr>
      <w:keepNext/>
      <w:keepLines/>
      <w:numPr>
        <w:ilvl w:val="3"/>
        <w:numId w:val="14"/>
      </w:numPr>
      <w:tabs>
        <w:tab w:val="left" w:pos="1191"/>
      </w:tabs>
      <w:spacing w:before="80" w:after="40"/>
      <w:ind w:left="0" w:firstLineChars="0" w:firstLine="0"/>
      <w:outlineLvl w:val="3"/>
    </w:pPr>
    <w:rPr>
      <w:rFonts w:cstheme="majorBidi"/>
      <w:b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8A762A"/>
    <w:pPr>
      <w:keepNext/>
      <w:keepLines/>
      <w:spacing w:before="80" w:after="40"/>
      <w:ind w:firstLineChars="0" w:firstLine="0"/>
      <w:outlineLvl w:val="4"/>
    </w:pPr>
    <w:rPr>
      <w:rFonts w:cstheme="majorBidi"/>
      <w:b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E25A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25A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25A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25A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942E1"/>
    <w:rPr>
      <w:rFonts w:ascii="Noto Sans SC" w:hAnsiTheme="majorHAnsi" w:cstheme="majorBidi"/>
      <w:b/>
      <w:sz w:val="36"/>
      <w:szCs w:val="48"/>
    </w:rPr>
  </w:style>
  <w:style w:type="character" w:customStyle="1" w:styleId="20">
    <w:name w:val="标题 2 字符"/>
    <w:basedOn w:val="a1"/>
    <w:link w:val="2"/>
    <w:uiPriority w:val="9"/>
    <w:rsid w:val="00490ED8"/>
    <w:rPr>
      <w:rFonts w:ascii="Noto Sans SC" w:hAnsiTheme="majorHAnsi" w:cstheme="majorBidi"/>
      <w:b/>
      <w:sz w:val="32"/>
      <w:szCs w:val="40"/>
    </w:rPr>
  </w:style>
  <w:style w:type="character" w:customStyle="1" w:styleId="30">
    <w:name w:val="标题 3 字符"/>
    <w:basedOn w:val="a1"/>
    <w:link w:val="3"/>
    <w:uiPriority w:val="9"/>
    <w:rsid w:val="00490ED8"/>
    <w:rPr>
      <w:rFonts w:ascii="Noto Sans SC" w:hAnsiTheme="majorHAnsi" w:cstheme="majorBidi"/>
      <w:b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490ED8"/>
    <w:rPr>
      <w:rFonts w:ascii="Noto Sans SC" w:hAnsi="Noto Sans SC" w:cstheme="majorBidi"/>
      <w:b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8A762A"/>
    <w:rPr>
      <w:rFonts w:ascii="Noto Sans SC" w:hAnsi="Noto Sans SC" w:cstheme="majorBidi"/>
      <w:b/>
      <w:sz w:val="21"/>
      <w:szCs w:val="24"/>
    </w:rPr>
  </w:style>
  <w:style w:type="character" w:customStyle="1" w:styleId="60">
    <w:name w:val="标题 6 字符"/>
    <w:basedOn w:val="a1"/>
    <w:link w:val="6"/>
    <w:uiPriority w:val="9"/>
    <w:rsid w:val="00E25A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E25A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E25A8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E25A80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A1253B"/>
    <w:pPr>
      <w:spacing w:after="80"/>
      <w:contextualSpacing/>
      <w:jc w:val="center"/>
    </w:pPr>
    <w:rPr>
      <w:rFonts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253B"/>
    <w:rPr>
      <w:rFonts w:ascii="Noto Sans SC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25A8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E25A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25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E25A80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uiPriority w:val="34"/>
    <w:qFormat/>
    <w:rsid w:val="008A762A"/>
    <w:pPr>
      <w:spacing w:beforeLines="50" w:before="50" w:afterLines="50" w:after="50"/>
      <w:ind w:left="397" w:firstLineChars="0" w:firstLine="0"/>
      <w:contextualSpacing/>
    </w:pPr>
  </w:style>
  <w:style w:type="character" w:styleId="ac">
    <w:name w:val="Intense Emphasis"/>
    <w:basedOn w:val="a1"/>
    <w:uiPriority w:val="21"/>
    <w:qFormat/>
    <w:rsid w:val="00E25A80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E2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1"/>
    <w:link w:val="ad"/>
    <w:uiPriority w:val="30"/>
    <w:rsid w:val="00E25A80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E25A80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7D4B2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7D4B25"/>
    <w:rPr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7D4B2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7D4B25"/>
    <w:rPr>
      <w:sz w:val="18"/>
      <w:szCs w:val="18"/>
    </w:rPr>
  </w:style>
  <w:style w:type="paragraph" w:customStyle="1" w:styleId="CASIOX">
    <w:name w:val="CASIO X"/>
    <w:basedOn w:val="a0"/>
    <w:next w:val="a0"/>
    <w:link w:val="CASIOX0"/>
    <w:qFormat/>
    <w:rsid w:val="001F0662"/>
    <w:pPr>
      <w:wordWrap w:val="0"/>
    </w:pPr>
    <w:rPr>
      <w:rFonts w:ascii="ClassWiz X Display" w:eastAsia="ClassWiz X Display" w:hAnsi="ClassWiz X Display" w:cs="ClassWiz X Display"/>
      <w:szCs w:val="21"/>
    </w:rPr>
  </w:style>
  <w:style w:type="paragraph" w:customStyle="1" w:styleId="CASIOCW">
    <w:name w:val="CASIO CW"/>
    <w:basedOn w:val="a0"/>
    <w:next w:val="a0"/>
    <w:link w:val="CASIOCW0"/>
    <w:qFormat/>
    <w:rsid w:val="001F0662"/>
    <w:pPr>
      <w:wordWrap w:val="0"/>
    </w:pPr>
    <w:rPr>
      <w:rFonts w:ascii="ClassWiz CW Display" w:eastAsia="ClassWiz CW Display"/>
    </w:rPr>
  </w:style>
  <w:style w:type="character" w:customStyle="1" w:styleId="CASIOX0">
    <w:name w:val="CASIO X 字符"/>
    <w:basedOn w:val="a1"/>
    <w:link w:val="CASIOX"/>
    <w:rsid w:val="001F0662"/>
    <w:rPr>
      <w:rFonts w:ascii="ClassWiz X Display" w:eastAsia="ClassWiz X Display" w:hAnsi="ClassWiz X Display" w:cs="ClassWiz X Display"/>
      <w:sz w:val="21"/>
      <w:szCs w:val="21"/>
    </w:rPr>
  </w:style>
  <w:style w:type="paragraph" w:styleId="af4">
    <w:name w:val="No Spacing"/>
    <w:uiPriority w:val="1"/>
    <w:qFormat/>
    <w:rsid w:val="002433C0"/>
    <w:pPr>
      <w:widowControl w:val="0"/>
      <w:snapToGrid w:val="0"/>
      <w:jc w:val="both"/>
    </w:pPr>
    <w:rPr>
      <w:rFonts w:ascii="Noto Sans SC" w:hAnsi="Noto Sans SC" w:cs="Noto Sans SC"/>
    </w:rPr>
  </w:style>
  <w:style w:type="character" w:customStyle="1" w:styleId="CASIOCW0">
    <w:name w:val="CASIO CW 字符"/>
    <w:basedOn w:val="CASIOX0"/>
    <w:link w:val="CASIOCW"/>
    <w:rsid w:val="001F0662"/>
    <w:rPr>
      <w:rFonts w:ascii="ClassWiz CW Display" w:eastAsia="ClassWiz CW Display" w:hAnsi="Noto Sans SC" w:cs="Noto Sans SC"/>
      <w:sz w:val="21"/>
      <w:szCs w:val="21"/>
    </w:rPr>
  </w:style>
  <w:style w:type="character" w:styleId="af5">
    <w:name w:val="Subtle Emphasis"/>
    <w:uiPriority w:val="19"/>
    <w:qFormat/>
    <w:rsid w:val="00A1253B"/>
    <w:rPr>
      <w:i/>
      <w:iCs/>
      <w:color w:val="404040" w:themeColor="text1" w:themeTint="BF"/>
    </w:rPr>
  </w:style>
  <w:style w:type="character" w:styleId="af6">
    <w:name w:val="Emphasis"/>
    <w:basedOn w:val="a1"/>
    <w:uiPriority w:val="20"/>
    <w:qFormat/>
    <w:rsid w:val="00A1253B"/>
    <w:rPr>
      <w:i/>
      <w:iCs/>
    </w:rPr>
  </w:style>
  <w:style w:type="character" w:styleId="af7">
    <w:name w:val="Strong"/>
    <w:basedOn w:val="a1"/>
    <w:uiPriority w:val="22"/>
    <w:qFormat/>
    <w:rsid w:val="00A1253B"/>
    <w:rPr>
      <w:b/>
      <w:bCs/>
    </w:rPr>
  </w:style>
  <w:style w:type="paragraph" w:customStyle="1" w:styleId="af8">
    <w:name w:val="等宽"/>
    <w:basedOn w:val="a0"/>
    <w:next w:val="a0"/>
    <w:link w:val="af9"/>
    <w:qFormat/>
    <w:rsid w:val="00904282"/>
    <w:rPr>
      <w:rFonts w:ascii="Consolas" w:hAnsi="Consolas"/>
    </w:rPr>
  </w:style>
  <w:style w:type="table" w:styleId="afa">
    <w:name w:val="Table Grid"/>
    <w:basedOn w:val="a2"/>
    <w:uiPriority w:val="39"/>
    <w:rsid w:val="00E0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等宽 字符"/>
    <w:basedOn w:val="a1"/>
    <w:link w:val="af8"/>
    <w:rsid w:val="00904282"/>
    <w:rPr>
      <w:rFonts w:ascii="Consolas" w:hAnsi="Consolas" w:cs="Noto Sans SC"/>
    </w:rPr>
  </w:style>
  <w:style w:type="table" w:customStyle="1" w:styleId="afb">
    <w:name w:val="三线表"/>
    <w:basedOn w:val="a2"/>
    <w:uiPriority w:val="99"/>
    <w:rsid w:val="00E03086"/>
    <w:pPr>
      <w:snapToGrid w:val="0"/>
      <w:jc w:val="center"/>
    </w:pPr>
    <w:rPr>
      <w:rFonts w:ascii="Noto Sans SC"/>
      <w:sz w:val="21"/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">
    <w:name w:val="TOC Heading"/>
    <w:basedOn w:val="1"/>
    <w:next w:val="a0"/>
    <w:uiPriority w:val="39"/>
    <w:unhideWhenUsed/>
    <w:qFormat/>
    <w:rsid w:val="003A6501"/>
    <w:pPr>
      <w:widowControl/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0"/>
    <w:next w:val="a0"/>
    <w:autoRedefine/>
    <w:uiPriority w:val="39"/>
    <w:unhideWhenUsed/>
    <w:rsid w:val="00F3297E"/>
  </w:style>
  <w:style w:type="paragraph" w:styleId="TOC2">
    <w:name w:val="toc 2"/>
    <w:basedOn w:val="a0"/>
    <w:next w:val="a0"/>
    <w:autoRedefine/>
    <w:uiPriority w:val="39"/>
    <w:unhideWhenUsed/>
    <w:rsid w:val="00F3297E"/>
    <w:pPr>
      <w:ind w:leftChars="200" w:left="420"/>
    </w:pPr>
  </w:style>
  <w:style w:type="character" w:styleId="afc">
    <w:name w:val="Hyperlink"/>
    <w:basedOn w:val="a1"/>
    <w:uiPriority w:val="99"/>
    <w:unhideWhenUsed/>
    <w:rsid w:val="00F3297E"/>
    <w:rPr>
      <w:color w:val="467886" w:themeColor="hyperlink"/>
      <w:u w:val="single"/>
    </w:rPr>
  </w:style>
  <w:style w:type="paragraph" w:customStyle="1" w:styleId="XKey">
    <w:name w:val="X Key"/>
    <w:basedOn w:val="a0"/>
    <w:next w:val="a0"/>
    <w:link w:val="XKey0"/>
    <w:qFormat/>
    <w:rsid w:val="001F0662"/>
    <w:pPr>
      <w:wordWrap w:val="0"/>
    </w:pPr>
    <w:rPr>
      <w:rFonts w:ascii="CASIO ClassWiz" w:hAnsi="CASIO ClassWiz"/>
    </w:rPr>
  </w:style>
  <w:style w:type="paragraph" w:customStyle="1" w:styleId="afd">
    <w:name w:val="字符码"/>
    <w:basedOn w:val="af8"/>
    <w:link w:val="afe"/>
    <w:qFormat/>
    <w:rsid w:val="00471CDC"/>
    <w:pPr>
      <w:shd w:val="clear" w:color="auto" w:fill="E8E8E8" w:themeFill="background2"/>
      <w:spacing w:beforeLines="50" w:before="50" w:afterLines="50" w:after="50"/>
      <w:contextualSpacing/>
    </w:pPr>
  </w:style>
  <w:style w:type="character" w:customStyle="1" w:styleId="XKey0">
    <w:name w:val="X Key 字符"/>
    <w:basedOn w:val="a1"/>
    <w:link w:val="XKey"/>
    <w:rsid w:val="001F0662"/>
    <w:rPr>
      <w:rFonts w:ascii="CASIO ClassWiz" w:hAnsi="CASIO ClassWiz" w:cs="Noto Sans SC"/>
      <w:sz w:val="21"/>
    </w:rPr>
  </w:style>
  <w:style w:type="character" w:customStyle="1" w:styleId="afe">
    <w:name w:val="字符码 字符"/>
    <w:basedOn w:val="af9"/>
    <w:link w:val="afd"/>
    <w:rsid w:val="00471CDC"/>
    <w:rPr>
      <w:rFonts w:ascii="Consolas" w:hAnsi="Consolas" w:cs="Noto Sans SC"/>
      <w:sz w:val="21"/>
      <w:shd w:val="clear" w:color="auto" w:fill="E8E8E8" w:themeFill="background2"/>
    </w:rPr>
  </w:style>
  <w:style w:type="paragraph" w:styleId="TOC3">
    <w:name w:val="toc 3"/>
    <w:basedOn w:val="a0"/>
    <w:next w:val="a0"/>
    <w:autoRedefine/>
    <w:uiPriority w:val="39"/>
    <w:unhideWhenUsed/>
    <w:rsid w:val="00F714C8"/>
    <w:pPr>
      <w:ind w:leftChars="400" w:left="840"/>
    </w:pPr>
  </w:style>
  <w:style w:type="paragraph" w:customStyle="1" w:styleId="a">
    <w:name w:val="顶格有序列表"/>
    <w:basedOn w:val="aa"/>
    <w:link w:val="aff"/>
    <w:qFormat/>
    <w:rsid w:val="00C01948"/>
    <w:pPr>
      <w:numPr>
        <w:numId w:val="31"/>
      </w:numPr>
      <w:spacing w:before="156" w:after="156"/>
      <w:ind w:left="420"/>
    </w:pPr>
    <w:rPr>
      <w:b/>
      <w:bCs/>
    </w:rPr>
  </w:style>
  <w:style w:type="character" w:customStyle="1" w:styleId="ab">
    <w:name w:val="列表段落 字符"/>
    <w:basedOn w:val="a1"/>
    <w:link w:val="aa"/>
    <w:uiPriority w:val="34"/>
    <w:rsid w:val="00C01948"/>
    <w:rPr>
      <w:rFonts w:ascii="Noto Sans SC" w:hAnsi="Noto Sans SC" w:cs="Noto Sans SC"/>
      <w:sz w:val="21"/>
    </w:rPr>
  </w:style>
  <w:style w:type="character" w:customStyle="1" w:styleId="aff">
    <w:name w:val="顶格有序列表 字符"/>
    <w:basedOn w:val="ab"/>
    <w:link w:val="a"/>
    <w:rsid w:val="00C01948"/>
    <w:rPr>
      <w:rFonts w:ascii="Noto Sans SC" w:hAnsi="Noto Sans SC" w:cs="Noto Sans SC"/>
      <w:b/>
      <w:bCs/>
      <w:sz w:val="21"/>
    </w:rPr>
  </w:style>
  <w:style w:type="character" w:styleId="aff0">
    <w:name w:val="annotation reference"/>
    <w:basedOn w:val="a1"/>
    <w:uiPriority w:val="99"/>
    <w:semiHidden/>
    <w:unhideWhenUsed/>
    <w:rsid w:val="00F172FC"/>
    <w:rPr>
      <w:sz w:val="21"/>
      <w:szCs w:val="21"/>
    </w:rPr>
  </w:style>
  <w:style w:type="paragraph" w:styleId="aff1">
    <w:name w:val="annotation text"/>
    <w:basedOn w:val="a0"/>
    <w:link w:val="aff2"/>
    <w:uiPriority w:val="99"/>
    <w:semiHidden/>
    <w:unhideWhenUsed/>
    <w:rsid w:val="00F172FC"/>
    <w:pPr>
      <w:jc w:val="left"/>
    </w:pPr>
  </w:style>
  <w:style w:type="character" w:customStyle="1" w:styleId="aff2">
    <w:name w:val="批注文字 字符"/>
    <w:basedOn w:val="a1"/>
    <w:link w:val="aff1"/>
    <w:uiPriority w:val="99"/>
    <w:semiHidden/>
    <w:rsid w:val="00F172FC"/>
    <w:rPr>
      <w:rFonts w:ascii="Noto Sans SC" w:hAnsi="Noto Sans SC" w:cs="Noto Sans SC"/>
      <w:sz w:val="21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172FC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F172FC"/>
    <w:rPr>
      <w:rFonts w:ascii="Noto Sans SC" w:hAnsi="Noto Sans SC" w:cs="Noto Sans SC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CASIO&#25945;&#3124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D8C2E-C89D-444F-915E-47F1777A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CASIO教程.dotx</Template>
  <TotalTime>166</TotalTime>
  <Pages>5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ljm673</dc:creator>
  <cp:keywords/>
  <dc:description/>
  <cp:lastModifiedBy>津铭 刘</cp:lastModifiedBy>
  <cp:revision>15</cp:revision>
  <dcterms:created xsi:type="dcterms:W3CDTF">2024-04-08T14:41:00Z</dcterms:created>
  <dcterms:modified xsi:type="dcterms:W3CDTF">2024-04-10T17:06:00Z</dcterms:modified>
</cp:coreProperties>
</file>