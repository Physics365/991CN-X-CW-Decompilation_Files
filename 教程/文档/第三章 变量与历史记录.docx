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7B892" w14:textId="37F4E439" w:rsidR="00F3297E" w:rsidRDefault="00645628" w:rsidP="00645628">
      <w:pPr>
        <w:pStyle w:val="1"/>
      </w:pPr>
      <w:r>
        <w:rPr>
          <w:rFonts w:hint="eastAsia"/>
        </w:rPr>
        <w:t>变量与历史记录</w:t>
      </w:r>
    </w:p>
    <w:p w14:paraId="72E541C3" w14:textId="11ED821F" w:rsidR="00645628" w:rsidRDefault="00645628" w:rsidP="00645628">
      <w:pPr>
        <w:pStyle w:val="2"/>
      </w:pPr>
      <w:r w:rsidRPr="00645628">
        <w:rPr>
          <w:rFonts w:hint="eastAsia"/>
        </w:rPr>
        <w:t>变量格式</w:t>
      </w:r>
    </w:p>
    <w:p w14:paraId="7ABF3241" w14:textId="3CC1C78F" w:rsidR="00645628" w:rsidRDefault="00645628" w:rsidP="00645628">
      <w:pPr>
        <w:pStyle w:val="3"/>
      </w:pPr>
      <w:r w:rsidRPr="00645628">
        <w:rPr>
          <w:rFonts w:hint="eastAsia"/>
        </w:rPr>
        <w:t>变量在内存中的位置</w:t>
      </w:r>
    </w:p>
    <w:p w14:paraId="7B3CDF18" w14:textId="22FAF78A" w:rsidR="00645628" w:rsidRDefault="00645628" w:rsidP="00645628">
      <w:pPr>
        <w:ind w:firstLine="420"/>
      </w:pPr>
      <w:r w:rsidRPr="00645628">
        <w:rPr>
          <w:rFonts w:hint="eastAsia"/>
        </w:rPr>
        <w:t>我们知道，</w:t>
      </w:r>
      <w:r w:rsidRPr="00645628">
        <w:rPr>
          <w:rStyle w:val="af9"/>
        </w:rPr>
        <w:t>0xD180</w:t>
      </w:r>
      <w:r w:rsidRPr="00645628">
        <w:t>开始的</w:t>
      </w:r>
      <w:r w:rsidRPr="00645628">
        <w:rPr>
          <w:rStyle w:val="af9"/>
        </w:rPr>
        <w:t>0xC8</w:t>
      </w:r>
      <w:r w:rsidRPr="00645628">
        <w:t>个字节是输入区。紧接着，从</w:t>
      </w:r>
      <w:r w:rsidRPr="00645628">
        <w:rPr>
          <w:rStyle w:val="af9"/>
        </w:rPr>
        <w:t>0xD248</w:t>
      </w:r>
      <w:r w:rsidRPr="00645628">
        <w:t>开始的</w:t>
      </w:r>
      <w:r w:rsidRPr="00645628">
        <w:rPr>
          <w:rStyle w:val="af9"/>
        </w:rPr>
        <w:t>0xC8</w:t>
      </w:r>
      <w:r w:rsidRPr="00645628">
        <w:t>个字节为回放区。接下来，从</w:t>
      </w:r>
      <w:r w:rsidRPr="00645628">
        <w:rPr>
          <w:rStyle w:val="af9"/>
        </w:rPr>
        <w:t>0xD310</w:t>
      </w:r>
      <w:r w:rsidRPr="00645628">
        <w:t>开始有10个字节的随机数种子，</w:t>
      </w:r>
      <w:r w:rsidRPr="00645628">
        <w:rPr>
          <w:rStyle w:val="af9"/>
        </w:rPr>
        <w:t>0xD31A</w:t>
      </w:r>
      <w:r w:rsidRPr="00645628">
        <w:t>开始就是变量存储区。变量按照字符表的顺序连续存储，每个变量占10字节。比如，</w:t>
      </w:r>
      <w:r w:rsidRPr="00645628">
        <w:rPr>
          <w:rStyle w:val="af9"/>
        </w:rPr>
        <w:t>0xD31A</w:t>
      </w:r>
      <w:r w:rsidRPr="00645628">
        <w:rPr>
          <w:rStyle w:val="af9"/>
        </w:rPr>
        <w:t>～</w:t>
      </w:r>
      <w:r w:rsidRPr="00645628">
        <w:rPr>
          <w:rStyle w:val="af9"/>
        </w:rPr>
        <w:t>0xD324</w:t>
      </w:r>
      <w:r w:rsidRPr="00645628">
        <w:t>为变量M，</w:t>
      </w:r>
      <w:r w:rsidRPr="00645628">
        <w:rPr>
          <w:rStyle w:val="af9"/>
        </w:rPr>
        <w:t>0xD324</w:t>
      </w:r>
      <w:r w:rsidRPr="00645628">
        <w:rPr>
          <w:rStyle w:val="af9"/>
        </w:rPr>
        <w:t>～</w:t>
      </w:r>
      <w:r w:rsidRPr="00645628">
        <w:rPr>
          <w:rStyle w:val="af9"/>
        </w:rPr>
        <w:t>0xD32E</w:t>
      </w:r>
      <w:r w:rsidRPr="00645628">
        <w:t>为变量Ans等，以此类推。注意，字符表上一共有16个“变量”，但是其中只有前12个是真的变量（分别为</w:t>
      </w:r>
      <w:r w:rsidRPr="00645628">
        <w:rPr>
          <w:rStyle w:val="CASIOX0"/>
        </w:rPr>
        <w:t xml:space="preserve">M Ans A B C D E F </w:t>
      </w:r>
      <w:r w:rsidR="00C147AA">
        <w:rPr>
          <w:rStyle w:val="CASIOX0"/>
          <w:rFonts w:hint="eastAsia"/>
        </w:rPr>
        <w:t>𝒙</w:t>
      </w:r>
      <w:r w:rsidRPr="00645628">
        <w:rPr>
          <w:rStyle w:val="CASIOX0"/>
        </w:rPr>
        <w:t xml:space="preserve"> </w:t>
      </w:r>
      <w:r w:rsidR="00C147AA">
        <w:rPr>
          <w:rStyle w:val="CASIOX0"/>
          <w:rFonts w:hint="eastAsia"/>
        </w:rPr>
        <w:t>𝒚</w:t>
      </w:r>
      <w:r w:rsidRPr="00645628">
        <w:rPr>
          <w:rStyle w:val="CASIOX0"/>
        </w:rPr>
        <w:t xml:space="preserve"> </w:t>
      </w:r>
      <w:proofErr w:type="spellStart"/>
      <w:r w:rsidRPr="00645628">
        <w:rPr>
          <w:rStyle w:val="CASIOX0"/>
        </w:rPr>
        <w:t>PreAns</w:t>
      </w:r>
      <w:proofErr w:type="spellEnd"/>
      <w:r w:rsidRPr="00645628">
        <w:rPr>
          <w:rStyle w:val="CASIOX0"/>
        </w:rPr>
        <w:t xml:space="preserve"> @</w:t>
      </w:r>
      <w:r w:rsidRPr="00645628">
        <w:t>），后面4个</w:t>
      </w:r>
      <w:r w:rsidRPr="00645628">
        <w:rPr>
          <w:rStyle w:val="CASIOX0"/>
        </w:rPr>
        <w:t>@</w:t>
      </w:r>
      <w:r w:rsidRPr="00645628">
        <w:t>占有的存储空间与即将讲到的历史记</w:t>
      </w:r>
      <w:r w:rsidRPr="00645628">
        <w:rPr>
          <w:rFonts w:hint="eastAsia"/>
        </w:rPr>
        <w:t>录相重合。</w:t>
      </w:r>
    </w:p>
    <w:p w14:paraId="286C540B" w14:textId="7609AA79" w:rsidR="00645628" w:rsidRDefault="00645628" w:rsidP="00645628">
      <w:pPr>
        <w:pStyle w:val="3"/>
      </w:pPr>
      <w:r w:rsidRPr="00645628">
        <w:rPr>
          <w:rFonts w:hint="eastAsia"/>
        </w:rPr>
        <w:t>变量的储存格式</w:t>
      </w:r>
    </w:p>
    <w:p w14:paraId="26F07096" w14:textId="77777777" w:rsidR="00645628" w:rsidRDefault="00645628" w:rsidP="00645628">
      <w:pPr>
        <w:ind w:firstLine="420"/>
      </w:pPr>
      <w:r>
        <w:rPr>
          <w:rFonts w:hint="eastAsia"/>
        </w:rPr>
        <w:t>一个变量</w:t>
      </w:r>
      <w:r>
        <w:t>10字节的储存空间中，第一个字节的前面一半表示了后面九个半字节的类型。在这里我们只需要掌握最常用的浮点数类型即可。对于浮点数类型，这半个字节为0。从第一个字节的后面一半开始，有七个半字节，表示这个浮点数的15位有效数字，每半个字节表示一位，是按十进制直接存储的。最后还有两个字节。倒数第二个字节是指数，负指数用反码表示。最后一个字节的前一半固定为0，后一半表示这个浮点数整体和指数部分的正负。0表示整体正指数负，1表示整体正指数正，5表示整体负指数负，6表示整体负指数正。</w:t>
      </w:r>
    </w:p>
    <w:p w14:paraId="6F9CA99D" w14:textId="77777777" w:rsidR="00E83616" w:rsidRDefault="00645628" w:rsidP="00645628">
      <w:pPr>
        <w:ind w:firstLine="420"/>
      </w:pPr>
      <w:r>
        <w:rPr>
          <w:rFonts w:hint="eastAsia"/>
        </w:rPr>
        <w:t>以</w:t>
      </w:r>
      <w:r w:rsidR="00E83616">
        <w:rPr>
          <w:rFonts w:hint="eastAsia"/>
        </w:rPr>
        <w:t>这个数为例：</w:t>
      </w:r>
    </w:p>
    <w:p w14:paraId="6982C42F" w14:textId="77777777" w:rsidR="00E83616" w:rsidRDefault="00645628" w:rsidP="00E83616">
      <w:pPr>
        <w:pStyle w:val="afd"/>
        <w:spacing w:before="156" w:after="156"/>
        <w:ind w:firstLine="420"/>
        <w:rPr>
          <w:rStyle w:val="afe"/>
        </w:rPr>
      </w:pPr>
      <w:r w:rsidRPr="00645628">
        <w:rPr>
          <w:rStyle w:val="afe"/>
        </w:rPr>
        <w:t>06 89 47 57 00 00 00 00 00 01</w:t>
      </w:r>
    </w:p>
    <w:p w14:paraId="6101A2DC" w14:textId="77777777" w:rsidR="00E83616" w:rsidRDefault="00645628" w:rsidP="00645628">
      <w:pPr>
        <w:ind w:firstLine="420"/>
      </w:pPr>
      <w:r>
        <w:t xml:space="preserve">第一个字节的前面一半告诉我们，这是一个浮点数。接下来七个半字节是有效数字： </w:t>
      </w:r>
    </w:p>
    <w:p w14:paraId="68442A4F" w14:textId="77777777" w:rsidR="00E83616" w:rsidRDefault="00645628" w:rsidP="00E83616">
      <w:pPr>
        <w:pStyle w:val="afd"/>
        <w:spacing w:before="156" w:after="156"/>
        <w:ind w:firstLine="420"/>
      </w:pPr>
      <w:r w:rsidRPr="00645628">
        <w:rPr>
          <w:rStyle w:val="afe"/>
        </w:rPr>
        <w:t>6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89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47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57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00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00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00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00</w:t>
      </w:r>
    </w:p>
    <w:p w14:paraId="565896AB" w14:textId="52FDA8DE" w:rsidR="00645628" w:rsidRDefault="00645628" w:rsidP="00645628">
      <w:pPr>
        <w:ind w:firstLine="420"/>
      </w:pPr>
      <w:r>
        <w:t>第九个字节</w:t>
      </w:r>
      <w:r w:rsidRPr="00E83616">
        <w:rPr>
          <w:rStyle w:val="af9"/>
        </w:rPr>
        <w:t>00</w:t>
      </w:r>
      <w:r>
        <w:t>表示指数。最后一个字节</w:t>
      </w:r>
      <w:r w:rsidRPr="00E83616">
        <w:rPr>
          <w:rStyle w:val="af9"/>
        </w:rPr>
        <w:t>01</w:t>
      </w:r>
      <w:r>
        <w:t>表示这个浮点数整体是正的，指数也是正的。所以这个数就</w:t>
      </w:r>
      <w:r w:rsidRPr="00E83616">
        <w:t>是+6.89475700000000E+00，也就是6.894757，大家</w:t>
      </w:r>
      <w:r>
        <w:t>对这个数一定很熟悉了。</w:t>
      </w:r>
    </w:p>
    <w:p w14:paraId="6B3CD253" w14:textId="77777777" w:rsidR="00E83616" w:rsidRDefault="00645628" w:rsidP="00645628">
      <w:pPr>
        <w:ind w:firstLine="420"/>
      </w:pPr>
      <w:r>
        <w:rPr>
          <w:rFonts w:hint="eastAsia"/>
        </w:rPr>
        <w:t>再以</w:t>
      </w:r>
      <w:r w:rsidR="00E83616">
        <w:rPr>
          <w:rFonts w:hint="eastAsia"/>
        </w:rPr>
        <w:t>这个数为例：</w:t>
      </w:r>
    </w:p>
    <w:p w14:paraId="43030313" w14:textId="77777777" w:rsidR="00E83616" w:rsidRDefault="00645628" w:rsidP="00E83616">
      <w:pPr>
        <w:pStyle w:val="afd"/>
        <w:spacing w:before="156" w:after="156"/>
        <w:ind w:firstLine="420"/>
        <w:rPr>
          <w:rStyle w:val="afe"/>
        </w:rPr>
      </w:pPr>
      <w:r w:rsidRPr="00645628">
        <w:rPr>
          <w:rStyle w:val="afe"/>
        </w:rPr>
        <w:t>07 46 42 68 41 12 85 46 82 05</w:t>
      </w:r>
    </w:p>
    <w:p w14:paraId="07BA83AD" w14:textId="77777777" w:rsidR="00E83616" w:rsidRDefault="00645628" w:rsidP="00645628">
      <w:pPr>
        <w:ind w:firstLine="420"/>
      </w:pPr>
      <w:r>
        <w:t>与刚才一样，有效数字为</w:t>
      </w:r>
    </w:p>
    <w:p w14:paraId="547DD751" w14:textId="77777777" w:rsidR="00E83616" w:rsidRDefault="00645628" w:rsidP="00E83616">
      <w:pPr>
        <w:pStyle w:val="afd"/>
        <w:spacing w:before="156" w:after="156"/>
        <w:ind w:firstLine="420"/>
        <w:rPr>
          <w:rStyle w:val="afe"/>
        </w:rPr>
      </w:pPr>
      <w:r w:rsidRPr="00645628">
        <w:rPr>
          <w:rStyle w:val="afe"/>
        </w:rPr>
        <w:t>7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46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42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68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41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12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85</w:t>
      </w:r>
      <w:r>
        <w:rPr>
          <w:rStyle w:val="afe"/>
          <w:rFonts w:hint="eastAsia"/>
        </w:rPr>
        <w:t xml:space="preserve"> </w:t>
      </w:r>
      <w:r w:rsidRPr="00645628">
        <w:rPr>
          <w:rStyle w:val="afe"/>
        </w:rPr>
        <w:t>46</w:t>
      </w:r>
    </w:p>
    <w:p w14:paraId="53A92998" w14:textId="0F2689B6" w:rsidR="00645628" w:rsidRDefault="00645628" w:rsidP="00645628">
      <w:pPr>
        <w:ind w:firstLine="420"/>
      </w:pPr>
      <w:r>
        <w:t>不同的是，最后一个字节</w:t>
      </w:r>
      <w:r w:rsidRPr="00E83616">
        <w:rPr>
          <w:rStyle w:val="af9"/>
        </w:rPr>
        <w:t>05</w:t>
      </w:r>
      <w:r>
        <w:t>表示整体是负的，指数也</w:t>
      </w:r>
      <w:r w:rsidRPr="00E83616">
        <w:t>是负的。反码就是用100去减，82-100=-18，所以指数就是-18。这整个数是-7.46426841128546E-18。</w:t>
      </w:r>
    </w:p>
    <w:p w14:paraId="565C49B9" w14:textId="51383348" w:rsidR="00E83616" w:rsidRDefault="00E83616" w:rsidP="00E83616">
      <w:pPr>
        <w:pStyle w:val="3"/>
      </w:pPr>
      <w:r w:rsidRPr="00E83616">
        <w:rPr>
          <w:rFonts w:hint="eastAsia"/>
        </w:rPr>
        <w:lastRenderedPageBreak/>
        <w:t>合法变量与重置</w:t>
      </w:r>
    </w:p>
    <w:p w14:paraId="594D07D4" w14:textId="77777777" w:rsidR="00E83616" w:rsidRDefault="00E83616" w:rsidP="00E83616">
      <w:pPr>
        <w:ind w:firstLine="420"/>
      </w:pPr>
      <w:r>
        <w:rPr>
          <w:rFonts w:hint="eastAsia"/>
        </w:rPr>
        <w:t>在每次按开机的时候，计算器会检查变量是否合法。如果某个变量第一个字节的后半在</w:t>
      </w:r>
      <w:r>
        <w:t>0到9之间，而且最后一个字节以0开头，那么它就是合法的。开机时，计算器会挨个检查所有的10个变量，如果遇到了不合法的变量，就会进行完全初始化（初始化的等级与自检相同，都不保留语言设置）。比如，如果我们卡出字符</w:t>
      </w:r>
      <w:r w:rsidRPr="00E83616">
        <w:rPr>
          <w:rStyle w:val="af9"/>
        </w:rPr>
        <w:t>3A</w:t>
      </w:r>
      <w:r>
        <w:t>并按下等于，此时变量</w:t>
      </w:r>
      <w:r w:rsidRPr="00E83616">
        <w:rPr>
          <w:rStyle w:val="CASIOX0"/>
        </w:rPr>
        <w:t>Ans</w:t>
      </w:r>
      <w:r>
        <w:t>就会设为</w:t>
      </w:r>
      <w:r w:rsidRPr="00E83616">
        <w:rPr>
          <w:rStyle w:val="af9"/>
        </w:rPr>
        <w:t>A</w:t>
      </w:r>
      <w:r>
        <w:t>，也就是</w:t>
      </w:r>
    </w:p>
    <w:p w14:paraId="0B2AE9A8" w14:textId="77777777" w:rsidR="00E83616" w:rsidRDefault="00E83616" w:rsidP="00E83616">
      <w:pPr>
        <w:pStyle w:val="afd"/>
        <w:spacing w:before="156" w:after="156"/>
        <w:ind w:firstLine="420"/>
      </w:pPr>
      <w:r>
        <w:t>0A 00 00 00 00 00 00 00 00 01</w:t>
      </w:r>
    </w:p>
    <w:p w14:paraId="1F8DF463" w14:textId="64F7A2BC" w:rsidR="00E83616" w:rsidRDefault="00E83616" w:rsidP="00E83616">
      <w:pPr>
        <w:ind w:firstLine="420"/>
      </w:pPr>
      <w:r>
        <w:t>按下开机，因为变量</w:t>
      </w:r>
      <w:r w:rsidRPr="00E83616">
        <w:rPr>
          <w:rStyle w:val="CASIOX0"/>
        </w:rPr>
        <w:t>Ans</w:t>
      </w:r>
      <w:r>
        <w:t>的第一个字节的后半是A，大于9，不合法，所以就会重置。同样的，在位移较小的</w:t>
      </w:r>
      <w:r w:rsidRPr="00E83616">
        <w:rPr>
          <w:rStyle w:val="CASIOX0"/>
        </w:rPr>
        <w:t>an</w:t>
      </w:r>
      <w:r>
        <w:t>模式</w:t>
      </w:r>
      <w:r>
        <w:rPr>
          <w:rFonts w:hint="eastAsia"/>
        </w:rPr>
        <w:t>中，你会发现有些变量的值是异常的，此时按开机，多半就会触发重置。</w:t>
      </w:r>
    </w:p>
    <w:p w14:paraId="78ABC8E3" w14:textId="471780D7" w:rsidR="00E83616" w:rsidRDefault="00E83616" w:rsidP="00E83616">
      <w:pPr>
        <w:ind w:firstLine="420"/>
      </w:pPr>
      <w:r>
        <w:rPr>
          <w:rFonts w:hint="eastAsia"/>
        </w:rPr>
        <w:t>如果用</w:t>
      </w:r>
      <w:r>
        <w:rPr>
          <w:rStyle w:val="XKey0"/>
          <w:rFonts w:hint="eastAsia"/>
        </w:rPr>
        <w:t>q92</w:t>
      </w:r>
      <w:r>
        <w:t>手动清空存储器，只有前10个变量会清空。后面的</w:t>
      </w:r>
      <w:proofErr w:type="spellStart"/>
      <w:r w:rsidRPr="00E83616">
        <w:rPr>
          <w:rStyle w:val="CASIOX0"/>
        </w:rPr>
        <w:t>PreAns</w:t>
      </w:r>
      <w:proofErr w:type="spellEnd"/>
      <w:r>
        <w:t>、</w:t>
      </w:r>
      <w:r w:rsidRPr="00E83616">
        <w:rPr>
          <w:rStyle w:val="CASIOX0"/>
        </w:rPr>
        <w:t>@</w:t>
      </w:r>
      <w:r>
        <w:t>，还有后面4个</w:t>
      </w:r>
      <w:r w:rsidRPr="00E83616">
        <w:rPr>
          <w:rStyle w:val="CASIOX0"/>
        </w:rPr>
        <w:t>@</w:t>
      </w:r>
      <w:r>
        <w:t>，都不会受到影响。</w:t>
      </w:r>
    </w:p>
    <w:p w14:paraId="7874E21E" w14:textId="038424D9" w:rsidR="00F172FC" w:rsidRDefault="00F172FC" w:rsidP="00F172FC">
      <w:pPr>
        <w:pStyle w:val="2"/>
      </w:pPr>
      <w:r w:rsidRPr="00F172FC">
        <w:rPr>
          <w:rFonts w:hint="eastAsia"/>
        </w:rPr>
        <w:t>历史记录格式</w:t>
      </w:r>
    </w:p>
    <w:p w14:paraId="62338BDD" w14:textId="4E7EAF47" w:rsidR="00F172FC" w:rsidRDefault="00F172FC" w:rsidP="00F172FC">
      <w:pPr>
        <w:pStyle w:val="3"/>
      </w:pPr>
      <w:r w:rsidRPr="00F172FC">
        <w:rPr>
          <w:rFonts w:hint="eastAsia"/>
        </w:rPr>
        <w:t>历史记录在内存中的位置</w:t>
      </w:r>
    </w:p>
    <w:p w14:paraId="29AAA7F7" w14:textId="1547E797" w:rsidR="00F172FC" w:rsidRDefault="00F172FC" w:rsidP="00F172FC">
      <w:pPr>
        <w:ind w:firstLine="420"/>
      </w:pPr>
      <w:r w:rsidRPr="00F172FC">
        <w:rPr>
          <w:rFonts w:hint="eastAsia"/>
        </w:rPr>
        <w:t>紧跟着</w:t>
      </w:r>
      <w:r w:rsidRPr="00F172FC">
        <w:t>12个变量就是历史记录区。因此历史记录区的起始与“变量</w:t>
      </w:r>
      <w:r>
        <w:rPr>
          <w:rFonts w:hint="eastAsia"/>
        </w:rPr>
        <w:t>”</w:t>
      </w:r>
      <w:r w:rsidRPr="00F172FC">
        <w:rPr>
          <w:rStyle w:val="af9"/>
        </w:rPr>
        <w:t>4C</w:t>
      </w:r>
      <w:r w:rsidRPr="00F172FC">
        <w:t>重合。</w:t>
      </w:r>
    </w:p>
    <w:p w14:paraId="03165385" w14:textId="64FA6729" w:rsidR="00F172FC" w:rsidRDefault="00F172FC" w:rsidP="00F172FC">
      <w:pPr>
        <w:pStyle w:val="3"/>
      </w:pPr>
      <w:r w:rsidRPr="00F172FC">
        <w:rPr>
          <w:rFonts w:hint="eastAsia"/>
        </w:rPr>
        <w:t>历史记录的储存格式</w:t>
      </w:r>
    </w:p>
    <w:p w14:paraId="4D058F9D" w14:textId="7FF7FD5B" w:rsidR="00F172FC" w:rsidRDefault="00F172FC" w:rsidP="00F172FC">
      <w:pPr>
        <w:ind w:firstLine="420"/>
      </w:pPr>
      <w:r>
        <w:rPr>
          <w:rFonts w:hint="eastAsia"/>
        </w:rPr>
        <w:t>每条历史记录分为</w:t>
      </w:r>
      <w:r>
        <w:t>3个部分。第一部分长3字节，主要是这条历史记录的储存模式（例如是否有虚部等等）。第二部分长10或20字节，包含了1或2个数值，表示这条历史记录的“答案”。如果答案是虚数，那就有2个数值，第一个是实部，第二个是虚部。类似的，计算余数、Pol／Rec互化等，都会产生两个数值。如果答案是个一般的实数，那么数值就只有一个。第三部分是算式，长度不定。这一部分以字节</w:t>
      </w:r>
      <w:r w:rsidRPr="00F172FC">
        <w:rPr>
          <w:rStyle w:val="af9"/>
        </w:rPr>
        <w:t>23</w:t>
      </w:r>
      <w:r>
        <w:t>（对应的单字节字符为</w:t>
      </w:r>
      <w:r w:rsidRPr="00F172FC">
        <w:rPr>
          <w:rStyle w:val="CASIOX0"/>
          <w:rFonts w:hint="eastAsia"/>
        </w:rPr>
        <w:t>:</w:t>
      </w:r>
      <w:r>
        <w:t>）结尾。注意，如果在读到字节</w:t>
      </w:r>
      <w:r w:rsidRPr="00F172FC">
        <w:rPr>
          <w:rStyle w:val="af9"/>
        </w:rPr>
        <w:t>23</w:t>
      </w:r>
      <w:r>
        <w:t>之前先读到了字节</w:t>
      </w:r>
      <w:r w:rsidRPr="00F172FC">
        <w:rPr>
          <w:rStyle w:val="af9"/>
        </w:rPr>
        <w:t>00</w:t>
      </w:r>
      <w:r>
        <w:t>，那这条记录就是</w:t>
      </w:r>
      <w:r>
        <w:rPr>
          <w:rFonts w:hint="eastAsia"/>
        </w:rPr>
        <w:t>“错误”</w:t>
      </w:r>
      <w:r>
        <w:t>的，计算器也不会尝试读取下一条历史</w:t>
      </w:r>
      <w:r>
        <w:rPr>
          <w:rFonts w:hint="eastAsia"/>
        </w:rPr>
        <w:t>记录。</w:t>
      </w:r>
    </w:p>
    <w:p w14:paraId="46AFDCDE" w14:textId="1CA8B481" w:rsidR="00F172FC" w:rsidRDefault="00F172FC" w:rsidP="00F172FC">
      <w:pPr>
        <w:ind w:firstLine="420"/>
      </w:pPr>
      <w:r>
        <w:rPr>
          <w:rFonts w:hint="eastAsia"/>
        </w:rPr>
        <w:t>如果你还记得的话，在第一章我曾经提到，计算</w:t>
      </w:r>
      <w:r>
        <w:fldChar w:fldCharType="begin"/>
      </w:r>
      <w:r w:rsidRPr="001F0662">
        <w:instrText>eq \o \ac(</w:instrText>
      </w:r>
      <w:r w:rsidRPr="001F0662">
        <w:rPr>
          <w:rStyle w:val="CASIOX0"/>
          <w:u w:val="single"/>
        </w:rPr>
        <w:instrText>lbf/in</w:instrText>
      </w:r>
      <w:r>
        <w:rPr>
          <w:rStyle w:val="CASIOX0"/>
          <w:u w:val="single"/>
        </w:rPr>
        <w:instrText>²</w:instrText>
      </w:r>
      <w:r w:rsidRPr="001F0662">
        <w:rPr>
          <w:rStyle w:val="CASIOX0"/>
          <w:u w:val="single"/>
        </w:rPr>
        <w:instrText>▸kPa</w:instrText>
      </w:r>
      <w:r w:rsidRPr="001F0662">
        <w:instrText>, \s \do</w:instrText>
      </w:r>
      <w:r>
        <w:instrText>12</w:instrText>
      </w:r>
      <w:r w:rsidRPr="001F0662">
        <w:instrText>(</w:instrText>
      </w:r>
      <w:r w:rsidRPr="008A762A">
        <w:rPr>
          <w:rStyle w:val="af9"/>
        </w:rPr>
        <w:instrText>FE23</w:instrText>
      </w:r>
      <w:r w:rsidRPr="001F0662">
        <w:instrText>))</w:instrText>
      </w:r>
      <w:r>
        <w:fldChar w:fldCharType="end"/>
      </w:r>
      <w:r>
        <w:t>会导致字符</w:t>
      </w:r>
      <w:r w:rsidRPr="00F172FC">
        <w:rPr>
          <w:rStyle w:val="af9"/>
        </w:rPr>
        <w:t>FE23</w:t>
      </w:r>
      <w:r>
        <w:t>的</w:t>
      </w:r>
      <w:r w:rsidRPr="00F172FC">
        <w:rPr>
          <w:rStyle w:val="af9"/>
        </w:rPr>
        <w:t>23</w:t>
      </w:r>
      <w:r>
        <w:t>被吃掉。这是因为</w:t>
      </w:r>
      <w:r w:rsidRPr="00F172FC">
        <w:rPr>
          <w:rStyle w:val="af9"/>
        </w:rPr>
        <w:t>23</w:t>
      </w:r>
      <w:r>
        <w:t>被当成了这条历史记录的结尾。在</w:t>
      </w:r>
      <w:r>
        <w:fldChar w:fldCharType="begin"/>
      </w:r>
      <w:r w:rsidRPr="001F0662">
        <w:instrText>eq \o \ac(</w:instrText>
      </w:r>
      <w:r w:rsidRPr="001F0662">
        <w:rPr>
          <w:rStyle w:val="CASIOX0"/>
          <w:u w:val="single"/>
        </w:rPr>
        <w:instrText>lbf/in</w:instrText>
      </w:r>
      <w:r>
        <w:rPr>
          <w:rStyle w:val="CASIOX0"/>
          <w:u w:val="single"/>
        </w:rPr>
        <w:instrText>²</w:instrText>
      </w:r>
      <w:r w:rsidRPr="001F0662">
        <w:rPr>
          <w:rStyle w:val="CASIOX0"/>
          <w:u w:val="single"/>
        </w:rPr>
        <w:instrText>▸kPa</w:instrText>
      </w:r>
      <w:r w:rsidRPr="001F0662">
        <w:instrText>, \s \do</w:instrText>
      </w:r>
      <w:r>
        <w:instrText>12</w:instrText>
      </w:r>
      <w:r w:rsidRPr="001F0662">
        <w:instrText>(</w:instrText>
      </w:r>
      <w:r w:rsidRPr="008A762A">
        <w:rPr>
          <w:rStyle w:val="af9"/>
        </w:rPr>
        <w:instrText>FE23</w:instrText>
      </w:r>
      <w:r w:rsidRPr="001F0662">
        <w:instrText>))</w:instrText>
      </w:r>
      <w:r>
        <w:fldChar w:fldCharType="end"/>
      </w:r>
      <w:r>
        <w:t>后面再多放几个字符，它们就会被当成下一条历史记录。如果这些字符的长度不到13字节，那么后面这条历史记录就是无效的，但是如果字符长度超过13字节，超过的部分就会进入下一条历史记录当中。</w:t>
      </w:r>
    </w:p>
    <w:p w14:paraId="307F5EE2" w14:textId="45604141" w:rsidR="00F172FC" w:rsidRDefault="00F172FC" w:rsidP="00F172FC">
      <w:pPr>
        <w:pStyle w:val="2"/>
      </w:pPr>
      <w:r w:rsidRPr="00F172FC">
        <w:rPr>
          <w:rFonts w:hint="eastAsia"/>
        </w:rPr>
        <w:lastRenderedPageBreak/>
        <w:t>变量和历史记录的重叠</w:t>
      </w:r>
    </w:p>
    <w:p w14:paraId="0529B897" w14:textId="650533B2" w:rsidR="00F172FC" w:rsidRDefault="00F172FC" w:rsidP="00F172FC">
      <w:pPr>
        <w:pStyle w:val="3"/>
      </w:pPr>
      <w:r w:rsidRPr="00F172FC">
        <w:rPr>
          <w:rFonts w:hint="eastAsia"/>
        </w:rPr>
        <w:t>通过变量修改历史记录</w:t>
      </w:r>
    </w:p>
    <w:p w14:paraId="6229BEA2" w14:textId="50139F0C" w:rsidR="00F172FC" w:rsidRDefault="00F172FC" w:rsidP="00F172FC">
      <w:pPr>
        <w:ind w:firstLine="420"/>
      </w:pPr>
      <w:r>
        <w:rPr>
          <w:rFonts w:hint="eastAsia"/>
        </w:rPr>
        <w:t>如前所述，“变量”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4C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4D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4E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@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4F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的位置和历史记录相重叠，可以通过给这些变量赋值来修改历史记录。有一种广为人知的刷字符方法：刷出字符</w:t>
      </w:r>
      <w:r w:rsidR="00891239">
        <w:rPr>
          <w:rFonts w:hint="eastAsia"/>
          <w:kern w:val="0"/>
          <w14:ligatures w14:val="none"/>
        </w:rPr>
        <w:fldChar w:fldCharType="begin"/>
      </w:r>
      <w:r w:rsidR="00891239">
        <w:rPr>
          <w:rFonts w:hint="eastAsia"/>
          <w:kern w:val="0"/>
          <w14:ligatures w14:val="none"/>
        </w:rPr>
        <w:instrText>eq \o \ac(</w:instrText>
      </w:r>
      <w:r w:rsidR="00891239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891239">
        <w:rPr>
          <w:rFonts w:hint="eastAsia"/>
          <w:kern w:val="0"/>
          <w14:ligatures w14:val="none"/>
        </w:rPr>
        <w:instrText>, \s \do12(</w:instrText>
      </w:r>
      <w:r w:rsidR="00891239">
        <w:rPr>
          <w:rStyle w:val="af9"/>
          <w:rFonts w:hint="eastAsia"/>
          <w:kern w:val="0"/>
          <w14:ligatures w14:val="none"/>
        </w:rPr>
        <w:instrText>4D</w:instrText>
      </w:r>
      <w:r w:rsidR="00891239">
        <w:rPr>
          <w:rFonts w:hint="eastAsia"/>
          <w:kern w:val="0"/>
          <w14:ligatures w14:val="none"/>
        </w:rPr>
        <w:instrText>))</w:instrText>
      </w:r>
      <w:r w:rsidR="00891239">
        <w:rPr>
          <w:rFonts w:hint="eastAsia"/>
          <w:kern w:val="0"/>
          <w14:ligatures w14:val="none"/>
        </w:rPr>
        <w:fldChar w:fldCharType="end"/>
      </w:r>
      <w:r>
        <w:t>，然后打</w:t>
      </w:r>
      <w:r w:rsidRPr="00891239">
        <w:rPr>
          <w:rStyle w:val="CASIOX0"/>
        </w:rPr>
        <w:t>@=1.0000</w:t>
      </w:r>
      <w:r w:rsidRPr="00C147AA">
        <w:rPr>
          <w:rStyle w:val="af9"/>
          <w:rFonts w:hint="eastAsia"/>
        </w:rPr>
        <w:t>（编码）</w:t>
      </w:r>
      <w:r w:rsidRPr="00891239">
        <w:rPr>
          <w:rStyle w:val="CASIOX0"/>
        </w:rPr>
        <w:t>23:</w:t>
      </w:r>
      <w:r w:rsidR="00F10DED">
        <w:rPr>
          <w:rStyle w:val="CASIOX0"/>
          <w:rFonts w:hint="eastAsia"/>
        </w:rPr>
        <w:t>𝒙</w:t>
      </w:r>
      <w:r>
        <w:t>，其中编码是要刷的字符对应的粗体十六进制编码，要刷字符</w:t>
      </w:r>
      <w:r w:rsidR="00891239">
        <w:rPr>
          <w:rFonts w:hint="eastAsia"/>
          <w:kern w:val="0"/>
          <w14:ligatures w14:val="none"/>
        </w:rPr>
        <w:fldChar w:fldCharType="begin"/>
      </w:r>
      <w:r w:rsidR="00891239">
        <w:rPr>
          <w:rFonts w:hint="eastAsia"/>
          <w:kern w:val="0"/>
          <w14:ligatures w14:val="none"/>
        </w:rPr>
        <w:instrText>eq \o \ac(</w:instrText>
      </w:r>
      <w:r w:rsidR="00891239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891239">
        <w:rPr>
          <w:rFonts w:hint="eastAsia"/>
          <w:kern w:val="0"/>
          <w14:ligatures w14:val="none"/>
        </w:rPr>
        <w:instrText>, \s \do12(</w:instrText>
      </w:r>
      <w:r w:rsidR="00891239">
        <w:rPr>
          <w:rStyle w:val="af9"/>
          <w:rFonts w:hint="eastAsia"/>
          <w:kern w:val="0"/>
          <w14:ligatures w14:val="none"/>
        </w:rPr>
        <w:instrText>81</w:instrText>
      </w:r>
      <w:r w:rsidR="00891239">
        <w:rPr>
          <w:rFonts w:hint="eastAsia"/>
          <w:kern w:val="0"/>
          <w14:ligatures w14:val="none"/>
        </w:rPr>
        <w:instrText>))</w:instrText>
      </w:r>
      <w:r w:rsidR="00891239">
        <w:rPr>
          <w:rFonts w:hint="eastAsia"/>
          <w:kern w:val="0"/>
          <w14:ligatures w14:val="none"/>
        </w:rPr>
        <w:fldChar w:fldCharType="end"/>
      </w:r>
      <w:r>
        <w:t>就打</w:t>
      </w:r>
      <w:r w:rsidRPr="00891239">
        <w:rPr>
          <w:rStyle w:val="af9"/>
        </w:rPr>
        <w:t>81</w:t>
      </w:r>
      <w:r>
        <w:t>，刷</w:t>
      </w:r>
      <w:r w:rsidR="00891239">
        <w:rPr>
          <w:rFonts w:hint="eastAsia"/>
          <w:kern w:val="0"/>
          <w14:ligatures w14:val="none"/>
        </w:rPr>
        <w:fldChar w:fldCharType="begin"/>
      </w:r>
      <w:r w:rsidR="00891239">
        <w:rPr>
          <w:rFonts w:hint="eastAsia"/>
          <w:kern w:val="0"/>
          <w14:ligatures w14:val="none"/>
        </w:rPr>
        <w:instrText>eq \o \ac(</w:instrText>
      </w:r>
      <w:r w:rsidR="00891239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891239">
        <w:rPr>
          <w:rFonts w:hint="eastAsia"/>
          <w:kern w:val="0"/>
          <w14:ligatures w14:val="none"/>
        </w:rPr>
        <w:instrText>, \s \do12(B3))</w:instrText>
      </w:r>
      <w:r w:rsidR="00891239">
        <w:rPr>
          <w:rFonts w:hint="eastAsia"/>
          <w:kern w:val="0"/>
          <w14:ligatures w14:val="none"/>
        </w:rPr>
        <w:fldChar w:fldCharType="end"/>
      </w:r>
      <w:r>
        <w:t>就打</w:t>
      </w:r>
      <w:r w:rsidRPr="00891239">
        <w:rPr>
          <w:rStyle w:val="af9"/>
        </w:rPr>
        <w:t>B3</w:t>
      </w:r>
      <w:r>
        <w:t>等等。最后</w:t>
      </w:r>
      <w:proofErr w:type="spellStart"/>
      <w:r w:rsidR="00891239">
        <w:rPr>
          <w:rStyle w:val="XKey0"/>
          <w:rFonts w:hint="eastAsia"/>
        </w:rPr>
        <w:t>rC</w:t>
      </w:r>
      <w:proofErr w:type="spellEnd"/>
      <w:r>
        <w:t>，最上面一条历史记录就是想要卡的字符。</w:t>
      </w:r>
    </w:p>
    <w:p w14:paraId="20D4C173" w14:textId="0F206088" w:rsidR="00F172FC" w:rsidRDefault="00F172FC" w:rsidP="00F172FC">
      <w:pPr>
        <w:ind w:firstLine="420"/>
      </w:pPr>
      <w:r>
        <w:rPr>
          <w:rFonts w:hint="eastAsia"/>
        </w:rPr>
        <w:t>现在我们来探究这种方法的原理。假设我们经济困难，要刷四个字符</w:t>
      </w:r>
      <w:r w:rsidR="00891239">
        <w:rPr>
          <w:rFonts w:hint="eastAsia"/>
          <w:kern w:val="0"/>
          <w14:ligatures w14:val="none"/>
        </w:rPr>
        <w:fldChar w:fldCharType="begin"/>
      </w:r>
      <w:r w:rsidR="00891239">
        <w:rPr>
          <w:rFonts w:hint="eastAsia"/>
          <w:kern w:val="0"/>
          <w14:ligatures w14:val="none"/>
        </w:rPr>
        <w:instrText>eq \o \ac(</w:instrText>
      </w:r>
      <w:r w:rsidR="00891239">
        <w:rPr>
          <w:rStyle w:val="CASIOX0"/>
          <w:rFonts w:hint="eastAsia"/>
          <w:kern w:val="0"/>
          <w:u w:val="single"/>
          <w14:ligatures w14:val="none"/>
        </w:rPr>
        <w:instrText>$</w:instrText>
      </w:r>
      <w:r w:rsidR="00891239">
        <w:rPr>
          <w:rFonts w:hint="eastAsia"/>
          <w:kern w:val="0"/>
          <w14:ligatures w14:val="none"/>
        </w:rPr>
        <w:instrText>, \s \do12(</w:instrText>
      </w:r>
      <w:r w:rsidR="00891239">
        <w:rPr>
          <w:rStyle w:val="af9"/>
          <w:rFonts w:hint="eastAsia"/>
          <w:kern w:val="0"/>
          <w14:ligatures w14:val="none"/>
        </w:rPr>
        <w:instrText>24</w:instrText>
      </w:r>
      <w:r w:rsidR="00891239">
        <w:rPr>
          <w:rFonts w:hint="eastAsia"/>
          <w:kern w:val="0"/>
          <w14:ligatures w14:val="none"/>
        </w:rPr>
        <w:instrText>))</w:instrText>
      </w:r>
      <w:r w:rsidR="00891239">
        <w:rPr>
          <w:rFonts w:hint="eastAsia"/>
          <w:kern w:val="0"/>
          <w14:ligatures w14:val="none"/>
        </w:rPr>
        <w:fldChar w:fldCharType="end"/>
      </w:r>
      <w:r>
        <w:t>。那么算式即为</w:t>
      </w:r>
      <w:r w:rsidRPr="00891239">
        <w:rPr>
          <w:rStyle w:val="CASIOX0"/>
        </w:rPr>
        <w:t>@=1.00002424242423:</w:t>
      </w:r>
      <w:r w:rsidR="00F10DED">
        <w:rPr>
          <w:rStyle w:val="CASIOX0"/>
          <w:rFonts w:hint="eastAsia"/>
        </w:rPr>
        <w:t>𝒙</w:t>
      </w:r>
      <w:r>
        <w:t>。一般来说，</w:t>
      </w:r>
      <w:proofErr w:type="gramStart"/>
      <w:r>
        <w:t>在刷字符</w:t>
      </w:r>
      <w:proofErr w:type="gramEnd"/>
      <w:r>
        <w:t>之前，我们会用一下字符转换器，因此历史记录里已经有了一条：</w:t>
      </w:r>
    </w:p>
    <w:p w14:paraId="404C1C06" w14:textId="3D9ABC6C" w:rsidR="00F172FC" w:rsidRDefault="00F172FC" w:rsidP="00891239">
      <w:pPr>
        <w:pStyle w:val="afd"/>
        <w:spacing w:before="156" w:after="156"/>
        <w:ind w:firstLine="420"/>
      </w:pPr>
      <w:r>
        <w:t xml:space="preserve">xx </w:t>
      </w:r>
      <w:proofErr w:type="spellStart"/>
      <w:r>
        <w:t>xx</w:t>
      </w:r>
      <w:proofErr w:type="spellEnd"/>
      <w:r>
        <w:t xml:space="preserve"> xx:06 89 47 57 00 00 00</w:t>
      </w:r>
      <w:r w:rsidR="00891239">
        <w:rPr>
          <w:rFonts w:hint="eastAsia"/>
        </w:rPr>
        <w:t>.</w:t>
      </w:r>
      <w:r>
        <w:t>00 00 01:31 FE 23|23 ......</w:t>
      </w:r>
    </w:p>
    <w:p w14:paraId="0BC638CD" w14:textId="5E33EC02" w:rsidR="00F172FC" w:rsidRDefault="00F172FC" w:rsidP="00F172FC">
      <w:pPr>
        <w:ind w:firstLine="420"/>
      </w:pPr>
      <w:r>
        <w:rPr>
          <w:rFonts w:hint="eastAsia"/>
        </w:rPr>
        <w:t>接下来的操作会给变量</w:t>
      </w:r>
      <w:r w:rsidR="00891239">
        <w:rPr>
          <w:rFonts w:hint="eastAsia"/>
          <w:kern w:val="0"/>
          <w14:ligatures w14:val="none"/>
        </w:rPr>
        <w:fldChar w:fldCharType="begin"/>
      </w:r>
      <w:r w:rsidR="00891239">
        <w:rPr>
          <w:rFonts w:hint="eastAsia"/>
          <w:kern w:val="0"/>
          <w14:ligatures w14:val="none"/>
        </w:rPr>
        <w:instrText>eq \o \ac(</w:instrText>
      </w:r>
      <w:r w:rsidR="00891239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891239">
        <w:rPr>
          <w:rFonts w:hint="eastAsia"/>
          <w:kern w:val="0"/>
          <w14:ligatures w14:val="none"/>
        </w:rPr>
        <w:instrText>, \s \do12(</w:instrText>
      </w:r>
      <w:r w:rsidR="00891239">
        <w:rPr>
          <w:rStyle w:val="af9"/>
          <w:rFonts w:hint="eastAsia"/>
          <w:kern w:val="0"/>
          <w14:ligatures w14:val="none"/>
        </w:rPr>
        <w:instrText>4D</w:instrText>
      </w:r>
      <w:r w:rsidR="00891239">
        <w:rPr>
          <w:rFonts w:hint="eastAsia"/>
          <w:kern w:val="0"/>
          <w14:ligatures w14:val="none"/>
        </w:rPr>
        <w:instrText>))</w:instrText>
      </w:r>
      <w:r w:rsidR="00891239">
        <w:rPr>
          <w:rFonts w:hint="eastAsia"/>
          <w:kern w:val="0"/>
          <w14:ligatures w14:val="none"/>
        </w:rPr>
        <w:fldChar w:fldCharType="end"/>
      </w:r>
      <w:r>
        <w:t>赋值。我们知道，变量</w:t>
      </w:r>
      <w:r w:rsidR="00891239">
        <w:rPr>
          <w:rFonts w:hint="eastAsia"/>
          <w:kern w:val="0"/>
          <w14:ligatures w14:val="none"/>
        </w:rPr>
        <w:fldChar w:fldCharType="begin"/>
      </w:r>
      <w:r w:rsidR="00891239">
        <w:rPr>
          <w:rFonts w:hint="eastAsia"/>
          <w:kern w:val="0"/>
          <w14:ligatures w14:val="none"/>
        </w:rPr>
        <w:instrText>eq \o \ac(</w:instrText>
      </w:r>
      <w:r w:rsidR="00891239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891239">
        <w:rPr>
          <w:rFonts w:hint="eastAsia"/>
          <w:kern w:val="0"/>
          <w14:ligatures w14:val="none"/>
        </w:rPr>
        <w:instrText>, \s \do12(</w:instrText>
      </w:r>
      <w:r w:rsidR="00891239">
        <w:rPr>
          <w:rStyle w:val="af9"/>
          <w:rFonts w:hint="eastAsia"/>
          <w:kern w:val="0"/>
          <w14:ligatures w14:val="none"/>
        </w:rPr>
        <w:instrText>4C</w:instrText>
      </w:r>
      <w:r w:rsidR="00891239">
        <w:rPr>
          <w:rFonts w:hint="eastAsia"/>
          <w:kern w:val="0"/>
          <w14:ligatures w14:val="none"/>
        </w:rPr>
        <w:instrText>))</w:instrText>
      </w:r>
      <w:r w:rsidR="00891239">
        <w:rPr>
          <w:rFonts w:hint="eastAsia"/>
          <w:kern w:val="0"/>
          <w14:ligatures w14:val="none"/>
        </w:rPr>
        <w:fldChar w:fldCharType="end"/>
      </w:r>
      <w:r>
        <w:t>与历史记录的开头对齐，那么变量</w:t>
      </w:r>
      <w:r w:rsidR="00891239">
        <w:rPr>
          <w:rFonts w:hint="eastAsia"/>
          <w:kern w:val="0"/>
          <w14:ligatures w14:val="none"/>
        </w:rPr>
        <w:fldChar w:fldCharType="begin"/>
      </w:r>
      <w:r w:rsidR="00891239">
        <w:rPr>
          <w:rFonts w:hint="eastAsia"/>
          <w:kern w:val="0"/>
          <w14:ligatures w14:val="none"/>
        </w:rPr>
        <w:instrText>eq \o \ac(</w:instrText>
      </w:r>
      <w:r w:rsidR="00891239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891239">
        <w:rPr>
          <w:rFonts w:hint="eastAsia"/>
          <w:kern w:val="0"/>
          <w14:ligatures w14:val="none"/>
        </w:rPr>
        <w:instrText>, \s \do12(</w:instrText>
      </w:r>
      <w:r w:rsidR="00891239">
        <w:rPr>
          <w:rStyle w:val="af9"/>
          <w:rFonts w:hint="eastAsia"/>
          <w:kern w:val="0"/>
          <w14:ligatures w14:val="none"/>
        </w:rPr>
        <w:instrText>4D</w:instrText>
      </w:r>
      <w:r w:rsidR="00891239">
        <w:rPr>
          <w:rFonts w:hint="eastAsia"/>
          <w:kern w:val="0"/>
          <w14:ligatures w14:val="none"/>
        </w:rPr>
        <w:instrText>))</w:instrText>
      </w:r>
      <w:r w:rsidR="00891239">
        <w:rPr>
          <w:rFonts w:hint="eastAsia"/>
          <w:kern w:val="0"/>
          <w14:ligatures w14:val="none"/>
        </w:rPr>
        <w:fldChar w:fldCharType="end"/>
      </w:r>
      <w:r>
        <w:t>就位于历史记录开始10字节以后，也就是加了点的那个位置。变量</w:t>
      </w:r>
      <w:r w:rsidR="00891239">
        <w:rPr>
          <w:rFonts w:hint="eastAsia"/>
          <w:kern w:val="0"/>
          <w14:ligatures w14:val="none"/>
        </w:rPr>
        <w:fldChar w:fldCharType="begin"/>
      </w:r>
      <w:r w:rsidR="00891239">
        <w:rPr>
          <w:rFonts w:hint="eastAsia"/>
          <w:kern w:val="0"/>
          <w14:ligatures w14:val="none"/>
        </w:rPr>
        <w:instrText>eq \o \ac(</w:instrText>
      </w:r>
      <w:r w:rsidR="00891239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891239">
        <w:rPr>
          <w:rFonts w:hint="eastAsia"/>
          <w:kern w:val="0"/>
          <w14:ligatures w14:val="none"/>
        </w:rPr>
        <w:instrText>, \s \do12(</w:instrText>
      </w:r>
      <w:r w:rsidR="00891239">
        <w:rPr>
          <w:rStyle w:val="af9"/>
          <w:rFonts w:hint="eastAsia"/>
          <w:kern w:val="0"/>
          <w14:ligatures w14:val="none"/>
        </w:rPr>
        <w:instrText>4D</w:instrText>
      </w:r>
      <w:r w:rsidR="00891239">
        <w:rPr>
          <w:rFonts w:hint="eastAsia"/>
          <w:kern w:val="0"/>
          <w14:ligatures w14:val="none"/>
        </w:rPr>
        <w:instrText>))</w:instrText>
      </w:r>
      <w:r w:rsidR="00891239">
        <w:rPr>
          <w:rFonts w:hint="eastAsia"/>
          <w:kern w:val="0"/>
          <w14:ligatures w14:val="none"/>
        </w:rPr>
        <w:fldChar w:fldCharType="end"/>
      </w:r>
      <w:r>
        <w:t>会覆盖掉原有的历史记录：</w:t>
      </w:r>
    </w:p>
    <w:p w14:paraId="48ADE024" w14:textId="51FEBDEE" w:rsidR="00F172FC" w:rsidRDefault="00F172FC" w:rsidP="00891239">
      <w:pPr>
        <w:pStyle w:val="afd"/>
        <w:spacing w:before="156" w:after="156"/>
        <w:ind w:firstLine="420"/>
      </w:pPr>
      <w:r>
        <w:t xml:space="preserve">xx </w:t>
      </w:r>
      <w:proofErr w:type="spellStart"/>
      <w:r>
        <w:t>xx</w:t>
      </w:r>
      <w:proofErr w:type="spellEnd"/>
      <w:r>
        <w:t xml:space="preserve"> xx:06 89 47 57 00 00 00</w:t>
      </w:r>
      <w:r w:rsidR="00891239">
        <w:rPr>
          <w:rFonts w:hint="eastAsia"/>
        </w:rPr>
        <w:t>.</w:t>
      </w:r>
      <w:r>
        <w:t>01 00 00:24 24 24 24 23|00 01 ......</w:t>
      </w:r>
    </w:p>
    <w:p w14:paraId="3DB2B704" w14:textId="77777777" w:rsidR="00891239" w:rsidRDefault="00F172FC" w:rsidP="00F172FC">
      <w:pPr>
        <w:ind w:firstLine="420"/>
      </w:pPr>
      <w:r>
        <w:rPr>
          <w:rFonts w:hint="eastAsia"/>
        </w:rPr>
        <w:t>现在我们翻到最上面，计算器就会把第一条历史记录理解为，答案是</w:t>
      </w:r>
    </w:p>
    <w:p w14:paraId="5E498BA0" w14:textId="77777777" w:rsidR="00891239" w:rsidRDefault="00F172FC" w:rsidP="00891239">
      <w:pPr>
        <w:pStyle w:val="afd"/>
        <w:spacing w:before="156" w:after="156"/>
        <w:ind w:firstLine="420"/>
      </w:pPr>
      <w:r>
        <w:t>06 89 47 57 00 00 00 01 00 00</w:t>
      </w:r>
    </w:p>
    <w:p w14:paraId="25D98CF5" w14:textId="77777777" w:rsidR="00891239" w:rsidRDefault="00F172FC" w:rsidP="00F172FC">
      <w:pPr>
        <w:ind w:firstLine="420"/>
      </w:pPr>
      <w:r>
        <w:t>也就是6.89475700000001（由于精度问题，只会显示成6.894757），而算式是</w:t>
      </w:r>
    </w:p>
    <w:p w14:paraId="56531A93" w14:textId="77777777" w:rsidR="00891239" w:rsidRDefault="00F172FC" w:rsidP="00891239">
      <w:pPr>
        <w:pStyle w:val="afd"/>
        <w:spacing w:before="156" w:after="156"/>
        <w:ind w:firstLine="420"/>
      </w:pPr>
      <w:r>
        <w:t>24 24 24 24</w:t>
      </w:r>
    </w:p>
    <w:p w14:paraId="3498F2AA" w14:textId="59B117EC" w:rsidR="00F172FC" w:rsidRDefault="00F172FC" w:rsidP="00F172FC">
      <w:pPr>
        <w:ind w:firstLine="420"/>
      </w:pPr>
      <w:r>
        <w:t>也就是我们想要刷的四个</w:t>
      </w:r>
      <w:r w:rsidR="00891239">
        <w:rPr>
          <w:rFonts w:hint="eastAsia"/>
          <w:kern w:val="0"/>
          <w14:ligatures w14:val="none"/>
        </w:rPr>
        <w:fldChar w:fldCharType="begin"/>
      </w:r>
      <w:r w:rsidR="00891239">
        <w:rPr>
          <w:rFonts w:hint="eastAsia"/>
          <w:kern w:val="0"/>
          <w14:ligatures w14:val="none"/>
        </w:rPr>
        <w:instrText>eq \o \ac(</w:instrText>
      </w:r>
      <w:r w:rsidR="00891239">
        <w:rPr>
          <w:rStyle w:val="CASIOX0"/>
          <w:rFonts w:hint="eastAsia"/>
          <w:kern w:val="0"/>
          <w:u w:val="single"/>
          <w14:ligatures w14:val="none"/>
        </w:rPr>
        <w:instrText>$</w:instrText>
      </w:r>
      <w:r w:rsidR="00891239">
        <w:rPr>
          <w:rFonts w:hint="eastAsia"/>
          <w:kern w:val="0"/>
          <w14:ligatures w14:val="none"/>
        </w:rPr>
        <w:instrText>, \s \do12(</w:instrText>
      </w:r>
      <w:r w:rsidR="00891239">
        <w:rPr>
          <w:rStyle w:val="af9"/>
          <w:rFonts w:hint="eastAsia"/>
          <w:kern w:val="0"/>
          <w14:ligatures w14:val="none"/>
        </w:rPr>
        <w:instrText>24</w:instrText>
      </w:r>
      <w:r w:rsidR="00891239">
        <w:rPr>
          <w:rFonts w:hint="eastAsia"/>
          <w:kern w:val="0"/>
          <w14:ligatures w14:val="none"/>
        </w:rPr>
        <w:instrText>))</w:instrText>
      </w:r>
      <w:r w:rsidR="00891239">
        <w:rPr>
          <w:rFonts w:hint="eastAsia"/>
          <w:kern w:val="0"/>
          <w14:ligatures w14:val="none"/>
        </w:rPr>
        <w:fldChar w:fldCharType="end"/>
      </w:r>
      <w:r>
        <w:t>。注意，最后一个</w:t>
      </w:r>
      <w:r w:rsidRPr="00891239">
        <w:rPr>
          <w:rStyle w:val="af9"/>
        </w:rPr>
        <w:t>23</w:t>
      </w:r>
      <w:r>
        <w:t>是必须要加的，用来分隔历史记录。</w:t>
      </w:r>
    </w:p>
    <w:p w14:paraId="6D1C2883" w14:textId="0E711BB5" w:rsidR="00F172FC" w:rsidRDefault="00F172FC" w:rsidP="00F172FC">
      <w:pPr>
        <w:ind w:firstLine="420"/>
      </w:pPr>
      <w:r>
        <w:rPr>
          <w:rFonts w:hint="eastAsia"/>
        </w:rPr>
        <w:t>这种办法显然效率低下，一次只能刷</w:t>
      </w:r>
      <w:r>
        <w:t>4个字符，如果我需要更多的字符怎么办呢？回去看一下前面讲的浮点数格式，你会发现，浮点数的倒数第二个字节是指数，也可以利用一下。有一种显而易见的改进方法，就是把刚才打的</w:t>
      </w:r>
      <w:r w:rsidRPr="00891239">
        <w:rPr>
          <w:rStyle w:val="CASIOX0"/>
        </w:rPr>
        <w:t>1.00002424242423</w:t>
      </w:r>
      <w:r>
        <w:t>改为</w:t>
      </w:r>
      <w:r w:rsidRPr="00891239">
        <w:rPr>
          <w:rStyle w:val="CASIOX0"/>
        </w:rPr>
        <w:t>1.0000242424242</w:t>
      </w:r>
      <w:r w:rsidRPr="00804598">
        <w:rPr>
          <w:rStyle w:val="CASIOX0"/>
        </w:rPr>
        <w:t>4</w:t>
      </w:r>
      <w:r w:rsidR="00804598" w:rsidRPr="00804598">
        <w:rPr>
          <w:rStyle w:val="CASIOX0"/>
          <w:rFonts w:hint="eastAsia"/>
        </w:rPr>
        <w:t></w:t>
      </w:r>
      <w:r w:rsidRPr="00804598">
        <w:rPr>
          <w:rStyle w:val="CASIOX0"/>
        </w:rPr>
        <w:t>23</w:t>
      </w:r>
      <w:r>
        <w:t>。这样就利用了指数位，可以多打一个字。</w:t>
      </w:r>
    </w:p>
    <w:p w14:paraId="6C4B0B38" w14:textId="35960390" w:rsidR="00F172FC" w:rsidRDefault="00F172FC" w:rsidP="00F172FC">
      <w:pPr>
        <w:ind w:firstLine="420"/>
      </w:pPr>
      <w:r>
        <w:rPr>
          <w:rFonts w:hint="eastAsia"/>
        </w:rPr>
        <w:t>单个</w:t>
      </w:r>
      <w:r w:rsidR="00804598">
        <w:rPr>
          <w:rFonts w:hint="eastAsia"/>
          <w:kern w:val="0"/>
          <w14:ligatures w14:val="none"/>
        </w:rPr>
        <w:fldChar w:fldCharType="begin"/>
      </w:r>
      <w:r w:rsidR="00804598">
        <w:rPr>
          <w:rFonts w:hint="eastAsia"/>
          <w:kern w:val="0"/>
          <w14:ligatures w14:val="none"/>
        </w:rPr>
        <w:instrText>eq \o \ac(</w:instrText>
      </w:r>
      <w:r w:rsidR="00804598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804598">
        <w:rPr>
          <w:rFonts w:hint="eastAsia"/>
          <w:kern w:val="0"/>
          <w14:ligatures w14:val="none"/>
        </w:rPr>
        <w:instrText>, \s \do12(</w:instrText>
      </w:r>
      <w:r w:rsidR="00804598">
        <w:rPr>
          <w:rStyle w:val="af9"/>
          <w:rFonts w:hint="eastAsia"/>
          <w:kern w:val="0"/>
          <w14:ligatures w14:val="none"/>
        </w:rPr>
        <w:instrText>4D</w:instrText>
      </w:r>
      <w:r w:rsidR="00804598">
        <w:rPr>
          <w:rFonts w:hint="eastAsia"/>
          <w:kern w:val="0"/>
          <w14:ligatures w14:val="none"/>
        </w:rPr>
        <w:instrText>))</w:instrText>
      </w:r>
      <w:r w:rsidR="00804598">
        <w:rPr>
          <w:rFonts w:hint="eastAsia"/>
          <w:kern w:val="0"/>
          <w14:ligatures w14:val="none"/>
        </w:rPr>
        <w:fldChar w:fldCharType="end"/>
      </w:r>
      <w:r>
        <w:t>基本上只能做到这样了。但是为什么只用</w:t>
      </w:r>
      <w:r w:rsidR="00804598">
        <w:rPr>
          <w:rFonts w:hint="eastAsia"/>
          <w:kern w:val="0"/>
          <w14:ligatures w14:val="none"/>
        </w:rPr>
        <w:fldChar w:fldCharType="begin"/>
      </w:r>
      <w:r w:rsidR="00804598">
        <w:rPr>
          <w:rFonts w:hint="eastAsia"/>
          <w:kern w:val="0"/>
          <w14:ligatures w14:val="none"/>
        </w:rPr>
        <w:instrText>eq \o \ac(</w:instrText>
      </w:r>
      <w:r w:rsidR="00804598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804598">
        <w:rPr>
          <w:rFonts w:hint="eastAsia"/>
          <w:kern w:val="0"/>
          <w14:ligatures w14:val="none"/>
        </w:rPr>
        <w:instrText>, \s \do12(</w:instrText>
      </w:r>
      <w:r w:rsidR="00804598">
        <w:rPr>
          <w:rStyle w:val="af9"/>
          <w:rFonts w:hint="eastAsia"/>
          <w:kern w:val="0"/>
          <w14:ligatures w14:val="none"/>
        </w:rPr>
        <w:instrText>4D</w:instrText>
      </w:r>
      <w:r w:rsidR="00804598">
        <w:rPr>
          <w:rFonts w:hint="eastAsia"/>
          <w:kern w:val="0"/>
          <w14:ligatures w14:val="none"/>
        </w:rPr>
        <w:instrText>))</w:instrText>
      </w:r>
      <w:r w:rsidR="00804598">
        <w:rPr>
          <w:rFonts w:hint="eastAsia"/>
          <w:kern w:val="0"/>
          <w14:ligatures w14:val="none"/>
        </w:rPr>
        <w:fldChar w:fldCharType="end"/>
      </w:r>
      <w:r>
        <w:t>呢？可以把</w:t>
      </w:r>
      <w:r w:rsidR="00804598">
        <w:rPr>
          <w:rFonts w:hint="eastAsia"/>
          <w:kern w:val="0"/>
          <w14:ligatures w14:val="none"/>
        </w:rPr>
        <w:fldChar w:fldCharType="begin"/>
      </w:r>
      <w:r w:rsidR="00804598">
        <w:rPr>
          <w:rFonts w:hint="eastAsia"/>
          <w:kern w:val="0"/>
          <w14:ligatures w14:val="none"/>
        </w:rPr>
        <w:instrText>eq \o \ac(</w:instrText>
      </w:r>
      <w:r w:rsidR="00804598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804598">
        <w:rPr>
          <w:rFonts w:hint="eastAsia"/>
          <w:kern w:val="0"/>
          <w14:ligatures w14:val="none"/>
        </w:rPr>
        <w:instrText>, \s \do12(</w:instrText>
      </w:r>
      <w:r w:rsidR="00804598">
        <w:rPr>
          <w:rStyle w:val="af9"/>
          <w:rFonts w:hint="eastAsia"/>
          <w:kern w:val="0"/>
          <w14:ligatures w14:val="none"/>
        </w:rPr>
        <w:instrText>4D</w:instrText>
      </w:r>
      <w:r w:rsidR="00804598">
        <w:rPr>
          <w:rFonts w:hint="eastAsia"/>
          <w:kern w:val="0"/>
          <w14:ligatures w14:val="none"/>
        </w:rPr>
        <w:instrText>))</w:instrText>
      </w:r>
      <w:r w:rsidR="00804598">
        <w:rPr>
          <w:rFonts w:hint="eastAsia"/>
          <w:kern w:val="0"/>
          <w14:ligatures w14:val="none"/>
        </w:rPr>
        <w:fldChar w:fldCharType="end"/>
      </w:r>
      <w:r w:rsidR="00804598">
        <w:rPr>
          <w:rFonts w:hint="eastAsia"/>
          <w:kern w:val="0"/>
          <w14:ligatures w14:val="none"/>
        </w:rPr>
        <w:t>、</w:t>
      </w:r>
      <w:r w:rsidR="00804598">
        <w:rPr>
          <w:rFonts w:hint="eastAsia"/>
          <w:kern w:val="0"/>
          <w14:ligatures w14:val="none"/>
        </w:rPr>
        <w:fldChar w:fldCharType="begin"/>
      </w:r>
      <w:r w:rsidR="00804598">
        <w:rPr>
          <w:rFonts w:hint="eastAsia"/>
          <w:kern w:val="0"/>
          <w14:ligatures w14:val="none"/>
        </w:rPr>
        <w:instrText>eq \o \ac(</w:instrText>
      </w:r>
      <w:r w:rsidR="00804598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804598">
        <w:rPr>
          <w:rFonts w:hint="eastAsia"/>
          <w:kern w:val="0"/>
          <w14:ligatures w14:val="none"/>
        </w:rPr>
        <w:instrText>, \s \do12(</w:instrText>
      </w:r>
      <w:r w:rsidR="00804598">
        <w:rPr>
          <w:rStyle w:val="af9"/>
          <w:rFonts w:hint="eastAsia"/>
          <w:kern w:val="0"/>
          <w14:ligatures w14:val="none"/>
        </w:rPr>
        <w:instrText>4E</w:instrText>
      </w:r>
      <w:r w:rsidR="00804598">
        <w:rPr>
          <w:rFonts w:hint="eastAsia"/>
          <w:kern w:val="0"/>
          <w14:ligatures w14:val="none"/>
        </w:rPr>
        <w:instrText>))</w:instrText>
      </w:r>
      <w:r w:rsidR="00804598">
        <w:rPr>
          <w:rFonts w:hint="eastAsia"/>
          <w:kern w:val="0"/>
          <w14:ligatures w14:val="none"/>
        </w:rPr>
        <w:fldChar w:fldCharType="end"/>
      </w:r>
      <w:r w:rsidR="00804598">
        <w:rPr>
          <w:rFonts w:hint="eastAsia"/>
          <w:kern w:val="0"/>
          <w14:ligatures w14:val="none"/>
        </w:rPr>
        <w:t>、</w:t>
      </w:r>
      <w:r w:rsidR="00804598">
        <w:rPr>
          <w:rFonts w:hint="eastAsia"/>
          <w:kern w:val="0"/>
          <w14:ligatures w14:val="none"/>
        </w:rPr>
        <w:fldChar w:fldCharType="begin"/>
      </w:r>
      <w:r w:rsidR="00804598">
        <w:rPr>
          <w:rFonts w:hint="eastAsia"/>
          <w:kern w:val="0"/>
          <w14:ligatures w14:val="none"/>
        </w:rPr>
        <w:instrText>eq \o \ac(</w:instrText>
      </w:r>
      <w:r w:rsidR="00804598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804598">
        <w:rPr>
          <w:rFonts w:hint="eastAsia"/>
          <w:kern w:val="0"/>
          <w14:ligatures w14:val="none"/>
        </w:rPr>
        <w:instrText>, \s \do12(</w:instrText>
      </w:r>
      <w:r w:rsidR="00804598">
        <w:rPr>
          <w:rStyle w:val="af9"/>
          <w:rFonts w:hint="eastAsia"/>
          <w:kern w:val="0"/>
          <w14:ligatures w14:val="none"/>
        </w:rPr>
        <w:instrText>4F</w:instrText>
      </w:r>
      <w:r w:rsidR="00804598">
        <w:rPr>
          <w:rFonts w:hint="eastAsia"/>
          <w:kern w:val="0"/>
          <w14:ligatures w14:val="none"/>
        </w:rPr>
        <w:instrText>))</w:instrText>
      </w:r>
      <w:r w:rsidR="00804598">
        <w:rPr>
          <w:rFonts w:hint="eastAsia"/>
          <w:kern w:val="0"/>
          <w14:ligatures w14:val="none"/>
        </w:rPr>
        <w:fldChar w:fldCharType="end"/>
      </w:r>
      <w:r>
        <w:t>三个变量拼起来一块用。我曾经发过一个在虚数</w:t>
      </w:r>
      <w:proofErr w:type="gramStart"/>
      <w:r>
        <w:t>模式下刷</w:t>
      </w:r>
      <w:proofErr w:type="gramEnd"/>
      <w:r>
        <w:t>38字的方法：</w:t>
      </w:r>
    </w:p>
    <w:p w14:paraId="3FF258D1" w14:textId="3A959D73" w:rsidR="00F172FC" w:rsidRPr="00804598" w:rsidRDefault="00F172FC" w:rsidP="00804598">
      <w:pPr>
        <w:pStyle w:val="aa"/>
        <w:numPr>
          <w:ilvl w:val="0"/>
          <w:numId w:val="32"/>
        </w:numPr>
        <w:spacing w:before="156" w:after="156"/>
        <w:ind w:left="442" w:hanging="442"/>
        <w:rPr>
          <w:rStyle w:val="af9"/>
        </w:rPr>
      </w:pPr>
      <w:r>
        <w:t>每个浮点数可以放8字节的数据，格式为</w:t>
      </w:r>
      <w:r w:rsidRPr="00804598">
        <w:rPr>
          <w:rStyle w:val="CASIOX0"/>
        </w:rPr>
        <w:t>1.</w:t>
      </w:r>
      <w:r w:rsidRPr="00804598">
        <w:rPr>
          <w:rStyle w:val="af9"/>
        </w:rPr>
        <w:t>(</w:t>
      </w:r>
      <w:r w:rsidRPr="00804598">
        <w:rPr>
          <w:rStyle w:val="af9"/>
        </w:rPr>
        <w:t>前</w:t>
      </w:r>
      <w:r w:rsidRPr="00804598">
        <w:rPr>
          <w:rStyle w:val="af9"/>
        </w:rPr>
        <w:t>7</w:t>
      </w:r>
      <w:r w:rsidRPr="00804598">
        <w:rPr>
          <w:rStyle w:val="af9"/>
        </w:rPr>
        <w:t>字节</w:t>
      </w:r>
      <w:r w:rsidRPr="00804598">
        <w:rPr>
          <w:rStyle w:val="af9"/>
        </w:rPr>
        <w:t>)</w:t>
      </w:r>
      <w:r w:rsidR="00804598" w:rsidRPr="00804598">
        <w:rPr>
          <w:rStyle w:val="CASIOX0"/>
          <w:rFonts w:hint="eastAsia"/>
        </w:rPr>
        <w:t xml:space="preserve"> </w:t>
      </w:r>
      <w:r w:rsidRPr="00804598">
        <w:rPr>
          <w:rStyle w:val="af9"/>
        </w:rPr>
        <w:t>(</w:t>
      </w:r>
      <w:r w:rsidRPr="00804598">
        <w:rPr>
          <w:rStyle w:val="af9"/>
        </w:rPr>
        <w:t>最后一个字节</w:t>
      </w:r>
      <w:r w:rsidRPr="00804598">
        <w:rPr>
          <w:rStyle w:val="af9"/>
        </w:rPr>
        <w:t>)</w:t>
      </w:r>
    </w:p>
    <w:p w14:paraId="4F9D95F9" w14:textId="7FC1406C" w:rsidR="00F172FC" w:rsidRPr="00804598" w:rsidRDefault="00F172FC" w:rsidP="00804598">
      <w:pPr>
        <w:pStyle w:val="aa"/>
        <w:numPr>
          <w:ilvl w:val="0"/>
          <w:numId w:val="32"/>
        </w:numPr>
        <w:spacing w:before="156" w:after="156"/>
        <w:ind w:left="442" w:hanging="442"/>
        <w:rPr>
          <w:rStyle w:val="af9"/>
        </w:rPr>
      </w:pPr>
      <w:r>
        <w:t>先按照顺序给变量赋值：</w:t>
      </w:r>
      <w:r w:rsidRPr="00804598">
        <w:rPr>
          <w:rStyle w:val="CASIOX0"/>
        </w:rPr>
        <w:t>D=1.0000</w:t>
      </w:r>
      <w:r w:rsidRPr="00804598">
        <w:rPr>
          <w:rStyle w:val="af9"/>
        </w:rPr>
        <w:t>(6</w:t>
      </w:r>
      <w:r w:rsidRPr="00804598">
        <w:rPr>
          <w:rStyle w:val="af9"/>
        </w:rPr>
        <w:t>字节</w:t>
      </w:r>
      <w:r w:rsidRPr="00804598">
        <w:rPr>
          <w:rStyle w:val="af9"/>
        </w:rPr>
        <w:t>)</w:t>
      </w:r>
      <w:r w:rsidRPr="00804598">
        <w:rPr>
          <w:rStyle w:val="af9"/>
        </w:rPr>
        <w:t>，</w:t>
      </w:r>
      <w:r w:rsidRPr="00804598">
        <w:rPr>
          <w:rStyle w:val="CASIOX0"/>
        </w:rPr>
        <w:t>M=1.</w:t>
      </w:r>
      <w:r w:rsidRPr="00804598">
        <w:rPr>
          <w:rStyle w:val="af9"/>
        </w:rPr>
        <w:t>(8</w:t>
      </w:r>
      <w:r w:rsidRPr="00804598">
        <w:rPr>
          <w:rStyle w:val="af9"/>
        </w:rPr>
        <w:t>字节</w:t>
      </w:r>
      <w:r w:rsidRPr="00804598">
        <w:rPr>
          <w:rStyle w:val="af9"/>
        </w:rPr>
        <w:t>)</w:t>
      </w:r>
      <w:r w:rsidRPr="00804598">
        <w:rPr>
          <w:rStyle w:val="af9"/>
        </w:rPr>
        <w:t>，</w:t>
      </w:r>
      <w:r w:rsidRPr="00804598">
        <w:rPr>
          <w:rStyle w:val="CASIOX0"/>
        </w:rPr>
        <w:t>F=1.</w:t>
      </w:r>
      <w:r w:rsidRPr="00804598">
        <w:rPr>
          <w:rStyle w:val="af9"/>
        </w:rPr>
        <w:t>(8</w:t>
      </w:r>
      <w:r w:rsidRPr="00804598">
        <w:rPr>
          <w:rStyle w:val="af9"/>
        </w:rPr>
        <w:t>字节</w:t>
      </w:r>
      <w:r w:rsidRPr="00804598">
        <w:rPr>
          <w:rStyle w:val="af9"/>
        </w:rPr>
        <w:t>)</w:t>
      </w:r>
      <w:r w:rsidRPr="00804598">
        <w:rPr>
          <w:rStyle w:val="af9"/>
        </w:rPr>
        <w:t>，</w:t>
      </w:r>
      <w:r w:rsidR="00F10DED">
        <w:rPr>
          <w:rStyle w:val="CASIOX0"/>
          <w:rFonts w:hint="eastAsia"/>
        </w:rPr>
        <w:t>𝒙</w:t>
      </w:r>
      <w:r w:rsidRPr="00804598">
        <w:rPr>
          <w:rStyle w:val="CASIOX0"/>
        </w:rPr>
        <w:t>=1.</w:t>
      </w:r>
      <w:r w:rsidRPr="00804598">
        <w:rPr>
          <w:rStyle w:val="af9"/>
        </w:rPr>
        <w:t>(8</w:t>
      </w:r>
      <w:r w:rsidRPr="00804598">
        <w:rPr>
          <w:rStyle w:val="af9"/>
        </w:rPr>
        <w:t>字节</w:t>
      </w:r>
      <w:r w:rsidRPr="00804598">
        <w:rPr>
          <w:rStyle w:val="af9"/>
        </w:rPr>
        <w:t>)</w:t>
      </w:r>
      <w:r w:rsidRPr="00804598">
        <w:rPr>
          <w:rStyle w:val="CASIOX0"/>
        </w:rPr>
        <w:t>+1.</w:t>
      </w:r>
      <w:r w:rsidRPr="00804598">
        <w:rPr>
          <w:rStyle w:val="af9"/>
        </w:rPr>
        <w:t>(8</w:t>
      </w:r>
      <w:r w:rsidRPr="00804598">
        <w:rPr>
          <w:rStyle w:val="af9"/>
        </w:rPr>
        <w:t>字节</w:t>
      </w:r>
      <w:r w:rsidRPr="00804598">
        <w:rPr>
          <w:rStyle w:val="af9"/>
        </w:rPr>
        <w:t>)</w:t>
      </w:r>
      <w:r w:rsidR="0053297B">
        <w:rPr>
          <w:rStyle w:val="CASIOX0"/>
          <w:rFonts w:hint="eastAsia"/>
        </w:rPr>
        <w:t>𝒊</w:t>
      </w:r>
    </w:p>
    <w:p w14:paraId="78F85439" w14:textId="57CADD0C" w:rsidR="00F10DED" w:rsidRDefault="00F172FC" w:rsidP="00F10DED">
      <w:pPr>
        <w:pStyle w:val="aa"/>
        <w:numPr>
          <w:ilvl w:val="0"/>
          <w:numId w:val="32"/>
        </w:numPr>
        <w:spacing w:before="156" w:after="156"/>
        <w:ind w:left="442" w:hanging="442"/>
      </w:pPr>
      <w:r>
        <w:t>切换模式以清空历史记录，刷出</w:t>
      </w:r>
      <w:r w:rsidR="00804598" w:rsidRPr="00804598">
        <w:rPr>
          <w:rFonts w:hint="eastAsia"/>
          <w:kern w:val="0"/>
          <w14:ligatures w14:val="none"/>
        </w:rPr>
        <w:fldChar w:fldCharType="begin"/>
      </w:r>
      <w:r w:rsidR="00804598" w:rsidRPr="00804598">
        <w:rPr>
          <w:rFonts w:hint="eastAsia"/>
          <w:kern w:val="0"/>
          <w14:ligatures w14:val="none"/>
        </w:rPr>
        <w:instrText>eq \o \ac(</w:instrText>
      </w:r>
      <w:r w:rsidR="00804598" w:rsidRPr="00804598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804598" w:rsidRPr="00804598">
        <w:rPr>
          <w:rFonts w:hint="eastAsia"/>
          <w:kern w:val="0"/>
          <w14:ligatures w14:val="none"/>
        </w:rPr>
        <w:instrText>, \s \do12(</w:instrText>
      </w:r>
      <w:r w:rsidR="00804598" w:rsidRPr="00804598">
        <w:rPr>
          <w:rStyle w:val="af9"/>
          <w:rFonts w:hint="eastAsia"/>
          <w:kern w:val="0"/>
          <w14:ligatures w14:val="none"/>
        </w:rPr>
        <w:instrText>4D</w:instrText>
      </w:r>
      <w:r w:rsidR="00804598" w:rsidRPr="00804598">
        <w:rPr>
          <w:rFonts w:hint="eastAsia"/>
          <w:kern w:val="0"/>
          <w14:ligatures w14:val="none"/>
        </w:rPr>
        <w:instrText>))</w:instrText>
      </w:r>
      <w:r w:rsidR="00804598" w:rsidRPr="00804598">
        <w:rPr>
          <w:rFonts w:hint="eastAsia"/>
          <w:kern w:val="0"/>
          <w14:ligatures w14:val="none"/>
        </w:rPr>
        <w:fldChar w:fldCharType="end"/>
      </w:r>
      <w:r w:rsidR="00804598" w:rsidRPr="00804598">
        <w:rPr>
          <w:rFonts w:hint="eastAsia"/>
          <w:kern w:val="0"/>
          <w14:ligatures w14:val="none"/>
        </w:rPr>
        <w:fldChar w:fldCharType="begin"/>
      </w:r>
      <w:r w:rsidR="00804598" w:rsidRPr="00804598">
        <w:rPr>
          <w:rFonts w:hint="eastAsia"/>
          <w:kern w:val="0"/>
          <w14:ligatures w14:val="none"/>
        </w:rPr>
        <w:instrText>eq \o \ac(</w:instrText>
      </w:r>
      <w:r w:rsidR="00804598" w:rsidRPr="00804598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804598" w:rsidRPr="00804598">
        <w:rPr>
          <w:rFonts w:hint="eastAsia"/>
          <w:kern w:val="0"/>
          <w14:ligatures w14:val="none"/>
        </w:rPr>
        <w:instrText>, \s \do12(</w:instrText>
      </w:r>
      <w:r w:rsidR="00804598" w:rsidRPr="00804598">
        <w:rPr>
          <w:rStyle w:val="af9"/>
          <w:rFonts w:hint="eastAsia"/>
          <w:kern w:val="0"/>
          <w14:ligatures w14:val="none"/>
        </w:rPr>
        <w:instrText>4F</w:instrText>
      </w:r>
      <w:r w:rsidR="00804598" w:rsidRPr="00804598">
        <w:rPr>
          <w:rFonts w:hint="eastAsia"/>
          <w:kern w:val="0"/>
          <w14:ligatures w14:val="none"/>
        </w:rPr>
        <w:instrText>))</w:instrText>
      </w:r>
      <w:r w:rsidR="00804598" w:rsidRPr="00804598">
        <w:rPr>
          <w:rFonts w:hint="eastAsia"/>
          <w:kern w:val="0"/>
          <w14:ligatures w14:val="none"/>
        </w:rPr>
        <w:fldChar w:fldCharType="end"/>
      </w:r>
      <w:r>
        <w:t>，</w:t>
      </w:r>
      <w:r w:rsidR="00804598" w:rsidRPr="00804598">
        <w:rPr>
          <w:rStyle w:val="XKey0"/>
          <w:rFonts w:hint="eastAsia"/>
        </w:rPr>
        <w:t>r</w:t>
      </w:r>
      <w:r>
        <w:t>，把两个@都赋值为0，然后</w:t>
      </w:r>
      <w:r w:rsidR="00804598" w:rsidRPr="00804598">
        <w:rPr>
          <w:rStyle w:val="XKey0"/>
          <w:rFonts w:hint="eastAsia"/>
        </w:rPr>
        <w:t>C!</w:t>
      </w:r>
      <w:r>
        <w:t>，改</w:t>
      </w:r>
      <w:r>
        <w:lastRenderedPageBreak/>
        <w:t>为这个式子：</w:t>
      </w:r>
    </w:p>
    <w:p w14:paraId="78FFAA91" w14:textId="0F96CBAF" w:rsidR="00F172FC" w:rsidRDefault="00F172FC" w:rsidP="00F10DED">
      <w:pPr>
        <w:pStyle w:val="CASIOX"/>
        <w:ind w:firstLine="360"/>
      </w:pPr>
      <w:r>
        <w:t>111:((M)</w:t>
      </w:r>
      <w:proofErr w:type="gramStart"/>
      <w:r>
        <w:t>):</w:t>
      </w:r>
      <w:r w:rsidR="00033BDD">
        <w:rPr>
          <w:rFonts w:hint="eastAsia"/>
        </w:rPr>
        <w:t>𝒙</w:t>
      </w:r>
      <w:proofErr w:type="gramEnd"/>
      <w:r>
        <w:t>:@=D:@=F</w:t>
      </w:r>
    </w:p>
    <w:p w14:paraId="32033F63" w14:textId="33D93166" w:rsidR="00F172FC" w:rsidRDefault="00804598" w:rsidP="00F10DED">
      <w:pPr>
        <w:pStyle w:val="aa"/>
        <w:numPr>
          <w:ilvl w:val="0"/>
          <w:numId w:val="32"/>
        </w:numPr>
        <w:spacing w:before="156" w:after="156"/>
        <w:ind w:left="442" w:hanging="442"/>
      </w:pPr>
      <w:r w:rsidRPr="00804598">
        <w:rPr>
          <w:rStyle w:val="XKey0"/>
          <w:rFonts w:hint="eastAsia"/>
        </w:rPr>
        <w:t>r=====</w:t>
      </w:r>
      <w:r w:rsidR="00F172FC">
        <w:t>，向上翻到第一条历史记录</w:t>
      </w:r>
    </w:p>
    <w:p w14:paraId="41A391D5" w14:textId="35161FF4" w:rsidR="00F172FC" w:rsidRDefault="00F172FC" w:rsidP="00F172FC">
      <w:pPr>
        <w:ind w:firstLine="420"/>
      </w:pPr>
      <w:r>
        <w:t>（注：在线性复数</w:t>
      </w:r>
      <w:r w:rsidRPr="00804598">
        <w:rPr>
          <w:rStyle w:val="CASIOX0"/>
        </w:rPr>
        <w:t>an</w:t>
      </w:r>
      <w:r>
        <w:t>模式中刷字符的方法略有不同，见</w:t>
      </w:r>
      <w:r w:rsidR="00804598">
        <w:rPr>
          <w:rFonts w:hint="eastAsia"/>
        </w:rPr>
        <w:t>本章</w:t>
      </w:r>
      <w:r>
        <w:t>末）</w:t>
      </w:r>
    </w:p>
    <w:p w14:paraId="3B1E7331" w14:textId="4A1E1120" w:rsidR="00F172FC" w:rsidRDefault="00F172FC" w:rsidP="00F172FC">
      <w:pPr>
        <w:ind w:firstLine="420"/>
      </w:pPr>
      <w:r>
        <w:t>这种方法的原理又是什么呢？首先为了刷</w:t>
      </w:r>
      <w:r w:rsidR="00F10DED">
        <w:rPr>
          <w:rFonts w:hint="eastAsia"/>
          <w:kern w:val="0"/>
          <w14:ligatures w14:val="none"/>
        </w:rPr>
        <w:fldChar w:fldCharType="begin"/>
      </w:r>
      <w:r w:rsidR="00F10DED">
        <w:rPr>
          <w:rFonts w:hint="eastAsia"/>
          <w:kern w:val="0"/>
          <w14:ligatures w14:val="none"/>
        </w:rPr>
        <w:instrText>eq \o \ac(</w:instrText>
      </w:r>
      <w:r w:rsidR="00F10DED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F10DED">
        <w:rPr>
          <w:rFonts w:hint="eastAsia"/>
          <w:kern w:val="0"/>
          <w14:ligatures w14:val="none"/>
        </w:rPr>
        <w:instrText>, \s \do12(</w:instrText>
      </w:r>
      <w:r w:rsidR="00F10DED">
        <w:rPr>
          <w:rStyle w:val="af9"/>
          <w:rFonts w:hint="eastAsia"/>
          <w:kern w:val="0"/>
          <w14:ligatures w14:val="none"/>
        </w:rPr>
        <w:instrText>4D</w:instrText>
      </w:r>
      <w:r w:rsidR="00F10DED">
        <w:rPr>
          <w:rFonts w:hint="eastAsia"/>
          <w:kern w:val="0"/>
          <w14:ligatures w14:val="none"/>
        </w:rPr>
        <w:instrText>))</w:instrText>
      </w:r>
      <w:r w:rsidR="00F10DED">
        <w:rPr>
          <w:rFonts w:hint="eastAsia"/>
          <w:kern w:val="0"/>
          <w14:ligatures w14:val="none"/>
        </w:rPr>
        <w:fldChar w:fldCharType="end"/>
      </w:r>
      <w:r>
        <w:t>和</w:t>
      </w:r>
      <w:r w:rsidR="00F10DED">
        <w:rPr>
          <w:rFonts w:hint="eastAsia"/>
          <w:kern w:val="0"/>
          <w14:ligatures w14:val="none"/>
        </w:rPr>
        <w:fldChar w:fldCharType="begin"/>
      </w:r>
      <w:r w:rsidR="00F10DED">
        <w:rPr>
          <w:rFonts w:hint="eastAsia"/>
          <w:kern w:val="0"/>
          <w14:ligatures w14:val="none"/>
        </w:rPr>
        <w:instrText>eq \o \ac(</w:instrText>
      </w:r>
      <w:r w:rsidR="00F10DED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F10DED">
        <w:rPr>
          <w:rFonts w:hint="eastAsia"/>
          <w:kern w:val="0"/>
          <w14:ligatures w14:val="none"/>
        </w:rPr>
        <w:instrText>, \s \do12(</w:instrText>
      </w:r>
      <w:r w:rsidR="00F10DED">
        <w:rPr>
          <w:rStyle w:val="af9"/>
          <w:rFonts w:hint="eastAsia"/>
          <w:kern w:val="0"/>
          <w14:ligatures w14:val="none"/>
        </w:rPr>
        <w:instrText>4F</w:instrText>
      </w:r>
      <w:r w:rsidR="00F10DED">
        <w:rPr>
          <w:rFonts w:hint="eastAsia"/>
          <w:kern w:val="0"/>
          <w14:ligatures w14:val="none"/>
        </w:rPr>
        <w:instrText>))</w:instrText>
      </w:r>
      <w:r w:rsidR="00F10DED">
        <w:rPr>
          <w:rFonts w:hint="eastAsia"/>
          <w:kern w:val="0"/>
          <w14:ligatures w14:val="none"/>
        </w:rPr>
        <w:fldChar w:fldCharType="end"/>
      </w:r>
      <w:r>
        <w:t>，我们肯定用到了字符转换器，因此现在的历史记录区就是：</w:t>
      </w:r>
    </w:p>
    <w:p w14:paraId="246AF36C" w14:textId="77777777" w:rsidR="00F172FC" w:rsidRDefault="00F172FC" w:rsidP="00F10DED">
      <w:pPr>
        <w:pStyle w:val="afd"/>
        <w:spacing w:before="156" w:after="156"/>
        <w:ind w:firstLine="420"/>
      </w:pPr>
      <w:r>
        <w:t xml:space="preserve">xx </w:t>
      </w:r>
      <w:proofErr w:type="spellStart"/>
      <w:r>
        <w:t>xx</w:t>
      </w:r>
      <w:proofErr w:type="spellEnd"/>
      <w:r>
        <w:t xml:space="preserve"> xx:06 89 47 57 00 00 00 00 00 01:31 FE 23|23 ......</w:t>
      </w:r>
    </w:p>
    <w:p w14:paraId="1D4F0637" w14:textId="49484E6C" w:rsidR="00F172FC" w:rsidRDefault="00F172FC" w:rsidP="00F172FC">
      <w:pPr>
        <w:ind w:firstLine="420"/>
      </w:pPr>
      <w:r>
        <w:rPr>
          <w:rFonts w:hint="eastAsia"/>
        </w:rPr>
        <w:t>然后变量</w:t>
      </w:r>
      <w:r w:rsidR="00F10DED">
        <w:rPr>
          <w:rFonts w:hint="eastAsia"/>
          <w:kern w:val="0"/>
          <w14:ligatures w14:val="none"/>
        </w:rPr>
        <w:fldChar w:fldCharType="begin"/>
      </w:r>
      <w:r w:rsidR="00F10DED">
        <w:rPr>
          <w:rFonts w:hint="eastAsia"/>
          <w:kern w:val="0"/>
          <w14:ligatures w14:val="none"/>
        </w:rPr>
        <w:instrText>eq \o \ac(</w:instrText>
      </w:r>
      <w:r w:rsidR="00F10DED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F10DED">
        <w:rPr>
          <w:rFonts w:hint="eastAsia"/>
          <w:kern w:val="0"/>
          <w14:ligatures w14:val="none"/>
        </w:rPr>
        <w:instrText>, \s \do12(</w:instrText>
      </w:r>
      <w:r w:rsidR="00F10DED">
        <w:rPr>
          <w:rStyle w:val="af9"/>
          <w:rFonts w:hint="eastAsia"/>
          <w:kern w:val="0"/>
          <w14:ligatures w14:val="none"/>
        </w:rPr>
        <w:instrText>4D</w:instrText>
      </w:r>
      <w:r w:rsidR="00F10DED">
        <w:rPr>
          <w:rFonts w:hint="eastAsia"/>
          <w:kern w:val="0"/>
          <w14:ligatures w14:val="none"/>
        </w:rPr>
        <w:instrText>))</w:instrText>
      </w:r>
      <w:r w:rsidR="00F10DED">
        <w:rPr>
          <w:rFonts w:hint="eastAsia"/>
          <w:kern w:val="0"/>
          <w14:ligatures w14:val="none"/>
        </w:rPr>
        <w:fldChar w:fldCharType="end"/>
      </w:r>
      <w:r>
        <w:t>被设成0了，这覆盖了唯一的一条历史记录，使其失效，现在就没有历史记录了:</w:t>
      </w:r>
    </w:p>
    <w:p w14:paraId="65BF71B8" w14:textId="77777777" w:rsidR="00F172FC" w:rsidRDefault="00F172FC" w:rsidP="00F10DED">
      <w:pPr>
        <w:pStyle w:val="afd"/>
        <w:spacing w:before="156" w:after="156"/>
        <w:ind w:firstLine="420"/>
      </w:pPr>
      <w:r>
        <w:t xml:space="preserve">xx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06 89 47 57 00 00 00 **00 00 00 00 00 00 00 00 00 00** ......</w:t>
      </w:r>
    </w:p>
    <w:p w14:paraId="06C544C3" w14:textId="77777777" w:rsidR="00F172FC" w:rsidRDefault="00F172FC" w:rsidP="00F172FC">
      <w:pPr>
        <w:ind w:firstLine="420"/>
      </w:pPr>
      <w:r>
        <w:rPr>
          <w:rFonts w:hint="eastAsia"/>
        </w:rPr>
        <w:t>接下来的</w:t>
      </w:r>
      <w:r>
        <w:t>111只是用来“垫”的，占了17个字节的空间：</w:t>
      </w:r>
    </w:p>
    <w:p w14:paraId="60053108" w14:textId="77777777" w:rsidR="00F172FC" w:rsidRDefault="00F172FC" w:rsidP="00F10DED">
      <w:pPr>
        <w:pStyle w:val="afd"/>
        <w:spacing w:before="156" w:after="156"/>
        <w:ind w:firstLine="420"/>
      </w:pPr>
      <w:r>
        <w:t xml:space="preserve">xx </w:t>
      </w:r>
      <w:proofErr w:type="spellStart"/>
      <w:r>
        <w:t>xx</w:t>
      </w:r>
      <w:proofErr w:type="spellEnd"/>
      <w:r>
        <w:t xml:space="preserve"> xx:01 11 00 00 00 00 00 00 02 01:31 31 31 23|00 00 00 ......</w:t>
      </w:r>
    </w:p>
    <w:p w14:paraId="4E65F962" w14:textId="77777777" w:rsidR="00F172FC" w:rsidRDefault="00F172FC" w:rsidP="00F172FC">
      <w:pPr>
        <w:ind w:firstLine="360"/>
      </w:pPr>
      <w:r w:rsidRPr="00F10DED">
        <w:rPr>
          <w:rStyle w:val="CASIOX0"/>
        </w:rPr>
        <w:t>((M))</w:t>
      </w:r>
      <w:r>
        <w:t>就是</w:t>
      </w:r>
      <w:r w:rsidRPr="0004687F">
        <w:rPr>
          <w:rStyle w:val="CASIOX0"/>
        </w:rPr>
        <w:t>M</w:t>
      </w:r>
      <w:r>
        <w:t>，它把变量</w:t>
      </w:r>
      <w:r w:rsidRPr="00F10DED">
        <w:rPr>
          <w:rStyle w:val="CASIOX0"/>
        </w:rPr>
        <w:t>M</w:t>
      </w:r>
      <w:r>
        <w:t>中存储的数值放在历史记录里面：</w:t>
      </w:r>
    </w:p>
    <w:p w14:paraId="2B006834" w14:textId="77777777" w:rsidR="00F172FC" w:rsidRDefault="00F172FC" w:rsidP="00F10DED">
      <w:pPr>
        <w:pStyle w:val="afd"/>
        <w:spacing w:before="156" w:after="156"/>
        <w:ind w:firstLine="420"/>
      </w:pPr>
      <w:r>
        <w:t xml:space="preserve">xx </w:t>
      </w:r>
      <w:proofErr w:type="spellStart"/>
      <w:r>
        <w:t>xx</w:t>
      </w:r>
      <w:proofErr w:type="spellEnd"/>
      <w:r>
        <w:t xml:space="preserve"> xx:01 11 00 00 00 00 00 00 02 01:31 31 31 23|xx xx xx:01 mm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01:60 60 40 D0 </w:t>
      </w:r>
      <w:proofErr w:type="spellStart"/>
      <w:r>
        <w:t>D0</w:t>
      </w:r>
      <w:proofErr w:type="spellEnd"/>
      <w:r>
        <w:t xml:space="preserve"> 23| ......</w:t>
      </w:r>
    </w:p>
    <w:p w14:paraId="28036BA9" w14:textId="3F568F69" w:rsidR="00F172FC" w:rsidRDefault="00F172FC" w:rsidP="00F172FC">
      <w:pPr>
        <w:ind w:firstLine="420"/>
      </w:pPr>
      <w:r>
        <w:rPr>
          <w:rFonts w:hint="eastAsia"/>
        </w:rPr>
        <w:t>又填充了</w:t>
      </w:r>
      <w:r w:rsidR="00F10DED" w:rsidRPr="00F10DED">
        <w:rPr>
          <w:rStyle w:val="CASIOX0"/>
          <w:rFonts w:hint="eastAsia"/>
        </w:rPr>
        <w:t>𝒙</w:t>
      </w:r>
      <w:r>
        <w:t>：</w:t>
      </w:r>
    </w:p>
    <w:p w14:paraId="68222D89" w14:textId="77777777" w:rsidR="00F172FC" w:rsidRDefault="00F172FC" w:rsidP="00F10DED">
      <w:pPr>
        <w:pStyle w:val="afd"/>
        <w:spacing w:before="156" w:after="156"/>
        <w:ind w:firstLine="420"/>
      </w:pPr>
      <w:r>
        <w:t xml:space="preserve">xx </w:t>
      </w:r>
      <w:proofErr w:type="spellStart"/>
      <w:r>
        <w:t>xx</w:t>
      </w:r>
      <w:proofErr w:type="spellEnd"/>
      <w:r>
        <w:t xml:space="preserve"> xx:01 11 00 00 00 00 00 00 02 01:31 31 31 23|xx xx xx:01 mm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01:60 60 40 D0 </w:t>
      </w:r>
      <w:proofErr w:type="spellStart"/>
      <w:r>
        <w:t>D0</w:t>
      </w:r>
      <w:proofErr w:type="spellEnd"/>
      <w:r>
        <w:t xml:space="preserve"> 23|xx xx xx:01 xx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01 01 xx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01:48 23| ......</w:t>
      </w:r>
    </w:p>
    <w:p w14:paraId="7FC95586" w14:textId="3C37EE7E" w:rsidR="00F172FC" w:rsidRDefault="00F172FC" w:rsidP="00F172FC">
      <w:pPr>
        <w:ind w:firstLine="420"/>
      </w:pPr>
      <w:r>
        <w:rPr>
          <w:rFonts w:hint="eastAsia"/>
        </w:rPr>
        <w:t>注意</w:t>
      </w:r>
      <w:r w:rsidR="00F10DED" w:rsidRPr="00F10DED">
        <w:rPr>
          <w:rStyle w:val="CASIOX0"/>
          <w:rFonts w:hint="eastAsia"/>
        </w:rPr>
        <w:t>𝒙</w:t>
      </w:r>
      <w:r>
        <w:t>是虚数，因此虚部也包含在里面，答案区占了20个字节。然后我们给</w:t>
      </w:r>
      <w:r w:rsidR="00F10DED">
        <w:rPr>
          <w:rFonts w:hint="eastAsia"/>
          <w:kern w:val="0"/>
          <w14:ligatures w14:val="none"/>
        </w:rPr>
        <w:fldChar w:fldCharType="begin"/>
      </w:r>
      <w:r w:rsidR="00F10DED">
        <w:rPr>
          <w:rFonts w:hint="eastAsia"/>
          <w:kern w:val="0"/>
          <w14:ligatures w14:val="none"/>
        </w:rPr>
        <w:instrText>eq \o \ac(</w:instrText>
      </w:r>
      <w:r w:rsidR="00F10DED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F10DED">
        <w:rPr>
          <w:rFonts w:hint="eastAsia"/>
          <w:kern w:val="0"/>
          <w14:ligatures w14:val="none"/>
        </w:rPr>
        <w:instrText>, \s \do12(</w:instrText>
      </w:r>
      <w:r w:rsidR="00F10DED">
        <w:rPr>
          <w:rStyle w:val="af9"/>
          <w:rFonts w:hint="eastAsia"/>
          <w:kern w:val="0"/>
          <w14:ligatures w14:val="none"/>
        </w:rPr>
        <w:instrText>4D</w:instrText>
      </w:r>
      <w:r w:rsidR="00F10DED">
        <w:rPr>
          <w:rFonts w:hint="eastAsia"/>
          <w:kern w:val="0"/>
          <w14:ligatures w14:val="none"/>
        </w:rPr>
        <w:instrText>))</w:instrText>
      </w:r>
      <w:r w:rsidR="00F10DED">
        <w:rPr>
          <w:rFonts w:hint="eastAsia"/>
          <w:kern w:val="0"/>
          <w14:ligatures w14:val="none"/>
        </w:rPr>
        <w:fldChar w:fldCharType="end"/>
      </w:r>
      <w:r>
        <w:t>和</w:t>
      </w:r>
      <w:r w:rsidR="00F10DED">
        <w:rPr>
          <w:rFonts w:hint="eastAsia"/>
          <w:kern w:val="0"/>
          <w14:ligatures w14:val="none"/>
        </w:rPr>
        <w:fldChar w:fldCharType="begin"/>
      </w:r>
      <w:r w:rsidR="00F10DED">
        <w:rPr>
          <w:rFonts w:hint="eastAsia"/>
          <w:kern w:val="0"/>
          <w14:ligatures w14:val="none"/>
        </w:rPr>
        <w:instrText>eq \o \ac(</w:instrText>
      </w:r>
      <w:r w:rsidR="00F10DED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F10DED">
        <w:rPr>
          <w:rFonts w:hint="eastAsia"/>
          <w:kern w:val="0"/>
          <w14:ligatures w14:val="none"/>
        </w:rPr>
        <w:instrText>, \s \do12(</w:instrText>
      </w:r>
      <w:r w:rsidR="00F10DED">
        <w:rPr>
          <w:rStyle w:val="af9"/>
          <w:rFonts w:hint="eastAsia"/>
          <w:kern w:val="0"/>
          <w14:ligatures w14:val="none"/>
        </w:rPr>
        <w:instrText>4F</w:instrText>
      </w:r>
      <w:r w:rsidR="00F10DED">
        <w:rPr>
          <w:rFonts w:hint="eastAsia"/>
          <w:kern w:val="0"/>
          <w14:ligatures w14:val="none"/>
        </w:rPr>
        <w:instrText>))</w:instrText>
      </w:r>
      <w:r w:rsidR="00F10DED">
        <w:rPr>
          <w:rFonts w:hint="eastAsia"/>
          <w:kern w:val="0"/>
          <w14:ligatures w14:val="none"/>
        </w:rPr>
        <w:fldChar w:fldCharType="end"/>
      </w:r>
      <w:r>
        <w:t>赋值：</w:t>
      </w:r>
    </w:p>
    <w:p w14:paraId="4395410D" w14:textId="14737D6E" w:rsidR="00F172FC" w:rsidRDefault="00F172FC" w:rsidP="00F10DED">
      <w:pPr>
        <w:pStyle w:val="afd"/>
        <w:spacing w:before="156" w:after="156"/>
        <w:ind w:firstLine="420"/>
      </w:pPr>
      <w:r>
        <w:t xml:space="preserve">xx </w:t>
      </w:r>
      <w:proofErr w:type="spellStart"/>
      <w:r>
        <w:t>xx</w:t>
      </w:r>
      <w:proofErr w:type="spellEnd"/>
      <w:r>
        <w:t xml:space="preserve"> xx:01 11 00 00 00 00 00</w:t>
      </w:r>
      <w:r w:rsidR="00F10DED">
        <w:rPr>
          <w:rFonts w:hint="eastAsia"/>
        </w:rPr>
        <w:t>.</w:t>
      </w:r>
      <w:r>
        <w:t xml:space="preserve">01 00 00:dd dd </w:t>
      </w:r>
      <w:proofErr w:type="spellStart"/>
      <w:r>
        <w:t>dd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01</w:t>
      </w:r>
      <w:r w:rsidR="00F10DED">
        <w:rPr>
          <w:rFonts w:hint="eastAsia"/>
        </w:rPr>
        <w:t>.</w:t>
      </w:r>
      <w:r>
        <w:t xml:space="preserve">01 mm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</w:t>
      </w:r>
      <w:proofErr w:type="spellStart"/>
      <w:r>
        <w:t>mm</w:t>
      </w:r>
      <w:proofErr w:type="spellEnd"/>
      <w:r>
        <w:t xml:space="preserve"> 01</w:t>
      </w:r>
      <w:r w:rsidR="00F10DED">
        <w:rPr>
          <w:rFonts w:hint="eastAsia"/>
        </w:rPr>
        <w:t>.</w:t>
      </w:r>
      <w:r>
        <w:t xml:space="preserve">01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01</w:t>
      </w:r>
      <w:r w:rsidR="00F10DED">
        <w:rPr>
          <w:rFonts w:hint="eastAsia"/>
        </w:rPr>
        <w:t>.</w:t>
      </w:r>
      <w:r>
        <w:t xml:space="preserve">01 xx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01 01 xx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01 48 23| ......</w:t>
      </w:r>
    </w:p>
    <w:p w14:paraId="62EBDFFD" w14:textId="03486C1E" w:rsidR="00F172FC" w:rsidRDefault="00F172FC" w:rsidP="00F172FC">
      <w:pPr>
        <w:ind w:firstLine="420"/>
      </w:pPr>
      <w:r>
        <w:rPr>
          <w:rFonts w:hint="eastAsia"/>
        </w:rPr>
        <w:t>此时你会发现，</w:t>
      </w:r>
      <w:r w:rsidRPr="007E1462">
        <w:rPr>
          <w:rStyle w:val="CASIOX0"/>
        </w:rPr>
        <w:t>D</w:t>
      </w:r>
      <w:r>
        <w:t>、</w:t>
      </w:r>
      <w:r w:rsidRPr="007E1462">
        <w:rPr>
          <w:rStyle w:val="CASIOX0"/>
        </w:rPr>
        <w:t>M</w:t>
      </w:r>
      <w:r>
        <w:t>、</w:t>
      </w:r>
      <w:r w:rsidRPr="007E1462">
        <w:rPr>
          <w:rStyle w:val="CASIOX0"/>
        </w:rPr>
        <w:t>F</w:t>
      </w:r>
      <w:r>
        <w:t>、</w:t>
      </w:r>
      <w:r w:rsidR="007E1462">
        <w:rPr>
          <w:rFonts w:ascii="ClassWiz X Display" w:eastAsia="ClassWiz X Display" w:hAnsi="ClassWiz X Display" w:hint="eastAsia"/>
        </w:rPr>
        <w:t>𝒙</w:t>
      </w:r>
      <w:r>
        <w:t>都连在一起了，而且都位于第一条历史记录的算式区。我们只要向上翻到第一条记录，就能看到要刷的字符，多达38个！</w:t>
      </w:r>
    </w:p>
    <w:p w14:paraId="4B76494A" w14:textId="072EA56C" w:rsidR="00F172FC" w:rsidRDefault="00F172FC" w:rsidP="00F172FC">
      <w:pPr>
        <w:ind w:firstLine="420"/>
      </w:pPr>
      <w:r>
        <w:rPr>
          <w:rFonts w:hint="eastAsia"/>
        </w:rPr>
        <w:t>但是，这种方法还是有一些限制。第一，它只能在虚数模式用。（计算模式里可以去掉</w:t>
      </w:r>
      <w:r w:rsidR="00930008" w:rsidRPr="00930008">
        <w:rPr>
          <w:rStyle w:val="CASIOX0"/>
          <w:rFonts w:hint="eastAsia"/>
        </w:rPr>
        <w:t>𝒙</w:t>
      </w:r>
      <w:r>
        <w:t>的虚部，可是那样就只能刷30个字符了。）第二，如果一个浮点数的最后几位有效数字中包含粗体十六进制字母，它可能会触发进位，导致刷字符失败。而且，指数位也不能包含粗体十六进制字母。（其实所有通过这个原理刷字符的方法都有这个缺点。）怎么办呢？</w:t>
      </w:r>
    </w:p>
    <w:p w14:paraId="73DBD67D" w14:textId="193F7A60" w:rsidR="00930008" w:rsidRDefault="00930008" w:rsidP="00930008">
      <w:pPr>
        <w:pStyle w:val="3"/>
      </w:pPr>
      <w:r w:rsidRPr="00930008">
        <w:rPr>
          <w:rFonts w:hint="eastAsia"/>
        </w:rPr>
        <w:t>通过历史记录填充变量</w:t>
      </w:r>
    </w:p>
    <w:p w14:paraId="00D17D8D" w14:textId="7B7E354B" w:rsidR="00930008" w:rsidRDefault="00930008" w:rsidP="00930008">
      <w:pPr>
        <w:ind w:firstLine="420"/>
      </w:pPr>
      <w:r>
        <w:rPr>
          <w:rFonts w:hint="eastAsia"/>
        </w:rPr>
        <w:t>我们发现，一个变量占了</w:t>
      </w:r>
      <w:r>
        <w:t>10字节，但是我们只用到了其中的8个字节。当然，这是因为我们把变量作为浮点数来赋值。有没有办法直接给变量“填充”值呢？当然也是有的。假</w:t>
      </w:r>
      <w:r>
        <w:lastRenderedPageBreak/>
        <w:t>设你要给一个变量填充10字节的值。首先你要做一个准备工作。刷出字符</w:t>
      </w:r>
      <w:r>
        <w:rPr>
          <w:rFonts w:hint="eastAsia"/>
          <w:kern w:val="0"/>
          <w14:ligatures w14:val="none"/>
        </w:rPr>
        <w:fldChar w:fldCharType="begin"/>
      </w:r>
      <w:r>
        <w:rPr>
          <w:rFonts w:hint="eastAsia"/>
          <w:kern w:val="0"/>
          <w14:ligatures w14:val="none"/>
        </w:rPr>
        <w:instrText>eq \o \ac(</w:instrText>
      </w:r>
      <w:r>
        <w:rPr>
          <w:rStyle w:val="CASIOX0"/>
          <w:rFonts w:hint="eastAsia"/>
          <w:kern w:val="0"/>
          <w:u w:val="single"/>
          <w14:ligatures w14:val="none"/>
        </w:rPr>
        <w:instrText>r</w:instrText>
      </w:r>
      <w:r>
        <w:rPr>
          <w:rFonts w:hint="eastAsia"/>
          <w:kern w:val="0"/>
          <w14:ligatures w14:val="none"/>
        </w:rPr>
        <w:instrText>, \s \do12(</w:instrText>
      </w:r>
      <w:r>
        <w:rPr>
          <w:rStyle w:val="af9"/>
          <w:rFonts w:hint="eastAsia"/>
          <w:kern w:val="0"/>
          <w14:ligatures w14:val="none"/>
        </w:rPr>
        <w:instrText>FD13</w:instrText>
      </w:r>
      <w:r>
        <w:rPr>
          <w:rFonts w:hint="eastAsia"/>
          <w:kern w:val="0"/>
          <w14:ligatures w14:val="none"/>
        </w:rPr>
        <w:instrText>))</w:instrText>
      </w:r>
      <w:r>
        <w:rPr>
          <w:rFonts w:hint="eastAsia"/>
          <w:kern w:val="0"/>
          <w14:ligatures w14:val="none"/>
        </w:rPr>
        <w:fldChar w:fldCharType="end"/>
      </w:r>
      <w:r>
        <w:t>，</w:t>
      </w:r>
      <w:r w:rsidRPr="00930008">
        <w:rPr>
          <w:rStyle w:val="XKey0"/>
          <w:rFonts w:hint="eastAsia"/>
        </w:rPr>
        <w:t>=</w:t>
      </w:r>
      <w:r w:rsidR="0053297B">
        <w:rPr>
          <w:rStyle w:val="XKey0"/>
          <w:rFonts w:hint="eastAsia"/>
        </w:rPr>
        <w:t>J[</w:t>
      </w:r>
      <w:r>
        <w:t>。这是一个白值，显示不出来，计算它的零次方会得到</w:t>
      </w:r>
      <w:r w:rsidRPr="0053297B">
        <w:rPr>
          <w:rStyle w:val="CASIOX0"/>
        </w:rPr>
        <w:t>ERROR</w:t>
      </w:r>
      <w:r>
        <w:t>。这个</w:t>
      </w:r>
      <w:r w:rsidRPr="0053297B">
        <w:rPr>
          <w:rStyle w:val="CASIOX0"/>
        </w:rPr>
        <w:t>ERROR</w:t>
      </w:r>
      <w:r>
        <w:t>和数学错误不一样，它会使计算器停止运算接下来的式子，不会报错。有了它，就能把任何东西放进历史记录了。</w:t>
      </w:r>
    </w:p>
    <w:p w14:paraId="0EB3366D" w14:textId="2BA70E99" w:rsidR="00930008" w:rsidRDefault="00930008" w:rsidP="00930008">
      <w:pPr>
        <w:ind w:firstLine="420"/>
      </w:pPr>
      <w:r>
        <w:rPr>
          <w:rFonts w:hint="eastAsia"/>
        </w:rPr>
        <w:t>接下来，刷出你想要的</w:t>
      </w:r>
      <w:r>
        <w:t>10字节（可以通过</w:t>
      </w:r>
      <w:r w:rsidR="0053297B">
        <w:rPr>
          <w:rFonts w:hint="eastAsia"/>
          <w:kern w:val="0"/>
          <w14:ligatures w14:val="none"/>
        </w:rPr>
        <w:fldChar w:fldCharType="begin"/>
      </w:r>
      <w:r w:rsidR="0053297B">
        <w:rPr>
          <w:rFonts w:hint="eastAsia"/>
          <w:kern w:val="0"/>
          <w14:ligatures w14:val="none"/>
        </w:rPr>
        <w:instrText>eq \o \ac(</w:instrText>
      </w:r>
      <w:r w:rsidR="0053297B">
        <w:rPr>
          <w:rStyle w:val="CASIOX0"/>
          <w:kern w:val="0"/>
          <w:u w:val="single"/>
          <w14:ligatures w14:val="none"/>
        </w:rPr>
        <w:instrText>@</w:instrText>
      </w:r>
      <w:r w:rsidR="0053297B">
        <w:rPr>
          <w:rFonts w:hint="eastAsia"/>
          <w:kern w:val="0"/>
          <w14:ligatures w14:val="none"/>
        </w:rPr>
        <w:instrText>, \s \do12(</w:instrText>
      </w:r>
      <w:r w:rsidR="0053297B">
        <w:rPr>
          <w:rStyle w:val="af9"/>
          <w:kern w:val="0"/>
          <w14:ligatures w14:val="none"/>
        </w:rPr>
        <w:instrText>4D</w:instrText>
      </w:r>
      <w:r w:rsidR="0053297B">
        <w:rPr>
          <w:rFonts w:hint="eastAsia"/>
          <w:kern w:val="0"/>
          <w14:ligatures w14:val="none"/>
        </w:rPr>
        <w:instrText>))</w:instrText>
      </w:r>
      <w:r w:rsidR="0053297B">
        <w:rPr>
          <w:rFonts w:hint="eastAsia"/>
          <w:kern w:val="0"/>
          <w14:ligatures w14:val="none"/>
        </w:rPr>
        <w:fldChar w:fldCharType="end"/>
      </w:r>
      <w:r w:rsidR="0053297B">
        <w:rPr>
          <w:rFonts w:hint="eastAsia"/>
          <w:kern w:val="0"/>
          <w14:ligatures w14:val="none"/>
        </w:rPr>
        <w:fldChar w:fldCharType="begin"/>
      </w:r>
      <w:r w:rsidR="0053297B">
        <w:rPr>
          <w:rFonts w:hint="eastAsia"/>
          <w:kern w:val="0"/>
          <w14:ligatures w14:val="none"/>
        </w:rPr>
        <w:instrText>eq \o \ac(</w:instrText>
      </w:r>
      <w:r w:rsidR="0053297B">
        <w:rPr>
          <w:rStyle w:val="CASIOX0"/>
          <w:kern w:val="0"/>
          <w:u w:val="single"/>
          <w14:ligatures w14:val="none"/>
        </w:rPr>
        <w:instrText>@</w:instrText>
      </w:r>
      <w:r w:rsidR="0053297B">
        <w:rPr>
          <w:rFonts w:hint="eastAsia"/>
          <w:kern w:val="0"/>
          <w14:ligatures w14:val="none"/>
        </w:rPr>
        <w:instrText>, \s \do12(</w:instrText>
      </w:r>
      <w:r w:rsidR="0053297B">
        <w:rPr>
          <w:rStyle w:val="af9"/>
          <w:kern w:val="0"/>
          <w14:ligatures w14:val="none"/>
        </w:rPr>
        <w:instrText>4E</w:instrText>
      </w:r>
      <w:r w:rsidR="0053297B">
        <w:rPr>
          <w:rFonts w:hint="eastAsia"/>
          <w:kern w:val="0"/>
          <w14:ligatures w14:val="none"/>
        </w:rPr>
        <w:instrText>))</w:instrText>
      </w:r>
      <w:r w:rsidR="0053297B">
        <w:rPr>
          <w:rFonts w:hint="eastAsia"/>
          <w:kern w:val="0"/>
          <w14:ligatures w14:val="none"/>
        </w:rPr>
        <w:fldChar w:fldCharType="end"/>
      </w:r>
      <w:r>
        <w:t>连续赋值的办法），记得刷的时候一并刷一个</w:t>
      </w:r>
      <w:r w:rsidR="0053297B">
        <w:rPr>
          <w:rFonts w:hint="eastAsia"/>
          <w:kern w:val="0"/>
          <w14:ligatures w14:val="none"/>
        </w:rPr>
        <w:fldChar w:fldCharType="begin"/>
      </w:r>
      <w:r w:rsidR="0053297B">
        <w:rPr>
          <w:rFonts w:hint="eastAsia"/>
          <w:kern w:val="0"/>
          <w14:ligatures w14:val="none"/>
        </w:rPr>
        <w:instrText>eq \o \ac(</w:instrText>
      </w:r>
      <w:r w:rsidR="0053297B">
        <w:rPr>
          <w:rStyle w:val="CASIOX0"/>
          <w:kern w:val="0"/>
          <w:u w:val="single"/>
          <w14:ligatures w14:val="none"/>
        </w:rPr>
        <w:instrText>@</w:instrText>
      </w:r>
      <w:r w:rsidR="0053297B">
        <w:rPr>
          <w:rFonts w:hint="eastAsia"/>
          <w:kern w:val="0"/>
          <w14:ligatures w14:val="none"/>
        </w:rPr>
        <w:instrText>, \s \do12(</w:instrText>
      </w:r>
      <w:r w:rsidR="0053297B">
        <w:rPr>
          <w:rStyle w:val="af9"/>
          <w:kern w:val="0"/>
          <w14:ligatures w14:val="none"/>
        </w:rPr>
        <w:instrText>4D</w:instrText>
      </w:r>
      <w:r w:rsidR="0053297B">
        <w:rPr>
          <w:rFonts w:hint="eastAsia"/>
          <w:kern w:val="0"/>
          <w14:ligatures w14:val="none"/>
        </w:rPr>
        <w:instrText>))</w:instrText>
      </w:r>
      <w:r w:rsidR="0053297B">
        <w:rPr>
          <w:rFonts w:hint="eastAsia"/>
          <w:kern w:val="0"/>
          <w14:ligatures w14:val="none"/>
        </w:rPr>
        <w:fldChar w:fldCharType="end"/>
      </w:r>
      <w:r>
        <w:t>。</w:t>
      </w:r>
    </w:p>
    <w:p w14:paraId="674058AD" w14:textId="26AF384E" w:rsidR="00930008" w:rsidRDefault="00930008" w:rsidP="00930008">
      <w:pPr>
        <w:ind w:firstLine="420"/>
      </w:pPr>
      <w:r>
        <w:rPr>
          <w:rFonts w:hint="eastAsia"/>
        </w:rPr>
        <w:t>翻到最上面一条历史记录，先直接</w:t>
      </w:r>
      <w:r w:rsidR="0053297B">
        <w:rPr>
          <w:rStyle w:val="XKey0"/>
          <w:rFonts w:hint="eastAsia"/>
        </w:rPr>
        <w:t>r</w:t>
      </w:r>
      <w:r>
        <w:t>，把</w:t>
      </w:r>
      <w:r w:rsidR="0053297B">
        <w:rPr>
          <w:rFonts w:hint="eastAsia"/>
          <w:kern w:val="0"/>
          <w14:ligatures w14:val="none"/>
        </w:rPr>
        <w:fldChar w:fldCharType="begin"/>
      </w:r>
      <w:r w:rsidR="0053297B">
        <w:rPr>
          <w:rFonts w:hint="eastAsia"/>
          <w:kern w:val="0"/>
          <w14:ligatures w14:val="none"/>
        </w:rPr>
        <w:instrText>eq \o \ac(</w:instrText>
      </w:r>
      <w:r w:rsidR="0053297B">
        <w:rPr>
          <w:rStyle w:val="CASIOX0"/>
          <w:kern w:val="0"/>
          <w:u w:val="single"/>
          <w14:ligatures w14:val="none"/>
        </w:rPr>
        <w:instrText>@</w:instrText>
      </w:r>
      <w:r w:rsidR="0053297B">
        <w:rPr>
          <w:rFonts w:hint="eastAsia"/>
          <w:kern w:val="0"/>
          <w14:ligatures w14:val="none"/>
        </w:rPr>
        <w:instrText>, \s \do12(</w:instrText>
      </w:r>
      <w:r w:rsidR="0053297B">
        <w:rPr>
          <w:rStyle w:val="af9"/>
          <w:kern w:val="0"/>
          <w14:ligatures w14:val="none"/>
        </w:rPr>
        <w:instrText>4D</w:instrText>
      </w:r>
      <w:r w:rsidR="0053297B">
        <w:rPr>
          <w:rFonts w:hint="eastAsia"/>
          <w:kern w:val="0"/>
          <w14:ligatures w14:val="none"/>
        </w:rPr>
        <w:instrText>))</w:instrText>
      </w:r>
      <w:r w:rsidR="0053297B">
        <w:rPr>
          <w:rFonts w:hint="eastAsia"/>
          <w:kern w:val="0"/>
          <w14:ligatures w14:val="none"/>
        </w:rPr>
        <w:fldChar w:fldCharType="end"/>
      </w:r>
      <w:r>
        <w:t>赋值为0，这样就清掉了第一条历史记录。然后输入如下算式：</w:t>
      </w:r>
    </w:p>
    <w:p w14:paraId="775FD21A" w14:textId="62CF38B7" w:rsidR="00930008" w:rsidRDefault="00000000" w:rsidP="00930008">
      <w:pPr>
        <w:ind w:firstLine="360"/>
      </w:pPr>
      <m:oMath>
        <m:sSup>
          <m:sSupPr>
            <m:ctrlPr>
              <w:rPr>
                <w:rStyle w:val="CASIOX0"/>
                <w:rFonts w:ascii="ClassWiz Math X" w:eastAsia="ClassWiz Math X" w:hAnsi="ClassWiz Math X"/>
                <w:i/>
              </w:rPr>
            </m:ctrlPr>
          </m:sSupPr>
          <m:e>
            <m:r>
              <w:rPr>
                <w:rStyle w:val="CASIOX0"/>
                <w:rFonts w:ascii="ClassWiz Math X" w:eastAsia="ClassWiz Math X" w:hAnsi="ClassWiz Math X"/>
              </w:rPr>
              <m:t>x</m:t>
            </m:r>
          </m:e>
          <m:sup>
            <m:r>
              <w:rPr>
                <w:rStyle w:val="CASIOX0"/>
                <w:rFonts w:ascii="ClassWiz Math X" w:eastAsia="ClassWiz Math X" w:hAnsi="ClassWiz Math X"/>
              </w:rPr>
              <m:t>0</m:t>
            </m:r>
          </m:sup>
        </m:sSup>
      </m:oMath>
      <w:r w:rsidR="00930008" w:rsidRPr="0053297B">
        <w:rPr>
          <w:rStyle w:val="CASIOX0"/>
        </w:rPr>
        <w:t>++</w:t>
      </w:r>
      <w:r w:rsidR="00930008">
        <w:t>要刷的10字节</w:t>
      </w:r>
    </w:p>
    <w:p w14:paraId="179B4FEB" w14:textId="77777777" w:rsidR="00930008" w:rsidRDefault="00930008" w:rsidP="00930008">
      <w:pPr>
        <w:ind w:firstLine="420"/>
      </w:pPr>
      <w:r>
        <w:rPr>
          <w:rFonts w:hint="eastAsia"/>
        </w:rPr>
        <w:t>为什么要这样做呢？其实，数学输入中的次方符号长</w:t>
      </w:r>
      <w:r>
        <w:t>4个字节，因此你输入的式子在内存里长这样：</w:t>
      </w:r>
    </w:p>
    <w:p w14:paraId="3CB1F2B3" w14:textId="3D7A5BD2" w:rsidR="00930008" w:rsidRDefault="00930008" w:rsidP="0053297B">
      <w:pPr>
        <w:pStyle w:val="afd"/>
        <w:spacing w:before="156" w:after="156"/>
        <w:ind w:firstLine="420"/>
      </w:pPr>
      <w:r>
        <w:t xml:space="preserve">48 C9 1A 30 1B A6 </w:t>
      </w:r>
      <w:proofErr w:type="spellStart"/>
      <w:r>
        <w:t>A6</w:t>
      </w:r>
      <w:proofErr w:type="spellEnd"/>
      <w:r>
        <w:t xml:space="preserve"> </w:t>
      </w:r>
      <w:r>
        <w:t>十字节</w:t>
      </w:r>
      <w:r>
        <w:t>......</w:t>
      </w:r>
    </w:p>
    <w:p w14:paraId="7388DCE9" w14:textId="60845848" w:rsidR="00930008" w:rsidRDefault="00930008" w:rsidP="00930008">
      <w:pPr>
        <w:ind w:firstLine="420"/>
      </w:pPr>
      <w:r>
        <w:rPr>
          <w:rFonts w:hint="eastAsia"/>
        </w:rPr>
        <w:t>按</w:t>
      </w:r>
      <w:r w:rsidR="0053297B" w:rsidRPr="0053297B">
        <w:rPr>
          <w:rStyle w:val="XKey0"/>
          <w:rFonts w:hint="eastAsia"/>
        </w:rPr>
        <w:t>=</w:t>
      </w:r>
      <w:r>
        <w:rPr>
          <w:rFonts w:hint="eastAsia"/>
        </w:rPr>
        <w:t>，把它读入历史记录中，现在历史记录就是：</w:t>
      </w:r>
    </w:p>
    <w:p w14:paraId="7A9452C9" w14:textId="563BCD36" w:rsidR="00930008" w:rsidRDefault="00930008" w:rsidP="0053297B">
      <w:pPr>
        <w:pStyle w:val="afd"/>
        <w:spacing w:before="156" w:after="156"/>
        <w:ind w:firstLine="420"/>
      </w:pPr>
      <w:proofErr w:type="gramStart"/>
      <w:r>
        <w:t xml:space="preserve">xx </w:t>
      </w:r>
      <w:proofErr w:type="spellStart"/>
      <w:r>
        <w:t>xx</w:t>
      </w:r>
      <w:proofErr w:type="spellEnd"/>
      <w:r>
        <w:t xml:space="preserve"> </w:t>
      </w:r>
      <w:proofErr w:type="gramEnd"/>
      <w:r>
        <w:t>xx:F3</w:t>
      </w:r>
      <w:proofErr w:type="gramStart"/>
      <w:r>
        <w:t xml:space="preserve"> 00 00 00 00 00 00</w:t>
      </w:r>
      <w:proofErr w:type="gramEnd"/>
      <w:r>
        <w:t>.</w:t>
      </w:r>
      <w:proofErr w:type="gramStart"/>
      <w:r>
        <w:t xml:space="preserve">00 00 </w:t>
      </w:r>
      <w:proofErr w:type="gramEnd"/>
      <w:r>
        <w:t xml:space="preserve">00:48 C9 1A 30 1B A6 </w:t>
      </w:r>
      <w:proofErr w:type="spellStart"/>
      <w:r>
        <w:t>A6</w:t>
      </w:r>
      <w:proofErr w:type="spellEnd"/>
      <w:r>
        <w:t>.</w:t>
      </w:r>
      <w:r>
        <w:t>十字节</w:t>
      </w:r>
      <w:r>
        <w:t>...</w:t>
      </w:r>
    </w:p>
    <w:p w14:paraId="5473B751" w14:textId="52193557" w:rsidR="00930008" w:rsidRDefault="00930008" w:rsidP="00930008">
      <w:pPr>
        <w:ind w:firstLine="420"/>
      </w:pPr>
      <w:r>
        <w:rPr>
          <w:rFonts w:hint="eastAsia"/>
        </w:rPr>
        <w:t>你会发现那十个字节刚好和变量</w:t>
      </w:r>
      <w:r w:rsidR="0053297B">
        <w:rPr>
          <w:rFonts w:hint="eastAsia"/>
          <w:kern w:val="0"/>
          <w14:ligatures w14:val="none"/>
        </w:rPr>
        <w:fldChar w:fldCharType="begin"/>
      </w:r>
      <w:r w:rsidR="0053297B">
        <w:rPr>
          <w:rFonts w:hint="eastAsia"/>
          <w:kern w:val="0"/>
          <w14:ligatures w14:val="none"/>
        </w:rPr>
        <w:instrText>eq \o \ac(</w:instrText>
      </w:r>
      <w:r w:rsidR="0053297B">
        <w:rPr>
          <w:rStyle w:val="CASIOX0"/>
          <w:kern w:val="0"/>
          <w:u w:val="single"/>
          <w14:ligatures w14:val="none"/>
        </w:rPr>
        <w:instrText>@</w:instrText>
      </w:r>
      <w:r w:rsidR="0053297B">
        <w:rPr>
          <w:rFonts w:hint="eastAsia"/>
          <w:kern w:val="0"/>
          <w14:ligatures w14:val="none"/>
        </w:rPr>
        <w:instrText>, \s \do12(</w:instrText>
      </w:r>
      <w:r w:rsidR="0053297B">
        <w:rPr>
          <w:rStyle w:val="af9"/>
          <w:kern w:val="0"/>
          <w14:ligatures w14:val="none"/>
        </w:rPr>
        <w:instrText>4E</w:instrText>
      </w:r>
      <w:r w:rsidR="0053297B">
        <w:rPr>
          <w:rFonts w:hint="eastAsia"/>
          <w:kern w:val="0"/>
          <w14:ligatures w14:val="none"/>
        </w:rPr>
        <w:instrText>))</w:instrText>
      </w:r>
      <w:r w:rsidR="0053297B">
        <w:rPr>
          <w:rFonts w:hint="eastAsia"/>
          <w:kern w:val="0"/>
          <w14:ligatures w14:val="none"/>
        </w:rPr>
        <w:fldChar w:fldCharType="end"/>
      </w:r>
      <w:r>
        <w:t>对齐了，因此现在变量</w:t>
      </w:r>
      <w:r w:rsidR="0053297B">
        <w:rPr>
          <w:rFonts w:hint="eastAsia"/>
          <w:kern w:val="0"/>
          <w14:ligatures w14:val="none"/>
        </w:rPr>
        <w:fldChar w:fldCharType="begin"/>
      </w:r>
      <w:r w:rsidR="0053297B">
        <w:rPr>
          <w:rFonts w:hint="eastAsia"/>
          <w:kern w:val="0"/>
          <w14:ligatures w14:val="none"/>
        </w:rPr>
        <w:instrText>eq \o \ac(</w:instrText>
      </w:r>
      <w:r w:rsidR="0053297B">
        <w:rPr>
          <w:rStyle w:val="CASIOX0"/>
          <w:kern w:val="0"/>
          <w:u w:val="single"/>
          <w14:ligatures w14:val="none"/>
        </w:rPr>
        <w:instrText>@</w:instrText>
      </w:r>
      <w:r w:rsidR="0053297B">
        <w:rPr>
          <w:rFonts w:hint="eastAsia"/>
          <w:kern w:val="0"/>
          <w14:ligatures w14:val="none"/>
        </w:rPr>
        <w:instrText>, \s \do12(</w:instrText>
      </w:r>
      <w:r w:rsidR="0053297B">
        <w:rPr>
          <w:rStyle w:val="af9"/>
          <w:kern w:val="0"/>
          <w14:ligatures w14:val="none"/>
        </w:rPr>
        <w:instrText>4E</w:instrText>
      </w:r>
      <w:r w:rsidR="0053297B">
        <w:rPr>
          <w:rFonts w:hint="eastAsia"/>
          <w:kern w:val="0"/>
          <w14:ligatures w14:val="none"/>
        </w:rPr>
        <w:instrText>))</w:instrText>
      </w:r>
      <w:r w:rsidR="0053297B">
        <w:rPr>
          <w:rFonts w:hint="eastAsia"/>
          <w:kern w:val="0"/>
          <w14:ligatures w14:val="none"/>
        </w:rPr>
        <w:fldChar w:fldCharType="end"/>
      </w:r>
      <w:r>
        <w:t>就是你想要填充的值！刷出</w:t>
      </w:r>
      <w:r w:rsidR="0053297B">
        <w:rPr>
          <w:rFonts w:hint="eastAsia"/>
          <w:kern w:val="0"/>
          <w14:ligatures w14:val="none"/>
        </w:rPr>
        <w:fldChar w:fldCharType="begin"/>
      </w:r>
      <w:r w:rsidR="0053297B">
        <w:rPr>
          <w:rFonts w:hint="eastAsia"/>
          <w:kern w:val="0"/>
          <w14:ligatures w14:val="none"/>
        </w:rPr>
        <w:instrText>eq \o \ac(</w:instrText>
      </w:r>
      <w:r w:rsidR="0053297B">
        <w:rPr>
          <w:rStyle w:val="CASIOX0"/>
          <w:kern w:val="0"/>
          <w:u w:val="single"/>
          <w14:ligatures w14:val="none"/>
        </w:rPr>
        <w:instrText>@</w:instrText>
      </w:r>
      <w:r w:rsidR="0053297B">
        <w:rPr>
          <w:rFonts w:hint="eastAsia"/>
          <w:kern w:val="0"/>
          <w14:ligatures w14:val="none"/>
        </w:rPr>
        <w:instrText>, \s \do12(</w:instrText>
      </w:r>
      <w:r w:rsidR="0053297B">
        <w:rPr>
          <w:rStyle w:val="af9"/>
          <w:kern w:val="0"/>
          <w14:ligatures w14:val="none"/>
        </w:rPr>
        <w:instrText>4E</w:instrText>
      </w:r>
      <w:r w:rsidR="0053297B">
        <w:rPr>
          <w:rFonts w:hint="eastAsia"/>
          <w:kern w:val="0"/>
          <w14:ligatures w14:val="none"/>
        </w:rPr>
        <w:instrText>))</w:instrText>
      </w:r>
      <w:r w:rsidR="0053297B">
        <w:rPr>
          <w:rFonts w:hint="eastAsia"/>
          <w:kern w:val="0"/>
          <w14:ligatures w14:val="none"/>
        </w:rPr>
        <w:fldChar w:fldCharType="end"/>
      </w:r>
      <w:r>
        <w:t>，然后</w:t>
      </w:r>
      <w:proofErr w:type="spellStart"/>
      <w:r w:rsidR="0053297B">
        <w:rPr>
          <w:rStyle w:val="XKey0"/>
          <w:rFonts w:hint="eastAsia"/>
        </w:rPr>
        <w:t>Jz</w:t>
      </w:r>
      <w:proofErr w:type="spellEnd"/>
      <w:r>
        <w:t>，就可以了。（有些时候，</w:t>
      </w:r>
      <w:r w:rsidR="0053297B">
        <w:rPr>
          <w:rStyle w:val="XKey0"/>
          <w:rFonts w:hint="eastAsia"/>
        </w:rPr>
        <w:t>J</w:t>
      </w:r>
      <w:r>
        <w:t>会导致报错，那就只好老老实实用浮点数了，浪费的2个字节我们也拿它没办法。）同理，其实可以一次刷20个字节，然后用和刚才一模一样的步骤，同时填充</w:t>
      </w:r>
      <w:r w:rsidR="0053297B">
        <w:rPr>
          <w:rFonts w:hint="eastAsia"/>
          <w:kern w:val="0"/>
          <w14:ligatures w14:val="none"/>
        </w:rPr>
        <w:fldChar w:fldCharType="begin"/>
      </w:r>
      <w:r w:rsidR="0053297B">
        <w:rPr>
          <w:rFonts w:hint="eastAsia"/>
          <w:kern w:val="0"/>
          <w14:ligatures w14:val="none"/>
        </w:rPr>
        <w:instrText>eq \o \ac(</w:instrText>
      </w:r>
      <w:r w:rsidR="0053297B">
        <w:rPr>
          <w:rStyle w:val="CASIOX0"/>
          <w:kern w:val="0"/>
          <w:u w:val="single"/>
          <w14:ligatures w14:val="none"/>
        </w:rPr>
        <w:instrText>@</w:instrText>
      </w:r>
      <w:r w:rsidR="0053297B">
        <w:rPr>
          <w:rFonts w:hint="eastAsia"/>
          <w:kern w:val="0"/>
          <w14:ligatures w14:val="none"/>
        </w:rPr>
        <w:instrText>, \s \do12(</w:instrText>
      </w:r>
      <w:r w:rsidR="0053297B">
        <w:rPr>
          <w:rStyle w:val="af9"/>
          <w:kern w:val="0"/>
          <w14:ligatures w14:val="none"/>
        </w:rPr>
        <w:instrText>4E</w:instrText>
      </w:r>
      <w:r w:rsidR="0053297B">
        <w:rPr>
          <w:rFonts w:hint="eastAsia"/>
          <w:kern w:val="0"/>
          <w14:ligatures w14:val="none"/>
        </w:rPr>
        <w:instrText>))</w:instrText>
      </w:r>
      <w:r w:rsidR="0053297B">
        <w:rPr>
          <w:rFonts w:hint="eastAsia"/>
          <w:kern w:val="0"/>
          <w14:ligatures w14:val="none"/>
        </w:rPr>
        <w:fldChar w:fldCharType="end"/>
      </w:r>
      <w:r>
        <w:t>和</w:t>
      </w:r>
      <w:r w:rsidR="0053297B">
        <w:rPr>
          <w:rFonts w:hint="eastAsia"/>
          <w:kern w:val="0"/>
          <w14:ligatures w14:val="none"/>
        </w:rPr>
        <w:fldChar w:fldCharType="begin"/>
      </w:r>
      <w:r w:rsidR="0053297B">
        <w:rPr>
          <w:rFonts w:hint="eastAsia"/>
          <w:kern w:val="0"/>
          <w14:ligatures w14:val="none"/>
        </w:rPr>
        <w:instrText>eq \o \ac(</w:instrText>
      </w:r>
      <w:r w:rsidR="0053297B">
        <w:rPr>
          <w:rStyle w:val="CASIOX0"/>
          <w:rFonts w:hint="eastAsia"/>
          <w:kern w:val="0"/>
          <w:u w:val="single"/>
          <w14:ligatures w14:val="none"/>
        </w:rPr>
        <w:instrText>@</w:instrText>
      </w:r>
      <w:r w:rsidR="0053297B">
        <w:rPr>
          <w:rFonts w:hint="eastAsia"/>
          <w:kern w:val="0"/>
          <w14:ligatures w14:val="none"/>
        </w:rPr>
        <w:instrText>, \s \do12(</w:instrText>
      </w:r>
      <w:r w:rsidR="0053297B">
        <w:rPr>
          <w:rStyle w:val="af9"/>
          <w:rFonts w:hint="eastAsia"/>
          <w:kern w:val="0"/>
          <w14:ligatures w14:val="none"/>
        </w:rPr>
        <w:instrText>4F</w:instrText>
      </w:r>
      <w:r w:rsidR="0053297B">
        <w:rPr>
          <w:rFonts w:hint="eastAsia"/>
          <w:kern w:val="0"/>
          <w14:ligatures w14:val="none"/>
        </w:rPr>
        <w:instrText>))</w:instrText>
      </w:r>
      <w:r w:rsidR="0053297B">
        <w:rPr>
          <w:rFonts w:hint="eastAsia"/>
          <w:kern w:val="0"/>
          <w14:ligatures w14:val="none"/>
        </w:rPr>
        <w:fldChar w:fldCharType="end"/>
      </w:r>
      <w:r>
        <w:t>，效率直接翻倍。通过这种方法，在计算模式中理论上一次可以刷出37个字符，基本上是够用了。</w:t>
      </w:r>
    </w:p>
    <w:p w14:paraId="2335FF38" w14:textId="09EE39DF" w:rsidR="0053297B" w:rsidRDefault="0053297B" w:rsidP="0053297B">
      <w:pPr>
        <w:pStyle w:val="3"/>
      </w:pPr>
      <w:r w:rsidRPr="0053297B">
        <w:rPr>
          <w:rFonts w:hint="eastAsia"/>
        </w:rPr>
        <w:t>附：线性复数</w:t>
      </w:r>
      <w:r w:rsidRPr="00AB472C">
        <w:rPr>
          <w:rStyle w:val="CASIOX0"/>
        </w:rPr>
        <w:t>an</w:t>
      </w:r>
      <w:r w:rsidRPr="0053297B">
        <w:t>模式中刷字符的方法</w:t>
      </w:r>
    </w:p>
    <w:p w14:paraId="2A526CEF" w14:textId="6D942C55" w:rsidR="0053297B" w:rsidRPr="0053297B" w:rsidRDefault="0053297B" w:rsidP="00033BDD">
      <w:pPr>
        <w:pStyle w:val="aa"/>
        <w:numPr>
          <w:ilvl w:val="0"/>
          <w:numId w:val="33"/>
        </w:numPr>
        <w:spacing w:before="156" w:after="156"/>
        <w:ind w:left="442" w:hanging="442"/>
        <w:rPr>
          <w:rStyle w:val="af9"/>
        </w:rPr>
      </w:pPr>
      <w:r>
        <w:rPr>
          <w:rFonts w:hint="eastAsia"/>
        </w:rPr>
        <w:t>进入</w:t>
      </w:r>
      <w:r w:rsidRPr="0053297B">
        <w:rPr>
          <w:rStyle w:val="CASIOX0"/>
        </w:rPr>
        <w:t>an</w:t>
      </w:r>
      <w:r>
        <w:t>之前，先按照顺序给变量赋值：</w:t>
      </w:r>
      <w:r w:rsidRPr="0053297B">
        <w:rPr>
          <w:rStyle w:val="CASIOX0"/>
        </w:rPr>
        <w:t>D=1.0000</w:t>
      </w:r>
      <w:r w:rsidRPr="0053297B">
        <w:rPr>
          <w:rStyle w:val="af9"/>
        </w:rPr>
        <w:t>(6</w:t>
      </w:r>
      <w:r w:rsidRPr="0053297B">
        <w:rPr>
          <w:rStyle w:val="af9"/>
        </w:rPr>
        <w:t>字节</w:t>
      </w:r>
      <w:r w:rsidRPr="0053297B">
        <w:rPr>
          <w:rStyle w:val="af9"/>
        </w:rPr>
        <w:t>)</w:t>
      </w:r>
      <w:r w:rsidRPr="0053297B">
        <w:rPr>
          <w:rStyle w:val="af9"/>
        </w:rPr>
        <w:t>，</w:t>
      </w:r>
      <w:r w:rsidRPr="0053297B">
        <w:rPr>
          <w:rStyle w:val="CASIOX0"/>
        </w:rPr>
        <w:t>M=1.</w:t>
      </w:r>
      <w:r w:rsidRPr="0053297B">
        <w:rPr>
          <w:rStyle w:val="af9"/>
        </w:rPr>
        <w:t>(8</w:t>
      </w:r>
      <w:r w:rsidRPr="0053297B">
        <w:rPr>
          <w:rStyle w:val="af9"/>
        </w:rPr>
        <w:t>字节</w:t>
      </w:r>
      <w:r w:rsidRPr="0053297B">
        <w:rPr>
          <w:rStyle w:val="af9"/>
        </w:rPr>
        <w:t>)</w:t>
      </w:r>
      <w:r w:rsidRPr="0053297B">
        <w:rPr>
          <w:rStyle w:val="af9"/>
        </w:rPr>
        <w:t>，</w:t>
      </w:r>
      <w:r w:rsidRPr="0053297B">
        <w:rPr>
          <w:rStyle w:val="CASIOX0"/>
        </w:rPr>
        <w:t>F=1.</w:t>
      </w:r>
      <w:r w:rsidRPr="0053297B">
        <w:rPr>
          <w:rStyle w:val="af9"/>
        </w:rPr>
        <w:t>(8</w:t>
      </w:r>
      <w:r w:rsidRPr="0053297B">
        <w:rPr>
          <w:rStyle w:val="af9"/>
        </w:rPr>
        <w:t>字节</w:t>
      </w:r>
      <w:r w:rsidRPr="0053297B">
        <w:rPr>
          <w:rStyle w:val="af9"/>
        </w:rPr>
        <w:t>)</w:t>
      </w:r>
      <w:r w:rsidRPr="0053297B">
        <w:rPr>
          <w:rStyle w:val="af9"/>
        </w:rPr>
        <w:t>，</w:t>
      </w:r>
      <w:r w:rsidRPr="0053297B">
        <w:rPr>
          <w:rStyle w:val="CASIOX0"/>
          <w:rFonts w:hint="eastAsia"/>
        </w:rPr>
        <w:t>𝒙</w:t>
      </w:r>
      <w:r w:rsidRPr="0053297B">
        <w:rPr>
          <w:rStyle w:val="CASIOX0"/>
        </w:rPr>
        <w:t>=1.</w:t>
      </w:r>
      <w:r w:rsidRPr="0053297B">
        <w:rPr>
          <w:rStyle w:val="af9"/>
        </w:rPr>
        <w:t>(8</w:t>
      </w:r>
      <w:r w:rsidRPr="0053297B">
        <w:rPr>
          <w:rStyle w:val="af9"/>
        </w:rPr>
        <w:t>字节</w:t>
      </w:r>
      <w:r w:rsidRPr="0053297B">
        <w:rPr>
          <w:rStyle w:val="af9"/>
        </w:rPr>
        <w:t>)</w:t>
      </w:r>
      <w:r w:rsidRPr="0053297B">
        <w:rPr>
          <w:rStyle w:val="CASIOX0"/>
        </w:rPr>
        <w:t>+1.</w:t>
      </w:r>
      <w:r w:rsidRPr="0053297B">
        <w:rPr>
          <w:rStyle w:val="af9"/>
        </w:rPr>
        <w:t>(8</w:t>
      </w:r>
      <w:r w:rsidRPr="0053297B">
        <w:rPr>
          <w:rStyle w:val="af9"/>
        </w:rPr>
        <w:t>字节</w:t>
      </w:r>
      <w:r w:rsidRPr="0053297B">
        <w:rPr>
          <w:rStyle w:val="af9"/>
        </w:rPr>
        <w:t>)</w:t>
      </w:r>
      <w:r>
        <w:rPr>
          <w:rStyle w:val="CASIOX0"/>
          <w:rFonts w:hint="eastAsia"/>
        </w:rPr>
        <w:t>𝒊</w:t>
      </w:r>
    </w:p>
    <w:p w14:paraId="240A0536" w14:textId="3F09D4C1" w:rsidR="0053297B" w:rsidRPr="00033BDD" w:rsidRDefault="0053297B" w:rsidP="00033BDD">
      <w:pPr>
        <w:pStyle w:val="aa"/>
        <w:numPr>
          <w:ilvl w:val="0"/>
          <w:numId w:val="33"/>
        </w:numPr>
        <w:spacing w:before="156" w:after="156"/>
        <w:ind w:left="442" w:hanging="442"/>
        <w:rPr>
          <w:rStyle w:val="CASIOX0"/>
        </w:rPr>
      </w:pPr>
      <w:r>
        <w:rPr>
          <w:rFonts w:hint="eastAsia"/>
        </w:rPr>
        <w:t>进入</w:t>
      </w:r>
      <w:r w:rsidRPr="0053297B">
        <w:rPr>
          <w:rStyle w:val="CASIOX0"/>
        </w:rPr>
        <w:t>an</w:t>
      </w:r>
      <w:r>
        <w:t>模式，刷出</w:t>
      </w:r>
      <w:r w:rsidRPr="00033BDD">
        <w:rPr>
          <w:rFonts w:hint="eastAsia"/>
          <w:kern w:val="0"/>
          <w14:ligatures w14:val="none"/>
        </w:rPr>
        <w:fldChar w:fldCharType="begin"/>
      </w:r>
      <w:r w:rsidRPr="00033BDD">
        <w:rPr>
          <w:rFonts w:hint="eastAsia"/>
          <w:kern w:val="0"/>
          <w14:ligatures w14:val="none"/>
        </w:rPr>
        <w:instrText>eq \o \ac(</w:instrText>
      </w:r>
      <w:r w:rsidRPr="00033BDD">
        <w:rPr>
          <w:rStyle w:val="CASIOX0"/>
          <w:kern w:val="0"/>
          <w:u w:val="single"/>
          <w14:ligatures w14:val="none"/>
        </w:rPr>
        <w:instrText>@</w:instrText>
      </w:r>
      <w:r w:rsidRPr="00033BDD">
        <w:rPr>
          <w:rFonts w:hint="eastAsia"/>
          <w:kern w:val="0"/>
          <w14:ligatures w14:val="none"/>
        </w:rPr>
        <w:instrText>, \s \do12(</w:instrText>
      </w:r>
      <w:r w:rsidRPr="00033BDD">
        <w:rPr>
          <w:rStyle w:val="af9"/>
          <w:kern w:val="0"/>
          <w14:ligatures w14:val="none"/>
        </w:rPr>
        <w:instrText>4D</w:instrText>
      </w:r>
      <w:r w:rsidRPr="00033BDD">
        <w:rPr>
          <w:rFonts w:hint="eastAsia"/>
          <w:kern w:val="0"/>
          <w14:ligatures w14:val="none"/>
        </w:rPr>
        <w:instrText>))</w:instrText>
      </w:r>
      <w:r w:rsidRPr="00033BDD">
        <w:rPr>
          <w:rFonts w:hint="eastAsia"/>
          <w:kern w:val="0"/>
          <w14:ligatures w14:val="none"/>
        </w:rPr>
        <w:fldChar w:fldCharType="end"/>
      </w:r>
      <w:r w:rsidRPr="00033BDD">
        <w:rPr>
          <w:rFonts w:hint="eastAsia"/>
          <w:kern w:val="0"/>
          <w14:ligatures w14:val="none"/>
        </w:rPr>
        <w:fldChar w:fldCharType="begin"/>
      </w:r>
      <w:r w:rsidRPr="00033BDD">
        <w:rPr>
          <w:rFonts w:hint="eastAsia"/>
          <w:kern w:val="0"/>
          <w14:ligatures w14:val="none"/>
        </w:rPr>
        <w:instrText>eq \o \ac(</w:instrText>
      </w:r>
      <w:r w:rsidRPr="00033BDD">
        <w:rPr>
          <w:rStyle w:val="CASIOX0"/>
          <w:kern w:val="0"/>
          <w:u w:val="single"/>
          <w14:ligatures w14:val="none"/>
        </w:rPr>
        <w:instrText>@</w:instrText>
      </w:r>
      <w:r w:rsidRPr="00033BDD">
        <w:rPr>
          <w:rFonts w:hint="eastAsia"/>
          <w:kern w:val="0"/>
          <w14:ligatures w14:val="none"/>
        </w:rPr>
        <w:instrText>, \s \do12(</w:instrText>
      </w:r>
      <w:r w:rsidRPr="00033BDD">
        <w:rPr>
          <w:rStyle w:val="af9"/>
          <w:kern w:val="0"/>
          <w14:ligatures w14:val="none"/>
        </w:rPr>
        <w:instrText>4F</w:instrText>
      </w:r>
      <w:r w:rsidRPr="00033BDD">
        <w:rPr>
          <w:rFonts w:hint="eastAsia"/>
          <w:kern w:val="0"/>
          <w14:ligatures w14:val="none"/>
        </w:rPr>
        <w:instrText>))</w:instrText>
      </w:r>
      <w:r w:rsidRPr="00033BDD">
        <w:rPr>
          <w:rFonts w:hint="eastAsia"/>
          <w:kern w:val="0"/>
          <w14:ligatures w14:val="none"/>
        </w:rPr>
        <w:fldChar w:fldCharType="end"/>
      </w:r>
      <w:r>
        <w:t>，输入这个式子：</w:t>
      </w:r>
      <w:r w:rsidR="00033BDD">
        <w:br/>
      </w:r>
      <w:r w:rsidRPr="00033BDD">
        <w:rPr>
          <w:rStyle w:val="CASIOX0"/>
        </w:rPr>
        <w:t>111:((M)</w:t>
      </w:r>
      <w:proofErr w:type="gramStart"/>
      <w:r w:rsidRPr="00033BDD">
        <w:rPr>
          <w:rStyle w:val="CASIOX0"/>
        </w:rPr>
        <w:t>):</w:t>
      </w:r>
      <w:r w:rsidR="00033BDD">
        <w:rPr>
          <w:rStyle w:val="CASIOX0"/>
          <w:rFonts w:hint="eastAsia"/>
        </w:rPr>
        <w:t>𝒙</w:t>
      </w:r>
      <w:proofErr w:type="gramEnd"/>
      <w:r w:rsidRPr="00033BDD">
        <w:rPr>
          <w:rStyle w:val="CASIOX0"/>
        </w:rPr>
        <w:t>:@=D:@=F</w:t>
      </w:r>
    </w:p>
    <w:p w14:paraId="41083F6D" w14:textId="099FECED" w:rsidR="0053297B" w:rsidRPr="0053297B" w:rsidRDefault="00033BDD" w:rsidP="00033BDD">
      <w:pPr>
        <w:pStyle w:val="aa"/>
        <w:numPr>
          <w:ilvl w:val="0"/>
          <w:numId w:val="33"/>
        </w:numPr>
        <w:spacing w:before="156" w:after="156"/>
        <w:ind w:left="442" w:hanging="442"/>
      </w:pPr>
      <w:r>
        <w:rPr>
          <w:rStyle w:val="XKey0"/>
        </w:rPr>
        <w:t>R</w:t>
      </w:r>
      <w:r>
        <w:rPr>
          <w:rStyle w:val="XKey0"/>
          <w:rFonts w:hint="eastAsia"/>
        </w:rPr>
        <w:t>=====</w:t>
      </w:r>
      <w:r w:rsidR="0053297B">
        <w:t>，向上翻到第一条历史记录</w:t>
      </w:r>
    </w:p>
    <w:sectPr w:rsidR="0053297B" w:rsidRPr="0053297B" w:rsidSect="00AA20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8F4A2B" w14:textId="77777777" w:rsidR="00AA20A5" w:rsidRDefault="00AA20A5" w:rsidP="007D4B25">
      <w:pPr>
        <w:ind w:firstLine="420"/>
      </w:pPr>
      <w:r>
        <w:separator/>
      </w:r>
    </w:p>
  </w:endnote>
  <w:endnote w:type="continuationSeparator" w:id="0">
    <w:p w14:paraId="48241389" w14:textId="77777777" w:rsidR="00AA20A5" w:rsidRDefault="00AA20A5" w:rsidP="007D4B2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C">
    <w:altName w:val="微软雅黑"/>
    <w:charset w:val="86"/>
    <w:family w:val="swiss"/>
    <w:pitch w:val="variable"/>
    <w:sig w:usb0="20000287" w:usb1="2ADF3C10" w:usb2="00000016" w:usb3="00000000" w:csb0="00060107" w:csb1="00000000"/>
  </w:font>
  <w:font w:name="ClassWiz Math X">
    <w:panose1 w:val="00000000000000000000"/>
    <w:charset w:val="86"/>
    <w:family w:val="modern"/>
    <w:notTrueType/>
    <w:pitch w:val="variable"/>
    <w:sig w:usb0="A000023F" w:usb1="1A0E38E9" w:usb2="0A000010" w:usb3="00000000" w:csb0="0004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lassWiz X Display">
    <w:panose1 w:val="00000000000000000000"/>
    <w:charset w:val="86"/>
    <w:family w:val="modern"/>
    <w:notTrueType/>
    <w:pitch w:val="variable"/>
    <w:sig w:usb0="20000207" w:usb1="1A0F0001" w:usb2="00000010" w:usb3="00000000" w:csb0="00060007" w:csb1="00000000"/>
  </w:font>
  <w:font w:name="ClassWiz CW Display">
    <w:panose1 w:val="00000000000000000000"/>
    <w:charset w:val="86"/>
    <w:family w:val="modern"/>
    <w:notTrueType/>
    <w:pitch w:val="variable"/>
    <w:sig w:usb0="20000207" w:usb1="1A0F2001" w:usb2="00000010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IO ClassWiz">
    <w:panose1 w:val="00000000000000000000"/>
    <w:charset w:val="00"/>
    <w:family w:val="auto"/>
    <w:pitch w:val="variable"/>
    <w:sig w:usb0="A00000AF" w:usb1="0000004A" w:usb2="00000000" w:usb3="00000000" w:csb0="0000011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D9C1C" w14:textId="77777777" w:rsidR="00EA4EF2" w:rsidRDefault="00EA4EF2">
    <w:pPr>
      <w:pStyle w:val="af2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138CF" w14:textId="77777777" w:rsidR="00EA4EF2" w:rsidRDefault="00EA4EF2">
    <w:pPr>
      <w:pStyle w:val="af2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12BC5" w14:textId="77777777" w:rsidR="00EA4EF2" w:rsidRDefault="00EA4EF2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AFF6F" w14:textId="77777777" w:rsidR="00AA20A5" w:rsidRDefault="00AA20A5" w:rsidP="007D4B25">
      <w:pPr>
        <w:ind w:firstLine="420"/>
      </w:pPr>
      <w:r>
        <w:separator/>
      </w:r>
    </w:p>
  </w:footnote>
  <w:footnote w:type="continuationSeparator" w:id="0">
    <w:p w14:paraId="497F3134" w14:textId="77777777" w:rsidR="00AA20A5" w:rsidRDefault="00AA20A5" w:rsidP="007D4B2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B8A06" w14:textId="47D7ED5B" w:rsidR="00EA4EF2" w:rsidRPr="003A6501" w:rsidRDefault="003A6501" w:rsidP="003A6501">
    <w:pPr>
      <w:pStyle w:val="af0"/>
      <w:ind w:firstLineChars="0" w:firstLine="0"/>
      <w:rPr>
        <w:u w:val="single"/>
      </w:rPr>
    </w:pPr>
    <w:r w:rsidRPr="003A6501">
      <w:rPr>
        <w:u w:val="single"/>
      </w:rPr>
      <w:fldChar w:fldCharType="begin"/>
    </w:r>
    <w:r w:rsidRPr="003A6501">
      <w:rPr>
        <w:u w:val="single"/>
      </w:rPr>
      <w:instrText xml:space="preserve"> PAGE   \* MERGEFORMAT </w:instrText>
    </w:r>
    <w:r w:rsidRPr="003A6501">
      <w:rPr>
        <w:u w:val="single"/>
      </w:rPr>
      <w:fldChar w:fldCharType="separate"/>
    </w:r>
    <w:r w:rsidRPr="003A6501">
      <w:rPr>
        <w:noProof/>
        <w:u w:val="single"/>
      </w:rPr>
      <w:t>2</w:t>
    </w:r>
    <w:r w:rsidRPr="003A6501">
      <w:rPr>
        <w:u w:val="single"/>
      </w:rPr>
      <w:fldChar w:fldCharType="end"/>
    </w:r>
    <w:r w:rsidRPr="003A6501">
      <w:rPr>
        <w:u w:val="single"/>
      </w:rPr>
      <w:ptab w:relativeTo="margin" w:alignment="center" w:leader="none"/>
    </w:r>
    <w:r w:rsidRPr="003A6501">
      <w:rPr>
        <w:u w:val="single"/>
      </w:rPr>
      <w:ptab w:relativeTo="margin" w:alignment="right" w:leader="none"/>
    </w:r>
    <w:r w:rsidRPr="003A6501">
      <w:rPr>
        <w:u w:val="single"/>
      </w:rPr>
      <w:fldChar w:fldCharType="begin"/>
    </w:r>
    <w:r w:rsidRPr="003A6501">
      <w:rPr>
        <w:u w:val="single"/>
      </w:rPr>
      <w:instrText xml:space="preserve"> STYLEREF  "标题 2"  \* MERGEFORMAT </w:instrText>
    </w:r>
    <w:r w:rsidRPr="003A6501">
      <w:rPr>
        <w:u w:val="single"/>
      </w:rPr>
      <w:fldChar w:fldCharType="separate"/>
    </w:r>
    <w:r w:rsidR="0004687F" w:rsidRPr="0004687F">
      <w:rPr>
        <w:b/>
        <w:bCs/>
        <w:noProof/>
        <w:u w:val="single"/>
      </w:rPr>
      <w:t>变量和历史记录的重叠</w:t>
    </w:r>
    <w:r w:rsidRPr="003A6501">
      <w:rPr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DC858" w14:textId="335D4139" w:rsidR="00EA4EF2" w:rsidRPr="003A6501" w:rsidRDefault="003A6501" w:rsidP="003A6501">
    <w:pPr>
      <w:pStyle w:val="af0"/>
      <w:ind w:firstLineChars="0" w:firstLine="0"/>
      <w:rPr>
        <w:u w:val="single"/>
      </w:rPr>
    </w:pPr>
    <w:r w:rsidRPr="003A6501">
      <w:rPr>
        <w:u w:val="single"/>
      </w:rPr>
      <w:fldChar w:fldCharType="begin"/>
    </w:r>
    <w:r w:rsidRPr="003A6501">
      <w:rPr>
        <w:u w:val="single"/>
      </w:rPr>
      <w:instrText xml:space="preserve"> STYLEREF  "标题 1"  \* MERGEFORMAT </w:instrText>
    </w:r>
    <w:r w:rsidRPr="003A6501">
      <w:rPr>
        <w:u w:val="single"/>
      </w:rPr>
      <w:fldChar w:fldCharType="separate"/>
    </w:r>
    <w:r w:rsidR="0004687F">
      <w:rPr>
        <w:noProof/>
        <w:u w:val="single"/>
      </w:rPr>
      <w:t>变量与历史记录</w:t>
    </w:r>
    <w:r w:rsidRPr="003A6501">
      <w:rPr>
        <w:u w:val="single"/>
      </w:rPr>
      <w:fldChar w:fldCharType="end"/>
    </w:r>
    <w:r w:rsidRPr="003A6501">
      <w:rPr>
        <w:u w:val="single"/>
      </w:rPr>
      <w:ptab w:relativeTo="margin" w:alignment="center" w:leader="none"/>
    </w:r>
    <w:r w:rsidRPr="003A6501">
      <w:rPr>
        <w:u w:val="single"/>
      </w:rPr>
      <w:ptab w:relativeTo="margin" w:alignment="right" w:leader="none"/>
    </w:r>
    <w:r>
      <w:rPr>
        <w:u w:val="single"/>
      </w:rPr>
      <w:fldChar w:fldCharType="begin"/>
    </w:r>
    <w:r>
      <w:rPr>
        <w:u w:val="single"/>
      </w:rPr>
      <w:instrText xml:space="preserve"> PAGE   \* MERGEFORMAT </w:instrText>
    </w:r>
    <w:r>
      <w:rPr>
        <w:u w:val="single"/>
      </w:rPr>
      <w:fldChar w:fldCharType="separate"/>
    </w:r>
    <w:r>
      <w:rPr>
        <w:noProof/>
        <w:u w:val="single"/>
      </w:rPr>
      <w:t>1</w:t>
    </w:r>
    <w:r>
      <w:rPr>
        <w:u w:val="singl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D4407" w14:textId="77777777" w:rsidR="00EA4EF2" w:rsidRDefault="00EA4EF2">
    <w:pPr>
      <w:pStyle w:val="af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21CA2"/>
    <w:multiLevelType w:val="hybridMultilevel"/>
    <w:tmpl w:val="2EBE9078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FFB3F6E"/>
    <w:multiLevelType w:val="hybridMultilevel"/>
    <w:tmpl w:val="3FEC9458"/>
    <w:lvl w:ilvl="0" w:tplc="103E8656">
      <w:start w:val="1"/>
      <w:numFmt w:val="ideographDigital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A9186B"/>
    <w:multiLevelType w:val="hybridMultilevel"/>
    <w:tmpl w:val="D5F810DC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4D984F4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88512B"/>
    <w:multiLevelType w:val="multilevel"/>
    <w:tmpl w:val="D0B8B434"/>
    <w:lvl w:ilvl="0">
      <w:start w:val="1"/>
      <w:numFmt w:val="ideographDigital"/>
      <w:lvlText w:val="第%1章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C3E3004"/>
    <w:multiLevelType w:val="multilevel"/>
    <w:tmpl w:val="64FC6C3E"/>
    <w:lvl w:ilvl="0">
      <w:start w:val="1"/>
      <w:numFmt w:val="ideographDigital"/>
      <w:pStyle w:val="1"/>
      <w:lvlText w:val="第%1章"/>
      <w:lvlJc w:val="left"/>
      <w:pPr>
        <w:ind w:left="1418" w:hanging="1418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077" w:hanging="107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361" w:hanging="1361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37" w:hanging="737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737" w:hanging="737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737" w:hanging="737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737" w:hanging="737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37" w:hanging="737"/>
      </w:pPr>
      <w:rPr>
        <w:rFonts w:hint="eastAsia"/>
      </w:rPr>
    </w:lvl>
  </w:abstractNum>
  <w:abstractNum w:abstractNumId="5" w15:restartNumberingAfterBreak="0">
    <w:nsid w:val="1D8B26A9"/>
    <w:multiLevelType w:val="hybridMultilevel"/>
    <w:tmpl w:val="CE0C5A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FDE2CC4"/>
    <w:multiLevelType w:val="hybridMultilevel"/>
    <w:tmpl w:val="2A684400"/>
    <w:lvl w:ilvl="0" w:tplc="E3A4965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6E0BFA"/>
    <w:multiLevelType w:val="hybridMultilevel"/>
    <w:tmpl w:val="5A7846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3616D3B"/>
    <w:multiLevelType w:val="hybridMultilevel"/>
    <w:tmpl w:val="5B52E7B8"/>
    <w:lvl w:ilvl="0" w:tplc="9858D7DA">
      <w:start w:val="1"/>
      <w:numFmt w:val="decimal"/>
      <w:lvlText w:val="%1."/>
      <w:lvlJc w:val="left"/>
      <w:pPr>
        <w:ind w:left="1008" w:hanging="440"/>
      </w:pPr>
      <w:rPr>
        <w:rFonts w:ascii="Noto Sans SC" w:eastAsia="Noto Sans SC" w:hAnsi="Noto Sans SC"/>
      </w:rPr>
    </w:lvl>
    <w:lvl w:ilvl="1" w:tplc="04090019" w:tentative="1">
      <w:start w:val="1"/>
      <w:numFmt w:val="lowerLetter"/>
      <w:lvlText w:val="%2)"/>
      <w:lvlJc w:val="left"/>
      <w:pPr>
        <w:ind w:left="1448" w:hanging="440"/>
      </w:pPr>
    </w:lvl>
    <w:lvl w:ilvl="2" w:tplc="0409001B" w:tentative="1">
      <w:start w:val="1"/>
      <w:numFmt w:val="lowerRoman"/>
      <w:lvlText w:val="%3."/>
      <w:lvlJc w:val="right"/>
      <w:pPr>
        <w:ind w:left="1888" w:hanging="440"/>
      </w:pPr>
    </w:lvl>
    <w:lvl w:ilvl="3" w:tplc="0409000F" w:tentative="1">
      <w:start w:val="1"/>
      <w:numFmt w:val="decimal"/>
      <w:lvlText w:val="%4."/>
      <w:lvlJc w:val="left"/>
      <w:pPr>
        <w:ind w:left="2328" w:hanging="440"/>
      </w:pPr>
    </w:lvl>
    <w:lvl w:ilvl="4" w:tplc="04090019" w:tentative="1">
      <w:start w:val="1"/>
      <w:numFmt w:val="lowerLetter"/>
      <w:lvlText w:val="%5)"/>
      <w:lvlJc w:val="left"/>
      <w:pPr>
        <w:ind w:left="2768" w:hanging="440"/>
      </w:pPr>
    </w:lvl>
    <w:lvl w:ilvl="5" w:tplc="0409001B" w:tentative="1">
      <w:start w:val="1"/>
      <w:numFmt w:val="lowerRoman"/>
      <w:lvlText w:val="%6."/>
      <w:lvlJc w:val="right"/>
      <w:pPr>
        <w:ind w:left="3208" w:hanging="440"/>
      </w:pPr>
    </w:lvl>
    <w:lvl w:ilvl="6" w:tplc="0409000F" w:tentative="1">
      <w:start w:val="1"/>
      <w:numFmt w:val="decimal"/>
      <w:lvlText w:val="%7."/>
      <w:lvlJc w:val="left"/>
      <w:pPr>
        <w:ind w:left="3648" w:hanging="440"/>
      </w:pPr>
    </w:lvl>
    <w:lvl w:ilvl="7" w:tplc="04090019" w:tentative="1">
      <w:start w:val="1"/>
      <w:numFmt w:val="lowerLetter"/>
      <w:lvlText w:val="%8)"/>
      <w:lvlJc w:val="left"/>
      <w:pPr>
        <w:ind w:left="4088" w:hanging="440"/>
      </w:pPr>
    </w:lvl>
    <w:lvl w:ilvl="8" w:tplc="0409001B" w:tentative="1">
      <w:start w:val="1"/>
      <w:numFmt w:val="lowerRoman"/>
      <w:lvlText w:val="%9."/>
      <w:lvlJc w:val="right"/>
      <w:pPr>
        <w:ind w:left="4528" w:hanging="440"/>
      </w:pPr>
    </w:lvl>
  </w:abstractNum>
  <w:abstractNum w:abstractNumId="9" w15:restartNumberingAfterBreak="0">
    <w:nsid w:val="29C475BF"/>
    <w:multiLevelType w:val="hybridMultilevel"/>
    <w:tmpl w:val="D16CACD2"/>
    <w:lvl w:ilvl="0" w:tplc="59E0754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7" w:hanging="440"/>
      </w:pPr>
    </w:lvl>
    <w:lvl w:ilvl="2" w:tplc="0409001B" w:tentative="1">
      <w:start w:val="1"/>
      <w:numFmt w:val="lowerRoman"/>
      <w:lvlText w:val="%3."/>
      <w:lvlJc w:val="right"/>
      <w:pPr>
        <w:ind w:left="1717" w:hanging="440"/>
      </w:pPr>
    </w:lvl>
    <w:lvl w:ilvl="3" w:tplc="0409000F" w:tentative="1">
      <w:start w:val="1"/>
      <w:numFmt w:val="decimal"/>
      <w:lvlText w:val="%4."/>
      <w:lvlJc w:val="left"/>
      <w:pPr>
        <w:ind w:left="2157" w:hanging="440"/>
      </w:pPr>
    </w:lvl>
    <w:lvl w:ilvl="4" w:tplc="04090019" w:tentative="1">
      <w:start w:val="1"/>
      <w:numFmt w:val="lowerLetter"/>
      <w:lvlText w:val="%5)"/>
      <w:lvlJc w:val="left"/>
      <w:pPr>
        <w:ind w:left="2597" w:hanging="440"/>
      </w:pPr>
    </w:lvl>
    <w:lvl w:ilvl="5" w:tplc="0409001B" w:tentative="1">
      <w:start w:val="1"/>
      <w:numFmt w:val="lowerRoman"/>
      <w:lvlText w:val="%6."/>
      <w:lvlJc w:val="right"/>
      <w:pPr>
        <w:ind w:left="3037" w:hanging="440"/>
      </w:pPr>
    </w:lvl>
    <w:lvl w:ilvl="6" w:tplc="0409000F" w:tentative="1">
      <w:start w:val="1"/>
      <w:numFmt w:val="decimal"/>
      <w:lvlText w:val="%7."/>
      <w:lvlJc w:val="left"/>
      <w:pPr>
        <w:ind w:left="3477" w:hanging="440"/>
      </w:pPr>
    </w:lvl>
    <w:lvl w:ilvl="7" w:tplc="04090019" w:tentative="1">
      <w:start w:val="1"/>
      <w:numFmt w:val="lowerLetter"/>
      <w:lvlText w:val="%8)"/>
      <w:lvlJc w:val="left"/>
      <w:pPr>
        <w:ind w:left="3917" w:hanging="440"/>
      </w:pPr>
    </w:lvl>
    <w:lvl w:ilvl="8" w:tplc="0409001B" w:tentative="1">
      <w:start w:val="1"/>
      <w:numFmt w:val="lowerRoman"/>
      <w:lvlText w:val="%9."/>
      <w:lvlJc w:val="right"/>
      <w:pPr>
        <w:ind w:left="4357" w:hanging="440"/>
      </w:pPr>
    </w:lvl>
  </w:abstractNum>
  <w:abstractNum w:abstractNumId="10" w15:restartNumberingAfterBreak="0">
    <w:nsid w:val="2A0C4A9A"/>
    <w:multiLevelType w:val="hybridMultilevel"/>
    <w:tmpl w:val="77AC69B2"/>
    <w:lvl w:ilvl="0" w:tplc="1928704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C2536D5"/>
    <w:multiLevelType w:val="hybridMultilevel"/>
    <w:tmpl w:val="93A0E7A4"/>
    <w:lvl w:ilvl="0" w:tplc="19287044">
      <w:start w:val="1"/>
      <w:numFmt w:val="bullet"/>
      <w:lvlText w:val=""/>
      <w:lvlJc w:val="left"/>
      <w:pPr>
        <w:ind w:left="83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7" w:hanging="440"/>
      </w:pPr>
      <w:rPr>
        <w:rFonts w:ascii="Wingdings" w:hAnsi="Wingdings" w:hint="default"/>
      </w:rPr>
    </w:lvl>
  </w:abstractNum>
  <w:abstractNum w:abstractNumId="12" w15:restartNumberingAfterBreak="0">
    <w:nsid w:val="2DEF546A"/>
    <w:multiLevelType w:val="hybridMultilevel"/>
    <w:tmpl w:val="3D10EF18"/>
    <w:lvl w:ilvl="0" w:tplc="19287044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19287044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EF77278"/>
    <w:multiLevelType w:val="hybridMultilevel"/>
    <w:tmpl w:val="7D8A7D70"/>
    <w:lvl w:ilvl="0" w:tplc="1928704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2A773FE"/>
    <w:multiLevelType w:val="hybridMultilevel"/>
    <w:tmpl w:val="747A0B30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E3766B"/>
    <w:multiLevelType w:val="hybridMultilevel"/>
    <w:tmpl w:val="6AE8C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6941394"/>
    <w:multiLevelType w:val="hybridMultilevel"/>
    <w:tmpl w:val="9536D672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9D8423F"/>
    <w:multiLevelType w:val="hybridMultilevel"/>
    <w:tmpl w:val="5770B772"/>
    <w:lvl w:ilvl="0" w:tplc="19287044">
      <w:start w:val="1"/>
      <w:numFmt w:val="bullet"/>
      <w:lvlText w:val=""/>
      <w:lvlJc w:val="left"/>
      <w:pPr>
        <w:ind w:left="83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7" w:hanging="440"/>
      </w:pPr>
      <w:rPr>
        <w:rFonts w:ascii="Wingdings" w:hAnsi="Wingdings" w:hint="default"/>
      </w:rPr>
    </w:lvl>
  </w:abstractNum>
  <w:abstractNum w:abstractNumId="18" w15:restartNumberingAfterBreak="0">
    <w:nsid w:val="3AFD4EA9"/>
    <w:multiLevelType w:val="hybridMultilevel"/>
    <w:tmpl w:val="74ECDDF0"/>
    <w:lvl w:ilvl="0" w:tplc="19287044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" w15:restartNumberingAfterBreak="0">
    <w:nsid w:val="3B283739"/>
    <w:multiLevelType w:val="hybridMultilevel"/>
    <w:tmpl w:val="2598A0B4"/>
    <w:lvl w:ilvl="0" w:tplc="FFFFFFFF">
      <w:start w:val="1"/>
      <w:numFmt w:val="decimal"/>
      <w:lvlText w:val="%1."/>
      <w:lvlJc w:val="left"/>
      <w:pPr>
        <w:ind w:left="1008" w:hanging="440"/>
      </w:pPr>
      <w:rPr>
        <w:rFonts w:ascii="Noto Sans SC" w:eastAsia="Noto Sans SC" w:hAnsi="Noto Sans SC"/>
      </w:rPr>
    </w:lvl>
    <w:lvl w:ilvl="1" w:tplc="FFFFFFFF" w:tentative="1">
      <w:start w:val="1"/>
      <w:numFmt w:val="lowerLetter"/>
      <w:lvlText w:val="%2)"/>
      <w:lvlJc w:val="left"/>
      <w:pPr>
        <w:ind w:left="1448" w:hanging="440"/>
      </w:pPr>
    </w:lvl>
    <w:lvl w:ilvl="2" w:tplc="FFFFFFFF" w:tentative="1">
      <w:start w:val="1"/>
      <w:numFmt w:val="lowerRoman"/>
      <w:lvlText w:val="%3."/>
      <w:lvlJc w:val="right"/>
      <w:pPr>
        <w:ind w:left="1888" w:hanging="440"/>
      </w:pPr>
    </w:lvl>
    <w:lvl w:ilvl="3" w:tplc="FFFFFFFF" w:tentative="1">
      <w:start w:val="1"/>
      <w:numFmt w:val="decimal"/>
      <w:lvlText w:val="%4."/>
      <w:lvlJc w:val="left"/>
      <w:pPr>
        <w:ind w:left="2328" w:hanging="440"/>
      </w:pPr>
    </w:lvl>
    <w:lvl w:ilvl="4" w:tplc="FFFFFFFF" w:tentative="1">
      <w:start w:val="1"/>
      <w:numFmt w:val="lowerLetter"/>
      <w:lvlText w:val="%5)"/>
      <w:lvlJc w:val="left"/>
      <w:pPr>
        <w:ind w:left="2768" w:hanging="440"/>
      </w:pPr>
    </w:lvl>
    <w:lvl w:ilvl="5" w:tplc="FFFFFFFF" w:tentative="1">
      <w:start w:val="1"/>
      <w:numFmt w:val="lowerRoman"/>
      <w:lvlText w:val="%6."/>
      <w:lvlJc w:val="right"/>
      <w:pPr>
        <w:ind w:left="3208" w:hanging="440"/>
      </w:pPr>
    </w:lvl>
    <w:lvl w:ilvl="6" w:tplc="FFFFFFFF" w:tentative="1">
      <w:start w:val="1"/>
      <w:numFmt w:val="decimal"/>
      <w:lvlText w:val="%7."/>
      <w:lvlJc w:val="left"/>
      <w:pPr>
        <w:ind w:left="3648" w:hanging="440"/>
      </w:pPr>
    </w:lvl>
    <w:lvl w:ilvl="7" w:tplc="FFFFFFFF" w:tentative="1">
      <w:start w:val="1"/>
      <w:numFmt w:val="lowerLetter"/>
      <w:lvlText w:val="%8)"/>
      <w:lvlJc w:val="left"/>
      <w:pPr>
        <w:ind w:left="4088" w:hanging="440"/>
      </w:pPr>
    </w:lvl>
    <w:lvl w:ilvl="8" w:tplc="FFFFFFFF" w:tentative="1">
      <w:start w:val="1"/>
      <w:numFmt w:val="lowerRoman"/>
      <w:lvlText w:val="%9."/>
      <w:lvlJc w:val="right"/>
      <w:pPr>
        <w:ind w:left="4528" w:hanging="440"/>
      </w:pPr>
    </w:lvl>
  </w:abstractNum>
  <w:abstractNum w:abstractNumId="20" w15:restartNumberingAfterBreak="0">
    <w:nsid w:val="3E41772E"/>
    <w:multiLevelType w:val="hybridMultilevel"/>
    <w:tmpl w:val="02E69C34"/>
    <w:lvl w:ilvl="0" w:tplc="0096F888">
      <w:start w:val="1"/>
      <w:numFmt w:val="decimal"/>
      <w:pStyle w:val="a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E3754F2"/>
    <w:multiLevelType w:val="hybridMultilevel"/>
    <w:tmpl w:val="25628332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E5C66B1"/>
    <w:multiLevelType w:val="hybridMultilevel"/>
    <w:tmpl w:val="B39E65A8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2A25D9A"/>
    <w:multiLevelType w:val="hybridMultilevel"/>
    <w:tmpl w:val="2A40461E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54C171F"/>
    <w:multiLevelType w:val="hybridMultilevel"/>
    <w:tmpl w:val="6382EF06"/>
    <w:lvl w:ilvl="0" w:tplc="19287044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8A90E83"/>
    <w:multiLevelType w:val="hybridMultilevel"/>
    <w:tmpl w:val="D690E604"/>
    <w:lvl w:ilvl="0" w:tplc="4D984F4A">
      <w:start w:val="1"/>
      <w:numFmt w:val="bullet"/>
      <w:lvlText w:val=""/>
      <w:lvlJc w:val="left"/>
      <w:pPr>
        <w:ind w:left="15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6" w15:restartNumberingAfterBreak="0">
    <w:nsid w:val="649568D2"/>
    <w:multiLevelType w:val="hybridMultilevel"/>
    <w:tmpl w:val="2E2A52E8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6FA4726"/>
    <w:multiLevelType w:val="hybridMultilevel"/>
    <w:tmpl w:val="7B248FD6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730792F"/>
    <w:multiLevelType w:val="multilevel"/>
    <w:tmpl w:val="C77EC326"/>
    <w:lvl w:ilvl="0">
      <w:start w:val="1"/>
      <w:numFmt w:val="ideographDigital"/>
      <w:lvlText w:val="第%1章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21" w:hanging="1021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247" w:hanging="1247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6B196283"/>
    <w:multiLevelType w:val="hybridMultilevel"/>
    <w:tmpl w:val="27E0102A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D6C2434"/>
    <w:multiLevelType w:val="hybridMultilevel"/>
    <w:tmpl w:val="458A487E"/>
    <w:lvl w:ilvl="0" w:tplc="1928704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E545AFE"/>
    <w:multiLevelType w:val="hybridMultilevel"/>
    <w:tmpl w:val="2FAC22F0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983579955">
    <w:abstractNumId w:val="1"/>
  </w:num>
  <w:num w:numId="2" w16cid:durableId="1081753859">
    <w:abstractNumId w:val="6"/>
  </w:num>
  <w:num w:numId="3" w16cid:durableId="1697537993">
    <w:abstractNumId w:val="3"/>
  </w:num>
  <w:num w:numId="4" w16cid:durableId="18620870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70412780">
    <w:abstractNumId w:val="28"/>
  </w:num>
  <w:num w:numId="6" w16cid:durableId="1950550152">
    <w:abstractNumId w:val="5"/>
  </w:num>
  <w:num w:numId="7" w16cid:durableId="1696955736">
    <w:abstractNumId w:val="14"/>
  </w:num>
  <w:num w:numId="8" w16cid:durableId="1203908139">
    <w:abstractNumId w:val="22"/>
  </w:num>
  <w:num w:numId="9" w16cid:durableId="1994987398">
    <w:abstractNumId w:val="2"/>
  </w:num>
  <w:num w:numId="10" w16cid:durableId="741024317">
    <w:abstractNumId w:val="25"/>
  </w:num>
  <w:num w:numId="11" w16cid:durableId="1658147723">
    <w:abstractNumId w:val="30"/>
  </w:num>
  <w:num w:numId="12" w16cid:durableId="1315184144">
    <w:abstractNumId w:val="10"/>
  </w:num>
  <w:num w:numId="13" w16cid:durableId="1408461082">
    <w:abstractNumId w:val="27"/>
  </w:num>
  <w:num w:numId="14" w16cid:durableId="2128543758">
    <w:abstractNumId w:val="4"/>
  </w:num>
  <w:num w:numId="15" w16cid:durableId="841697041">
    <w:abstractNumId w:val="13"/>
  </w:num>
  <w:num w:numId="16" w16cid:durableId="1774780756">
    <w:abstractNumId w:val="15"/>
  </w:num>
  <w:num w:numId="17" w16cid:durableId="280040395">
    <w:abstractNumId w:val="31"/>
  </w:num>
  <w:num w:numId="18" w16cid:durableId="2082830256">
    <w:abstractNumId w:val="21"/>
  </w:num>
  <w:num w:numId="19" w16cid:durableId="1860198180">
    <w:abstractNumId w:val="0"/>
  </w:num>
  <w:num w:numId="20" w16cid:durableId="1540363005">
    <w:abstractNumId w:val="26"/>
  </w:num>
  <w:num w:numId="21" w16cid:durableId="644549445">
    <w:abstractNumId w:val="24"/>
  </w:num>
  <w:num w:numId="22" w16cid:durableId="738864173">
    <w:abstractNumId w:val="12"/>
  </w:num>
  <w:num w:numId="23" w16cid:durableId="1905212243">
    <w:abstractNumId w:val="29"/>
  </w:num>
  <w:num w:numId="24" w16cid:durableId="603461866">
    <w:abstractNumId w:val="23"/>
  </w:num>
  <w:num w:numId="25" w16cid:durableId="1368917808">
    <w:abstractNumId w:val="16"/>
  </w:num>
  <w:num w:numId="26" w16cid:durableId="1074817232">
    <w:abstractNumId w:val="9"/>
  </w:num>
  <w:num w:numId="27" w16cid:durableId="2043286379">
    <w:abstractNumId w:val="18"/>
  </w:num>
  <w:num w:numId="28" w16cid:durableId="890120696">
    <w:abstractNumId w:val="17"/>
  </w:num>
  <w:num w:numId="29" w16cid:durableId="1739328411">
    <w:abstractNumId w:val="11"/>
  </w:num>
  <w:num w:numId="30" w16cid:durableId="1435590109">
    <w:abstractNumId w:val="7"/>
  </w:num>
  <w:num w:numId="31" w16cid:durableId="1300837906">
    <w:abstractNumId w:val="20"/>
  </w:num>
  <w:num w:numId="32" w16cid:durableId="79839243">
    <w:abstractNumId w:val="8"/>
  </w:num>
  <w:num w:numId="33" w16cid:durableId="14195938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bordersDoNotSurroundHeader/>
  <w:bordersDoNotSurroundFooter/>
  <w:proofState w:spelling="clean" w:grammar="clean"/>
  <w:attachedTemplate r:id="rId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28"/>
    <w:rsid w:val="00033BDD"/>
    <w:rsid w:val="0004687F"/>
    <w:rsid w:val="000A6DA9"/>
    <w:rsid w:val="000B348E"/>
    <w:rsid w:val="001315BC"/>
    <w:rsid w:val="00164829"/>
    <w:rsid w:val="001F0662"/>
    <w:rsid w:val="002433C0"/>
    <w:rsid w:val="00295840"/>
    <w:rsid w:val="00367C06"/>
    <w:rsid w:val="003A6501"/>
    <w:rsid w:val="00471CDC"/>
    <w:rsid w:val="00490ED8"/>
    <w:rsid w:val="00491916"/>
    <w:rsid w:val="004A0062"/>
    <w:rsid w:val="004A3277"/>
    <w:rsid w:val="004F7B19"/>
    <w:rsid w:val="0053297B"/>
    <w:rsid w:val="0055169E"/>
    <w:rsid w:val="005B3A12"/>
    <w:rsid w:val="005D6C8D"/>
    <w:rsid w:val="00645628"/>
    <w:rsid w:val="007427EA"/>
    <w:rsid w:val="0074378A"/>
    <w:rsid w:val="007536B6"/>
    <w:rsid w:val="00753FD4"/>
    <w:rsid w:val="007A15F6"/>
    <w:rsid w:val="007D4B25"/>
    <w:rsid w:val="007E1462"/>
    <w:rsid w:val="00800759"/>
    <w:rsid w:val="00802FE4"/>
    <w:rsid w:val="00804598"/>
    <w:rsid w:val="00811052"/>
    <w:rsid w:val="00891239"/>
    <w:rsid w:val="008A762A"/>
    <w:rsid w:val="008E4FC6"/>
    <w:rsid w:val="00904282"/>
    <w:rsid w:val="00930008"/>
    <w:rsid w:val="00951C84"/>
    <w:rsid w:val="009A1D47"/>
    <w:rsid w:val="00A1253B"/>
    <w:rsid w:val="00AA20A5"/>
    <w:rsid w:val="00AA4419"/>
    <w:rsid w:val="00AB472C"/>
    <w:rsid w:val="00AD5584"/>
    <w:rsid w:val="00AD55F8"/>
    <w:rsid w:val="00B23AA3"/>
    <w:rsid w:val="00B92345"/>
    <w:rsid w:val="00C01948"/>
    <w:rsid w:val="00C147AA"/>
    <w:rsid w:val="00C15959"/>
    <w:rsid w:val="00C3320C"/>
    <w:rsid w:val="00D46A82"/>
    <w:rsid w:val="00D942E1"/>
    <w:rsid w:val="00DC7425"/>
    <w:rsid w:val="00DD1D46"/>
    <w:rsid w:val="00E03086"/>
    <w:rsid w:val="00E25A80"/>
    <w:rsid w:val="00E83616"/>
    <w:rsid w:val="00EA4EF2"/>
    <w:rsid w:val="00EC65AA"/>
    <w:rsid w:val="00F10DED"/>
    <w:rsid w:val="00F172FC"/>
    <w:rsid w:val="00F3297E"/>
    <w:rsid w:val="00F7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2C20C"/>
  <w15:chartTrackingRefBased/>
  <w15:docId w15:val="{E8320973-4C54-4DCD-BE60-4A9DD57F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lassWiz Math X" w:eastAsia="Noto Sans SC" w:hAnsi="ClassWiz Math X" w:cstheme="minorBidi"/>
        <w:kern w:val="2"/>
        <w:sz w:val="24"/>
        <w:szCs w:val="36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03086"/>
    <w:pPr>
      <w:widowControl w:val="0"/>
      <w:snapToGrid w:val="0"/>
      <w:ind w:firstLineChars="200" w:firstLine="200"/>
      <w:jc w:val="both"/>
    </w:pPr>
    <w:rPr>
      <w:rFonts w:ascii="Noto Sans SC" w:hAnsi="Noto Sans SC" w:cs="Noto Sans SC"/>
      <w:sz w:val="21"/>
    </w:rPr>
  </w:style>
  <w:style w:type="paragraph" w:styleId="1">
    <w:name w:val="heading 1"/>
    <w:basedOn w:val="a0"/>
    <w:next w:val="a0"/>
    <w:link w:val="10"/>
    <w:uiPriority w:val="9"/>
    <w:qFormat/>
    <w:rsid w:val="00D942E1"/>
    <w:pPr>
      <w:keepNext/>
      <w:keepLines/>
      <w:numPr>
        <w:numId w:val="14"/>
      </w:numPr>
      <w:spacing w:before="480" w:after="80"/>
      <w:ind w:left="0" w:firstLineChars="0" w:firstLine="0"/>
      <w:jc w:val="center"/>
      <w:outlineLvl w:val="0"/>
    </w:pPr>
    <w:rPr>
      <w:rFonts w:hAnsiTheme="majorHAnsi" w:cstheme="majorBidi"/>
      <w:b/>
      <w:sz w:val="36"/>
      <w:szCs w:val="48"/>
    </w:rPr>
  </w:style>
  <w:style w:type="paragraph" w:styleId="2">
    <w:name w:val="heading 2"/>
    <w:basedOn w:val="a0"/>
    <w:next w:val="a0"/>
    <w:link w:val="20"/>
    <w:uiPriority w:val="9"/>
    <w:unhideWhenUsed/>
    <w:qFormat/>
    <w:rsid w:val="00490ED8"/>
    <w:pPr>
      <w:keepNext/>
      <w:keepLines/>
      <w:numPr>
        <w:ilvl w:val="1"/>
        <w:numId w:val="14"/>
      </w:numPr>
      <w:tabs>
        <w:tab w:val="left" w:pos="794"/>
      </w:tabs>
      <w:spacing w:before="160" w:after="80"/>
      <w:ind w:left="0" w:firstLineChars="0" w:firstLine="0"/>
      <w:outlineLvl w:val="1"/>
    </w:pPr>
    <w:rPr>
      <w:rFonts w:hAnsiTheme="majorHAnsi" w:cstheme="majorBidi"/>
      <w:b/>
      <w:sz w:val="32"/>
      <w:szCs w:val="40"/>
    </w:rPr>
  </w:style>
  <w:style w:type="paragraph" w:styleId="3">
    <w:name w:val="heading 3"/>
    <w:basedOn w:val="a0"/>
    <w:next w:val="a0"/>
    <w:link w:val="30"/>
    <w:uiPriority w:val="9"/>
    <w:unhideWhenUsed/>
    <w:qFormat/>
    <w:rsid w:val="00490ED8"/>
    <w:pPr>
      <w:keepNext/>
      <w:keepLines/>
      <w:numPr>
        <w:ilvl w:val="2"/>
        <w:numId w:val="14"/>
      </w:numPr>
      <w:tabs>
        <w:tab w:val="left" w:pos="1021"/>
      </w:tabs>
      <w:spacing w:before="160" w:after="80"/>
      <w:ind w:left="0" w:firstLineChars="0" w:firstLine="0"/>
      <w:outlineLvl w:val="2"/>
    </w:pPr>
    <w:rPr>
      <w:rFonts w:hAnsiTheme="majorHAnsi" w:cstheme="majorBidi"/>
      <w:b/>
      <w:sz w:val="30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90ED8"/>
    <w:pPr>
      <w:keepNext/>
      <w:keepLines/>
      <w:numPr>
        <w:ilvl w:val="3"/>
        <w:numId w:val="14"/>
      </w:numPr>
      <w:tabs>
        <w:tab w:val="left" w:pos="1191"/>
      </w:tabs>
      <w:spacing w:before="80" w:after="40"/>
      <w:ind w:left="0" w:firstLineChars="0" w:firstLine="0"/>
      <w:outlineLvl w:val="3"/>
    </w:pPr>
    <w:rPr>
      <w:rFonts w:cstheme="majorBidi"/>
      <w:b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8A762A"/>
    <w:pPr>
      <w:keepNext/>
      <w:keepLines/>
      <w:spacing w:before="80" w:after="40"/>
      <w:ind w:firstLineChars="0" w:firstLine="0"/>
      <w:outlineLvl w:val="4"/>
    </w:pPr>
    <w:rPr>
      <w:rFonts w:cstheme="majorBidi"/>
      <w:b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E25A8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25A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25A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25A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942E1"/>
    <w:rPr>
      <w:rFonts w:ascii="Noto Sans SC" w:hAnsiTheme="majorHAnsi" w:cstheme="majorBidi"/>
      <w:b/>
      <w:sz w:val="36"/>
      <w:szCs w:val="48"/>
    </w:rPr>
  </w:style>
  <w:style w:type="character" w:customStyle="1" w:styleId="20">
    <w:name w:val="标题 2 字符"/>
    <w:basedOn w:val="a1"/>
    <w:link w:val="2"/>
    <w:uiPriority w:val="9"/>
    <w:rsid w:val="00490ED8"/>
    <w:rPr>
      <w:rFonts w:ascii="Noto Sans SC" w:hAnsiTheme="majorHAnsi" w:cstheme="majorBidi"/>
      <w:b/>
      <w:sz w:val="32"/>
      <w:szCs w:val="40"/>
    </w:rPr>
  </w:style>
  <w:style w:type="character" w:customStyle="1" w:styleId="30">
    <w:name w:val="标题 3 字符"/>
    <w:basedOn w:val="a1"/>
    <w:link w:val="3"/>
    <w:uiPriority w:val="9"/>
    <w:rsid w:val="00490ED8"/>
    <w:rPr>
      <w:rFonts w:ascii="Noto Sans SC" w:hAnsiTheme="majorHAnsi" w:cstheme="majorBidi"/>
      <w:b/>
      <w:sz w:val="30"/>
      <w:szCs w:val="32"/>
    </w:rPr>
  </w:style>
  <w:style w:type="character" w:customStyle="1" w:styleId="40">
    <w:name w:val="标题 4 字符"/>
    <w:basedOn w:val="a1"/>
    <w:link w:val="4"/>
    <w:uiPriority w:val="9"/>
    <w:rsid w:val="00490ED8"/>
    <w:rPr>
      <w:rFonts w:ascii="Noto Sans SC" w:hAnsi="Noto Sans SC" w:cstheme="majorBidi"/>
      <w:b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8A762A"/>
    <w:rPr>
      <w:rFonts w:ascii="Noto Sans SC" w:hAnsi="Noto Sans SC" w:cstheme="majorBidi"/>
      <w:b/>
      <w:sz w:val="21"/>
      <w:szCs w:val="24"/>
    </w:rPr>
  </w:style>
  <w:style w:type="character" w:customStyle="1" w:styleId="60">
    <w:name w:val="标题 6 字符"/>
    <w:basedOn w:val="a1"/>
    <w:link w:val="6"/>
    <w:uiPriority w:val="9"/>
    <w:rsid w:val="00E25A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E25A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E25A80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E25A80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0"/>
    <w:next w:val="a0"/>
    <w:link w:val="a5"/>
    <w:uiPriority w:val="10"/>
    <w:qFormat/>
    <w:rsid w:val="00A1253B"/>
    <w:pPr>
      <w:spacing w:after="80"/>
      <w:contextualSpacing/>
      <w:jc w:val="center"/>
    </w:pPr>
    <w:rPr>
      <w:rFonts w:hAnsiTheme="majorHAnsi" w:cstheme="majorBidi"/>
      <w:b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253B"/>
    <w:rPr>
      <w:rFonts w:ascii="Noto Sans SC" w:hAnsiTheme="majorHAnsi" w:cstheme="majorBidi"/>
      <w:b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E25A80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E25A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E25A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E25A80"/>
    <w:rPr>
      <w:i/>
      <w:iCs/>
      <w:color w:val="404040" w:themeColor="text1" w:themeTint="BF"/>
    </w:rPr>
  </w:style>
  <w:style w:type="paragraph" w:styleId="aa">
    <w:name w:val="List Paragraph"/>
    <w:basedOn w:val="a0"/>
    <w:link w:val="ab"/>
    <w:uiPriority w:val="34"/>
    <w:qFormat/>
    <w:rsid w:val="008A762A"/>
    <w:pPr>
      <w:spacing w:beforeLines="50" w:before="50" w:afterLines="50" w:after="50"/>
      <w:ind w:left="397" w:firstLineChars="0" w:firstLine="0"/>
      <w:contextualSpacing/>
    </w:pPr>
  </w:style>
  <w:style w:type="character" w:styleId="ac">
    <w:name w:val="Intense Emphasis"/>
    <w:basedOn w:val="a1"/>
    <w:uiPriority w:val="21"/>
    <w:qFormat/>
    <w:rsid w:val="00E25A80"/>
    <w:rPr>
      <w:i/>
      <w:iCs/>
      <w:color w:val="0F4761" w:themeColor="accent1" w:themeShade="BF"/>
    </w:rPr>
  </w:style>
  <w:style w:type="paragraph" w:styleId="ad">
    <w:name w:val="Intense Quote"/>
    <w:basedOn w:val="a0"/>
    <w:next w:val="a0"/>
    <w:link w:val="ae"/>
    <w:uiPriority w:val="30"/>
    <w:qFormat/>
    <w:rsid w:val="00E25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1"/>
    <w:link w:val="ad"/>
    <w:uiPriority w:val="30"/>
    <w:rsid w:val="00E25A80"/>
    <w:rPr>
      <w:i/>
      <w:iCs/>
      <w:color w:val="0F4761" w:themeColor="accent1" w:themeShade="BF"/>
    </w:rPr>
  </w:style>
  <w:style w:type="character" w:styleId="af">
    <w:name w:val="Intense Reference"/>
    <w:basedOn w:val="a1"/>
    <w:uiPriority w:val="32"/>
    <w:qFormat/>
    <w:rsid w:val="00E25A80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0"/>
    <w:link w:val="af1"/>
    <w:uiPriority w:val="99"/>
    <w:unhideWhenUsed/>
    <w:rsid w:val="007D4B25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uiPriority w:val="99"/>
    <w:rsid w:val="007D4B25"/>
    <w:rPr>
      <w:sz w:val="18"/>
      <w:szCs w:val="18"/>
    </w:rPr>
  </w:style>
  <w:style w:type="paragraph" w:styleId="af2">
    <w:name w:val="footer"/>
    <w:basedOn w:val="a0"/>
    <w:link w:val="af3"/>
    <w:uiPriority w:val="99"/>
    <w:unhideWhenUsed/>
    <w:rsid w:val="007D4B2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7D4B25"/>
    <w:rPr>
      <w:sz w:val="18"/>
      <w:szCs w:val="18"/>
    </w:rPr>
  </w:style>
  <w:style w:type="paragraph" w:customStyle="1" w:styleId="CASIOX">
    <w:name w:val="CASIO X"/>
    <w:basedOn w:val="a0"/>
    <w:next w:val="a0"/>
    <w:link w:val="CASIOX0"/>
    <w:qFormat/>
    <w:rsid w:val="001F0662"/>
    <w:pPr>
      <w:wordWrap w:val="0"/>
    </w:pPr>
    <w:rPr>
      <w:rFonts w:ascii="ClassWiz X Display" w:eastAsia="ClassWiz X Display" w:hAnsi="ClassWiz X Display" w:cs="ClassWiz X Display"/>
      <w:szCs w:val="21"/>
    </w:rPr>
  </w:style>
  <w:style w:type="paragraph" w:customStyle="1" w:styleId="CASIOCW">
    <w:name w:val="CASIO CW"/>
    <w:basedOn w:val="a0"/>
    <w:next w:val="a0"/>
    <w:link w:val="CASIOCW0"/>
    <w:qFormat/>
    <w:rsid w:val="001F0662"/>
    <w:pPr>
      <w:wordWrap w:val="0"/>
    </w:pPr>
    <w:rPr>
      <w:rFonts w:ascii="ClassWiz CW Display" w:eastAsia="ClassWiz CW Display"/>
    </w:rPr>
  </w:style>
  <w:style w:type="character" w:customStyle="1" w:styleId="CASIOX0">
    <w:name w:val="CASIO X 字符"/>
    <w:basedOn w:val="a1"/>
    <w:link w:val="CASIOX"/>
    <w:rsid w:val="001F0662"/>
    <w:rPr>
      <w:rFonts w:ascii="ClassWiz X Display" w:eastAsia="ClassWiz X Display" w:hAnsi="ClassWiz X Display" w:cs="ClassWiz X Display"/>
      <w:sz w:val="21"/>
      <w:szCs w:val="21"/>
    </w:rPr>
  </w:style>
  <w:style w:type="paragraph" w:styleId="af4">
    <w:name w:val="No Spacing"/>
    <w:uiPriority w:val="1"/>
    <w:qFormat/>
    <w:rsid w:val="002433C0"/>
    <w:pPr>
      <w:widowControl w:val="0"/>
      <w:snapToGrid w:val="0"/>
      <w:jc w:val="both"/>
    </w:pPr>
    <w:rPr>
      <w:rFonts w:ascii="Noto Sans SC" w:hAnsi="Noto Sans SC" w:cs="Noto Sans SC"/>
    </w:rPr>
  </w:style>
  <w:style w:type="character" w:customStyle="1" w:styleId="CASIOCW0">
    <w:name w:val="CASIO CW 字符"/>
    <w:basedOn w:val="CASIOX0"/>
    <w:link w:val="CASIOCW"/>
    <w:rsid w:val="001F0662"/>
    <w:rPr>
      <w:rFonts w:ascii="ClassWiz CW Display" w:eastAsia="ClassWiz CW Display" w:hAnsi="Noto Sans SC" w:cs="Noto Sans SC"/>
      <w:sz w:val="21"/>
      <w:szCs w:val="21"/>
    </w:rPr>
  </w:style>
  <w:style w:type="character" w:styleId="af5">
    <w:name w:val="Subtle Emphasis"/>
    <w:uiPriority w:val="19"/>
    <w:qFormat/>
    <w:rsid w:val="00A1253B"/>
    <w:rPr>
      <w:i/>
      <w:iCs/>
      <w:color w:val="404040" w:themeColor="text1" w:themeTint="BF"/>
    </w:rPr>
  </w:style>
  <w:style w:type="character" w:styleId="af6">
    <w:name w:val="Emphasis"/>
    <w:basedOn w:val="a1"/>
    <w:uiPriority w:val="20"/>
    <w:qFormat/>
    <w:rsid w:val="00A1253B"/>
    <w:rPr>
      <w:i/>
      <w:iCs/>
    </w:rPr>
  </w:style>
  <w:style w:type="character" w:styleId="af7">
    <w:name w:val="Strong"/>
    <w:basedOn w:val="a1"/>
    <w:uiPriority w:val="22"/>
    <w:qFormat/>
    <w:rsid w:val="00A1253B"/>
    <w:rPr>
      <w:b/>
      <w:bCs/>
    </w:rPr>
  </w:style>
  <w:style w:type="paragraph" w:customStyle="1" w:styleId="af8">
    <w:name w:val="等宽"/>
    <w:basedOn w:val="a0"/>
    <w:next w:val="a0"/>
    <w:link w:val="af9"/>
    <w:qFormat/>
    <w:rsid w:val="00904282"/>
    <w:rPr>
      <w:rFonts w:ascii="Consolas" w:hAnsi="Consolas"/>
    </w:rPr>
  </w:style>
  <w:style w:type="table" w:styleId="afa">
    <w:name w:val="Table Grid"/>
    <w:basedOn w:val="a2"/>
    <w:uiPriority w:val="39"/>
    <w:rsid w:val="00E03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9">
    <w:name w:val="等宽 字符"/>
    <w:basedOn w:val="a1"/>
    <w:link w:val="af8"/>
    <w:rsid w:val="00904282"/>
    <w:rPr>
      <w:rFonts w:ascii="Consolas" w:hAnsi="Consolas" w:cs="Noto Sans SC"/>
    </w:rPr>
  </w:style>
  <w:style w:type="table" w:customStyle="1" w:styleId="afb">
    <w:name w:val="三线表"/>
    <w:basedOn w:val="a2"/>
    <w:uiPriority w:val="99"/>
    <w:rsid w:val="00E03086"/>
    <w:pPr>
      <w:snapToGrid w:val="0"/>
      <w:jc w:val="center"/>
    </w:pPr>
    <w:rPr>
      <w:rFonts w:ascii="Noto Sans SC"/>
      <w:sz w:val="21"/>
      <w:szCs w:val="21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TOC">
    <w:name w:val="TOC Heading"/>
    <w:basedOn w:val="1"/>
    <w:next w:val="a0"/>
    <w:uiPriority w:val="39"/>
    <w:unhideWhenUsed/>
    <w:qFormat/>
    <w:rsid w:val="003A6501"/>
    <w:pPr>
      <w:widowControl/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0"/>
    <w:next w:val="a0"/>
    <w:autoRedefine/>
    <w:uiPriority w:val="39"/>
    <w:unhideWhenUsed/>
    <w:rsid w:val="00F3297E"/>
  </w:style>
  <w:style w:type="paragraph" w:styleId="TOC2">
    <w:name w:val="toc 2"/>
    <w:basedOn w:val="a0"/>
    <w:next w:val="a0"/>
    <w:autoRedefine/>
    <w:uiPriority w:val="39"/>
    <w:unhideWhenUsed/>
    <w:rsid w:val="00F3297E"/>
    <w:pPr>
      <w:ind w:leftChars="200" w:left="420"/>
    </w:pPr>
  </w:style>
  <w:style w:type="character" w:styleId="afc">
    <w:name w:val="Hyperlink"/>
    <w:basedOn w:val="a1"/>
    <w:uiPriority w:val="99"/>
    <w:unhideWhenUsed/>
    <w:rsid w:val="00F3297E"/>
    <w:rPr>
      <w:color w:val="467886" w:themeColor="hyperlink"/>
      <w:u w:val="single"/>
    </w:rPr>
  </w:style>
  <w:style w:type="paragraph" w:customStyle="1" w:styleId="XKey">
    <w:name w:val="X Key"/>
    <w:basedOn w:val="a0"/>
    <w:next w:val="a0"/>
    <w:link w:val="XKey0"/>
    <w:qFormat/>
    <w:rsid w:val="001F0662"/>
    <w:pPr>
      <w:wordWrap w:val="0"/>
    </w:pPr>
    <w:rPr>
      <w:rFonts w:ascii="CASIO ClassWiz" w:hAnsi="CASIO ClassWiz"/>
    </w:rPr>
  </w:style>
  <w:style w:type="paragraph" w:customStyle="1" w:styleId="afd">
    <w:name w:val="字符码"/>
    <w:basedOn w:val="af8"/>
    <w:link w:val="afe"/>
    <w:qFormat/>
    <w:rsid w:val="00471CDC"/>
    <w:pPr>
      <w:shd w:val="clear" w:color="auto" w:fill="E8E8E8" w:themeFill="background2"/>
      <w:spacing w:beforeLines="50" w:before="50" w:afterLines="50" w:after="50"/>
      <w:contextualSpacing/>
    </w:pPr>
  </w:style>
  <w:style w:type="character" w:customStyle="1" w:styleId="XKey0">
    <w:name w:val="X Key 字符"/>
    <w:basedOn w:val="a1"/>
    <w:link w:val="XKey"/>
    <w:rsid w:val="001F0662"/>
    <w:rPr>
      <w:rFonts w:ascii="CASIO ClassWiz" w:hAnsi="CASIO ClassWiz" w:cs="Noto Sans SC"/>
      <w:sz w:val="21"/>
    </w:rPr>
  </w:style>
  <w:style w:type="character" w:customStyle="1" w:styleId="afe">
    <w:name w:val="字符码 字符"/>
    <w:basedOn w:val="af9"/>
    <w:link w:val="afd"/>
    <w:rsid w:val="00471CDC"/>
    <w:rPr>
      <w:rFonts w:ascii="Consolas" w:hAnsi="Consolas" w:cs="Noto Sans SC"/>
      <w:sz w:val="21"/>
      <w:shd w:val="clear" w:color="auto" w:fill="E8E8E8" w:themeFill="background2"/>
    </w:rPr>
  </w:style>
  <w:style w:type="paragraph" w:styleId="TOC3">
    <w:name w:val="toc 3"/>
    <w:basedOn w:val="a0"/>
    <w:next w:val="a0"/>
    <w:autoRedefine/>
    <w:uiPriority w:val="39"/>
    <w:unhideWhenUsed/>
    <w:rsid w:val="00F714C8"/>
    <w:pPr>
      <w:ind w:leftChars="400" w:left="840"/>
    </w:pPr>
  </w:style>
  <w:style w:type="paragraph" w:customStyle="1" w:styleId="a">
    <w:name w:val="顶格有序列表"/>
    <w:basedOn w:val="aa"/>
    <w:link w:val="aff"/>
    <w:qFormat/>
    <w:rsid w:val="00C01948"/>
    <w:pPr>
      <w:numPr>
        <w:numId w:val="31"/>
      </w:numPr>
      <w:spacing w:before="156" w:after="156"/>
      <w:ind w:left="420"/>
    </w:pPr>
    <w:rPr>
      <w:b/>
      <w:bCs/>
    </w:rPr>
  </w:style>
  <w:style w:type="character" w:customStyle="1" w:styleId="ab">
    <w:name w:val="列表段落 字符"/>
    <w:basedOn w:val="a1"/>
    <w:link w:val="aa"/>
    <w:uiPriority w:val="34"/>
    <w:rsid w:val="00C01948"/>
    <w:rPr>
      <w:rFonts w:ascii="Noto Sans SC" w:hAnsi="Noto Sans SC" w:cs="Noto Sans SC"/>
      <w:sz w:val="21"/>
    </w:rPr>
  </w:style>
  <w:style w:type="character" w:customStyle="1" w:styleId="aff">
    <w:name w:val="顶格有序列表 字符"/>
    <w:basedOn w:val="ab"/>
    <w:link w:val="a"/>
    <w:rsid w:val="00C01948"/>
    <w:rPr>
      <w:rFonts w:ascii="Noto Sans SC" w:hAnsi="Noto Sans SC" w:cs="Noto Sans SC"/>
      <w:b/>
      <w:bCs/>
      <w:sz w:val="21"/>
    </w:rPr>
  </w:style>
  <w:style w:type="character" w:styleId="aff0">
    <w:name w:val="annotation reference"/>
    <w:basedOn w:val="a1"/>
    <w:uiPriority w:val="99"/>
    <w:semiHidden/>
    <w:unhideWhenUsed/>
    <w:rsid w:val="00F172FC"/>
    <w:rPr>
      <w:sz w:val="21"/>
      <w:szCs w:val="21"/>
    </w:rPr>
  </w:style>
  <w:style w:type="paragraph" w:styleId="aff1">
    <w:name w:val="annotation text"/>
    <w:basedOn w:val="a0"/>
    <w:link w:val="aff2"/>
    <w:uiPriority w:val="99"/>
    <w:semiHidden/>
    <w:unhideWhenUsed/>
    <w:rsid w:val="00F172FC"/>
    <w:pPr>
      <w:jc w:val="left"/>
    </w:pPr>
  </w:style>
  <w:style w:type="character" w:customStyle="1" w:styleId="aff2">
    <w:name w:val="批注文字 字符"/>
    <w:basedOn w:val="a1"/>
    <w:link w:val="aff1"/>
    <w:uiPriority w:val="99"/>
    <w:semiHidden/>
    <w:rsid w:val="00F172FC"/>
    <w:rPr>
      <w:rFonts w:ascii="Noto Sans SC" w:hAnsi="Noto Sans SC" w:cs="Noto Sans SC"/>
      <w:sz w:val="21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172FC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F172FC"/>
    <w:rPr>
      <w:rFonts w:ascii="Noto Sans SC" w:hAnsi="Noto Sans SC" w:cs="Noto Sans SC"/>
      <w:b/>
      <w:bCs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CASIO&#25945;&#3124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D8C2E-C89D-444F-915E-47F1777A2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CASIO教程.dotx</Template>
  <TotalTime>101</TotalTime>
  <Pages>5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ljm673</dc:creator>
  <cp:keywords/>
  <dc:description/>
  <cp:lastModifiedBy>津铭 刘</cp:lastModifiedBy>
  <cp:revision>9</cp:revision>
  <dcterms:created xsi:type="dcterms:W3CDTF">2024-04-08T14:41:00Z</dcterms:created>
  <dcterms:modified xsi:type="dcterms:W3CDTF">2024-04-09T14:34:00Z</dcterms:modified>
</cp:coreProperties>
</file>