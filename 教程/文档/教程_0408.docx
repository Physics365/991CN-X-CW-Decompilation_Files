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hAnsi="Noto Sans SC" w:cs="Noto Sans SC"/>
          <w:b w:val="0"/>
          <w:kern w:val="2"/>
          <w:sz w:val="21"/>
          <w:szCs w:val="36"/>
          <w:lang w:val="zh-CN"/>
          <w14:ligatures w14:val="standardContextual"/>
        </w:rPr>
        <w:id w:val="2460810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E6A91" w14:textId="3AB1502A" w:rsidR="00F3297E" w:rsidRDefault="00F3297E" w:rsidP="003A6501">
          <w:pPr>
            <w:pStyle w:val="TOC"/>
          </w:pPr>
          <w:r>
            <w:rPr>
              <w:lang w:val="zh-CN"/>
            </w:rPr>
            <w:t>目录</w:t>
          </w:r>
        </w:p>
        <w:p w14:paraId="1F51569C" w14:textId="41DAF13A" w:rsidR="00473613" w:rsidRDefault="003B3716">
          <w:pPr>
            <w:pStyle w:val="TOC1"/>
            <w:tabs>
              <w:tab w:val="left" w:pos="1320"/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3511595" w:history="1">
            <w:r w:rsidR="00473613" w:rsidRPr="001B3AD0">
              <w:rPr>
                <w:rStyle w:val="afc"/>
                <w:noProof/>
              </w:rPr>
              <w:t>第一章</w:t>
            </w:r>
            <w:r w:rsidR="00473613"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="00473613" w:rsidRPr="001B3AD0">
              <w:rPr>
                <w:rStyle w:val="afc"/>
                <w:noProof/>
              </w:rPr>
              <w:t>字符与字符转换器</w:t>
            </w:r>
            <w:r w:rsidR="00473613">
              <w:rPr>
                <w:noProof/>
                <w:webHidden/>
              </w:rPr>
              <w:tab/>
            </w:r>
            <w:r w:rsidR="00473613">
              <w:rPr>
                <w:noProof/>
                <w:webHidden/>
              </w:rPr>
              <w:fldChar w:fldCharType="begin"/>
            </w:r>
            <w:r w:rsidR="00473613">
              <w:rPr>
                <w:noProof/>
                <w:webHidden/>
              </w:rPr>
              <w:instrText xml:space="preserve"> PAGEREF _Toc163511595 \h </w:instrText>
            </w:r>
            <w:r w:rsidR="00473613">
              <w:rPr>
                <w:noProof/>
                <w:webHidden/>
              </w:rPr>
            </w:r>
            <w:r w:rsidR="00473613">
              <w:rPr>
                <w:noProof/>
                <w:webHidden/>
              </w:rPr>
              <w:fldChar w:fldCharType="separate"/>
            </w:r>
            <w:r w:rsidR="00473613">
              <w:rPr>
                <w:noProof/>
                <w:webHidden/>
              </w:rPr>
              <w:t>2</w:t>
            </w:r>
            <w:r w:rsidR="00473613">
              <w:rPr>
                <w:noProof/>
                <w:webHidden/>
              </w:rPr>
              <w:fldChar w:fldCharType="end"/>
            </w:r>
          </w:hyperlink>
        </w:p>
        <w:p w14:paraId="0E746050" w14:textId="24FDABA0" w:rsidR="00473613" w:rsidRDefault="00473613">
          <w:pPr>
            <w:pStyle w:val="TOC2"/>
            <w:tabs>
              <w:tab w:val="left" w:pos="1540"/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3511596" w:history="1">
            <w:r w:rsidRPr="001B3AD0">
              <w:rPr>
                <w:rStyle w:val="afc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1B3AD0">
              <w:rPr>
                <w:rStyle w:val="afc"/>
                <w:noProof/>
              </w:rPr>
              <w:t>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9509" w14:textId="51BBF9D1" w:rsidR="00473613" w:rsidRDefault="00473613">
          <w:pPr>
            <w:pStyle w:val="TOC2"/>
            <w:tabs>
              <w:tab w:val="left" w:pos="1540"/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3511597" w:history="1">
            <w:r w:rsidRPr="001B3AD0">
              <w:rPr>
                <w:rStyle w:val="afc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1B3AD0">
              <w:rPr>
                <w:rStyle w:val="afc"/>
                <w:noProof/>
              </w:rPr>
              <w:t>显示器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480D" w14:textId="209B73CC" w:rsidR="00473613" w:rsidRDefault="00473613">
          <w:pPr>
            <w:pStyle w:val="TOC2"/>
            <w:tabs>
              <w:tab w:val="left" w:pos="1540"/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3511598" w:history="1">
            <w:r w:rsidRPr="001B3AD0">
              <w:rPr>
                <w:rStyle w:val="afc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1B3AD0">
              <w:rPr>
                <w:rStyle w:val="afc"/>
                <w:noProof/>
              </w:rPr>
              <w:t>编辑器——光标移动逻辑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BCAA" w14:textId="08E7B4C4" w:rsidR="00473613" w:rsidRDefault="00473613">
          <w:pPr>
            <w:pStyle w:val="TOC2"/>
            <w:tabs>
              <w:tab w:val="left" w:pos="1540"/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3511599" w:history="1">
            <w:r w:rsidRPr="001B3AD0">
              <w:rPr>
                <w:rStyle w:val="afc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1B3AD0">
              <w:rPr>
                <w:rStyle w:val="afc"/>
                <w:noProof/>
              </w:rPr>
              <w:t>字符转换器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AA78" w14:textId="53D2F4FD" w:rsidR="00473613" w:rsidRDefault="00473613">
          <w:pPr>
            <w:pStyle w:val="TOC2"/>
            <w:tabs>
              <w:tab w:val="left" w:pos="1540"/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3511600" w:history="1">
            <w:r w:rsidRPr="001B3AD0">
              <w:rPr>
                <w:rStyle w:val="afc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1B3AD0">
              <w:rPr>
                <w:rStyle w:val="afc"/>
                <w:noProof/>
              </w:rPr>
              <w:t>第一章练习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6695" w14:textId="61633F15" w:rsidR="00473613" w:rsidRDefault="00473613">
          <w:pPr>
            <w:pStyle w:val="TOC1"/>
            <w:tabs>
              <w:tab w:val="left" w:pos="1320"/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3511601" w:history="1">
            <w:r w:rsidRPr="001B3AD0">
              <w:rPr>
                <w:rStyle w:val="afc"/>
                <w:noProof/>
              </w:rPr>
              <w:t>第二章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1B3AD0">
              <w:rPr>
                <w:rStyle w:val="afc"/>
                <w:noProof/>
              </w:rPr>
              <w:t>标准溢出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9CD2" w14:textId="6F732350" w:rsidR="00800759" w:rsidRPr="00372A47" w:rsidRDefault="003B3716" w:rsidP="00372A47">
          <w:pPr>
            <w:ind w:firstLineChars="0" w:firstLine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 w:rsidR="00372A47">
            <w:rPr>
              <w:b/>
              <w:bCs/>
              <w:lang w:val="zh-CN"/>
            </w:rPr>
            <w:br w:type="page"/>
          </w:r>
        </w:p>
      </w:sdtContent>
    </w:sdt>
    <w:p w14:paraId="1F12811E" w14:textId="43614E9E" w:rsidR="00E03086" w:rsidRDefault="00E03086" w:rsidP="00E03086">
      <w:pPr>
        <w:pStyle w:val="1"/>
      </w:pPr>
      <w:bookmarkStart w:id="0" w:name="_Toc163511595"/>
      <w:r w:rsidRPr="00E03086">
        <w:rPr>
          <w:rFonts w:hint="eastAsia"/>
        </w:rPr>
        <w:lastRenderedPageBreak/>
        <w:t>字符与字符转换器</w:t>
      </w:r>
      <w:bookmarkEnd w:id="0"/>
    </w:p>
    <w:p w14:paraId="10F1C750" w14:textId="77777777" w:rsidR="008F6B9C" w:rsidRDefault="00E03086" w:rsidP="00E03086">
      <w:pPr>
        <w:ind w:firstLine="420"/>
        <w:jc w:val="left"/>
        <w:rPr>
          <w:szCs w:val="22"/>
        </w:rPr>
      </w:pPr>
      <w:r w:rsidRPr="00163DD0">
        <w:rPr>
          <w:rFonts w:hint="eastAsia"/>
          <w:szCs w:val="22"/>
        </w:rPr>
        <w:t>从本章开始的各章都围绕着第一个主题：</w:t>
      </w:r>
      <w:r w:rsidRPr="008F6B9C">
        <w:rPr>
          <w:rStyle w:val="af7"/>
          <w:rFonts w:hint="eastAsia"/>
        </w:rPr>
        <w:t>输入区</w:t>
      </w:r>
      <w:r w:rsidRPr="00163DD0">
        <w:rPr>
          <w:rFonts w:hint="eastAsia"/>
          <w:szCs w:val="22"/>
        </w:rPr>
        <w:t>。</w:t>
      </w:r>
    </w:p>
    <w:p w14:paraId="7B931B63" w14:textId="4A3FE99B" w:rsidR="00E03086" w:rsidRDefault="00E03086" w:rsidP="00E03086">
      <w:pPr>
        <w:ind w:firstLine="420"/>
        <w:jc w:val="left"/>
        <w:rPr>
          <w:szCs w:val="22"/>
        </w:rPr>
      </w:pPr>
      <w:r w:rsidRPr="00163DD0">
        <w:rPr>
          <w:rFonts w:hint="eastAsia"/>
          <w:szCs w:val="22"/>
        </w:rPr>
        <w:t>本章将要讲解字符</w:t>
      </w:r>
      <w:r w:rsidR="008F6B9C">
        <w:rPr>
          <w:rFonts w:hint="eastAsia"/>
          <w:szCs w:val="22"/>
        </w:rPr>
        <w:t>，显示器，</w:t>
      </w:r>
      <w:r w:rsidRPr="00163DD0">
        <w:rPr>
          <w:rFonts w:hint="eastAsia"/>
          <w:szCs w:val="22"/>
        </w:rPr>
        <w:t>光标的</w:t>
      </w:r>
      <w:r w:rsidR="008F6B9C">
        <w:rPr>
          <w:rFonts w:hint="eastAsia"/>
          <w:szCs w:val="22"/>
        </w:rPr>
        <w:t>移动和字符转换器的</w:t>
      </w:r>
      <w:r w:rsidRPr="00163DD0">
        <w:rPr>
          <w:rFonts w:hint="eastAsia"/>
          <w:szCs w:val="22"/>
        </w:rPr>
        <w:t>基础知识。</w:t>
      </w:r>
    </w:p>
    <w:p w14:paraId="1E5A6927" w14:textId="6DAF09BA" w:rsidR="00E03086" w:rsidRDefault="00E03086" w:rsidP="004A3277">
      <w:pPr>
        <w:pStyle w:val="2"/>
      </w:pPr>
      <w:bookmarkStart w:id="1" w:name="_Toc163511596"/>
      <w:r>
        <w:rPr>
          <w:rFonts w:hint="eastAsia"/>
        </w:rPr>
        <w:t>字符</w:t>
      </w:r>
      <w:bookmarkEnd w:id="1"/>
    </w:p>
    <w:p w14:paraId="56F88DBC" w14:textId="35F25635" w:rsidR="00E03086" w:rsidRDefault="00E03086" w:rsidP="00E03086">
      <w:pPr>
        <w:ind w:firstLine="420"/>
      </w:pPr>
      <w:r>
        <w:rPr>
          <w:rFonts w:hint="eastAsia"/>
        </w:rPr>
        <w:t>字符的概念相信大家都已明白。字符在内存中储存，对卡西欧的程序员来说，最自然的想法就是每个字符占1字节，按序储存。但是，一个字节的数据只有</w:t>
      </w:r>
      <w:r>
        <w:t>256种可能。上代ES型号里，就采取了每个字符</w:t>
      </w:r>
      <w:r>
        <w:rPr>
          <w:rFonts w:hint="eastAsia"/>
        </w:rPr>
        <w:t>1</w:t>
      </w:r>
      <w:r>
        <w:t>字节的办法，结果把控制字符、数字、变量、函数、算符，还有科学常数、单位换算全都挤在256个格子里，塞得满满当当。而现在的型号，有更多的科学常数和单位换算。（日版有200多个单位换算！）</w:t>
      </w:r>
    </w:p>
    <w:p w14:paraId="131950E3" w14:textId="76AFB44E" w:rsidR="00E03086" w:rsidRDefault="00E03086" w:rsidP="00E03086">
      <w:pPr>
        <w:ind w:firstLine="420"/>
      </w:pPr>
      <w:r>
        <w:rPr>
          <w:rFonts w:hint="eastAsia"/>
        </w:rPr>
        <w:t>那么单个字节是无论如何也塞不下了。那么是不是要全部改为双字节呢？那也不至于，因为双字节有</w:t>
      </w:r>
      <w:r>
        <w:t>65536种可能，用不了这么多，而且它会多占用一倍的空间。于是卡西欧的程序员采取了一种折中的办法，即同时采取单字节和双字节的字符。为了区分，规定双字节字符的第一个字节以</w:t>
      </w:r>
      <w:r w:rsidRPr="00E03086">
        <w:rPr>
          <w:rStyle w:val="af9"/>
        </w:rPr>
        <w:t>F</w:t>
      </w:r>
      <w:r>
        <w:t>开头。以下是一些例子：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</w:tblGrid>
      <w:tr w:rsidR="00F3297E" w14:paraId="44AC1E7A" w14:textId="64A7369C" w:rsidTr="00EA4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4" w:type="dxa"/>
          </w:tcPr>
          <w:p w14:paraId="0C075A72" w14:textId="3F6998C6" w:rsidR="00F3297E" w:rsidRDefault="00F3297E" w:rsidP="00E03086">
            <w:pPr>
              <w:ind w:firstLineChars="0" w:firstLine="0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474" w:type="dxa"/>
          </w:tcPr>
          <w:p w14:paraId="11259139" w14:textId="71CB81BB" w:rsidR="00F3297E" w:rsidRDefault="00F3297E" w:rsidP="00F3297E">
            <w:pPr>
              <w:pStyle w:val="CASIOX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4" w:type="dxa"/>
          </w:tcPr>
          <w:p w14:paraId="6940E7F5" w14:textId="3784B4D8" w:rsidR="00F3297E" w:rsidRDefault="00F3297E" w:rsidP="00F3297E">
            <w:pPr>
              <w:pStyle w:val="CASIOX"/>
              <w:ind w:firstLineChars="0" w:firstLine="0"/>
              <w:jc w:val="center"/>
            </w:pPr>
            <w:r w:rsidRPr="00F3297E">
              <w:t>Pa</w:t>
            </w:r>
            <w:r w:rsidRPr="00F3297E">
              <w:rPr>
                <w:rFonts w:ascii="MS Gothic" w:eastAsia="MS Gothic" w:hAnsi="MS Gothic" w:cs="MS Gothic" w:hint="eastAsia"/>
              </w:rPr>
              <w:t>▸</w:t>
            </w:r>
            <w:r w:rsidRPr="00F3297E">
              <w:t>atm</w:t>
            </w:r>
          </w:p>
        </w:tc>
        <w:tc>
          <w:tcPr>
            <w:tcW w:w="1474" w:type="dxa"/>
          </w:tcPr>
          <w:p w14:paraId="7A0FA14E" w14:textId="3C3A4F87" w:rsidR="00F3297E" w:rsidRDefault="00DC7425" w:rsidP="00F3297E">
            <w:pPr>
              <w:pStyle w:val="CASIOX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 w:rsidR="00F3297E" w:rsidRPr="00F3297E">
              <w:t>ₑ</w:t>
            </w:r>
          </w:p>
        </w:tc>
        <w:tc>
          <w:tcPr>
            <w:tcW w:w="1474" w:type="dxa"/>
          </w:tcPr>
          <w:p w14:paraId="7DE6F98D" w14:textId="0F147177" w:rsidR="00F3297E" w:rsidRDefault="00F3297E" w:rsidP="00F3297E">
            <w:pPr>
              <w:pStyle w:val="CASIOX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+</w:t>
            </w:r>
          </w:p>
        </w:tc>
      </w:tr>
      <w:tr w:rsidR="00F3297E" w14:paraId="14F97C41" w14:textId="2100923B" w:rsidTr="00EA4EF2">
        <w:tc>
          <w:tcPr>
            <w:tcW w:w="1474" w:type="dxa"/>
          </w:tcPr>
          <w:p w14:paraId="1A1A12F4" w14:textId="525557C7" w:rsidR="00F3297E" w:rsidRDefault="00F3297E" w:rsidP="00E0308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码位</w:t>
            </w:r>
            <w:proofErr w:type="gramEnd"/>
          </w:p>
        </w:tc>
        <w:tc>
          <w:tcPr>
            <w:tcW w:w="1474" w:type="dxa"/>
          </w:tcPr>
          <w:p w14:paraId="7555CBF1" w14:textId="61A91F40" w:rsidR="00F3297E" w:rsidRDefault="00F3297E" w:rsidP="00F3297E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74" w:type="dxa"/>
          </w:tcPr>
          <w:p w14:paraId="777DCA51" w14:textId="14563B69" w:rsidR="00F3297E" w:rsidRDefault="00F3297E" w:rsidP="00F3297E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E1A</w:t>
            </w:r>
          </w:p>
        </w:tc>
        <w:tc>
          <w:tcPr>
            <w:tcW w:w="1474" w:type="dxa"/>
          </w:tcPr>
          <w:p w14:paraId="2FC789AD" w14:textId="60BAB248" w:rsidR="00F3297E" w:rsidRDefault="00F3297E" w:rsidP="00F3297E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D3A</w:t>
            </w:r>
          </w:p>
        </w:tc>
        <w:tc>
          <w:tcPr>
            <w:tcW w:w="1474" w:type="dxa"/>
          </w:tcPr>
          <w:p w14:paraId="2DF6AC97" w14:textId="5A7DAC00" w:rsidR="00F3297E" w:rsidRDefault="00F3297E" w:rsidP="00F3297E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B1A</w:t>
            </w:r>
          </w:p>
        </w:tc>
      </w:tr>
    </w:tbl>
    <w:p w14:paraId="4DA5034E" w14:textId="3C08401A" w:rsidR="00E03086" w:rsidRDefault="00F3297E" w:rsidP="00E03086">
      <w:pPr>
        <w:ind w:firstLine="420"/>
      </w:pPr>
      <w:r w:rsidRPr="00F3297E">
        <w:rPr>
          <w:rFonts w:hint="eastAsia"/>
        </w:rPr>
        <w:t>特殊地，还要有个特殊字符来标记字符串的结束。它就是字符</w:t>
      </w:r>
      <w:r w:rsidRPr="00F3297E">
        <w:rPr>
          <w:rStyle w:val="af9"/>
        </w:rPr>
        <w:t>00</w:t>
      </w:r>
      <w:r w:rsidRPr="00F3297E">
        <w:t>。不过，为了方便，程序中许多操作都以字节为单位来进行，此时对程序来说，标记字符串末尾的就是字节</w:t>
      </w:r>
      <w:r w:rsidRPr="00471CDC">
        <w:rPr>
          <w:rStyle w:val="af9"/>
        </w:rPr>
        <w:t>00</w:t>
      </w:r>
      <w:r w:rsidRPr="00F3297E">
        <w:t>，也就是</w:t>
      </w:r>
      <w:r w:rsidRPr="00F3297E">
        <w:rPr>
          <w:rStyle w:val="af9"/>
        </w:rPr>
        <w:t>NUL</w:t>
      </w:r>
      <w:r w:rsidRPr="00F3297E">
        <w:t>，不同于字符</w:t>
      </w:r>
      <w:r w:rsidRPr="00F3297E">
        <w:rPr>
          <w:rStyle w:val="af9"/>
        </w:rPr>
        <w:t>00</w:t>
      </w:r>
      <w:r w:rsidRPr="00F3297E">
        <w:t>。这就导致像</w:t>
      </w:r>
      <w:r w:rsidRPr="00F3297E">
        <w:rPr>
          <w:rStyle w:val="af9"/>
        </w:rPr>
        <w:t>FE00</w:t>
      </w:r>
      <w:r w:rsidRPr="00F3297E">
        <w:t>这样的字符在程序的不同部分含义不一样，它有时只是一个一般的字符，有时却能标记字符串的结束。一般来说这不要紧，因为这样的字符在正常情况下不会出现；反过来说，异常就出自这种特殊情况。但在探讨异常前，我们要先学习正常情况下各种操作的逻辑。</w:t>
      </w:r>
    </w:p>
    <w:p w14:paraId="70D813CF" w14:textId="67580CC5" w:rsidR="00F3297E" w:rsidRPr="00F3297E" w:rsidRDefault="00F3297E" w:rsidP="00F3297E">
      <w:pPr>
        <w:pStyle w:val="2"/>
      </w:pPr>
      <w:bookmarkStart w:id="2" w:name="_Toc163511597"/>
      <w:r w:rsidRPr="00F3297E">
        <w:rPr>
          <w:rFonts w:hint="eastAsia"/>
        </w:rPr>
        <w:t>显示器</w:t>
      </w:r>
      <w:bookmarkEnd w:id="2"/>
    </w:p>
    <w:p w14:paraId="445D7B70" w14:textId="77777777" w:rsidR="00A70179" w:rsidRDefault="00F3297E" w:rsidP="00F3297E">
      <w:pPr>
        <w:ind w:firstLine="420"/>
      </w:pPr>
      <w:r w:rsidRPr="00F3297E">
        <w:rPr>
          <w:rFonts w:hint="eastAsia"/>
        </w:rPr>
        <w:t>输入区的逻辑分为编辑器和显示器两块，编辑器负责处理增</w:t>
      </w:r>
      <w:r w:rsidR="00372A47">
        <w:rPr>
          <w:rFonts w:hint="eastAsia"/>
        </w:rPr>
        <w:t>、</w:t>
      </w:r>
      <w:proofErr w:type="gramStart"/>
      <w:r w:rsidRPr="00F3297E">
        <w:rPr>
          <w:rFonts w:hint="eastAsia"/>
        </w:rPr>
        <w:t>删</w:t>
      </w:r>
      <w:proofErr w:type="gramEnd"/>
      <w:r w:rsidR="00372A47">
        <w:rPr>
          <w:rFonts w:hint="eastAsia"/>
        </w:rPr>
        <w:t>、</w:t>
      </w:r>
      <w:r w:rsidRPr="00F3297E">
        <w:rPr>
          <w:rFonts w:hint="eastAsia"/>
        </w:rPr>
        <w:t>移</w:t>
      </w:r>
      <w:r w:rsidR="00372A47">
        <w:rPr>
          <w:rFonts w:hint="eastAsia"/>
        </w:rPr>
        <w:t>、</w:t>
      </w:r>
      <w:r w:rsidRPr="00F3297E">
        <w:rPr>
          <w:rFonts w:hint="eastAsia"/>
        </w:rPr>
        <w:t>插等操作，显示器则负责把内存中的字符串打印在屏幕上，两块逻辑之间相对独立。</w:t>
      </w:r>
      <w:r w:rsidR="00E77195">
        <w:rPr>
          <w:rFonts w:hint="eastAsia"/>
        </w:rPr>
        <w:t>本章讲述显示器和编辑器中的“移”这一操作。</w:t>
      </w:r>
    </w:p>
    <w:p w14:paraId="238FFC37" w14:textId="793A15A6" w:rsidR="00F3297E" w:rsidRDefault="00F3297E" w:rsidP="00F3297E">
      <w:pPr>
        <w:ind w:firstLine="420"/>
      </w:pPr>
      <w:r w:rsidRPr="00F3297E">
        <w:rPr>
          <w:rFonts w:hint="eastAsia"/>
        </w:rPr>
        <w:t>显示器的逻辑是：</w:t>
      </w:r>
    </w:p>
    <w:p w14:paraId="5942A068" w14:textId="461DBA8E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t>从字符串的开头开始</w:t>
      </w:r>
      <w:r w:rsidR="008F6B9C">
        <w:rPr>
          <w:rFonts w:hint="eastAsia"/>
        </w:rPr>
        <w:t>；</w:t>
      </w:r>
    </w:p>
    <w:p w14:paraId="6C10ADAA" w14:textId="1520B118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t>如果光标在这里，那么在屏幕上显示光标</w:t>
      </w:r>
      <w:r w:rsidR="008F6B9C">
        <w:rPr>
          <w:rFonts w:hint="eastAsia"/>
        </w:rPr>
        <w:t>；</w:t>
      </w:r>
    </w:p>
    <w:p w14:paraId="56E34493" w14:textId="3DF03C9C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t>取一个字节，如果它以</w:t>
      </w:r>
      <w:r w:rsidR="00372A47" w:rsidRPr="00372A47">
        <w:rPr>
          <w:rStyle w:val="af9"/>
          <w:rFonts w:hint="eastAsia"/>
        </w:rPr>
        <w:t>F</w:t>
      </w:r>
      <w:r w:rsidRPr="00F3297E">
        <w:rPr>
          <w:rFonts w:hint="eastAsia"/>
        </w:rPr>
        <w:t>开头，就再取一个，组成一个字符</w:t>
      </w:r>
      <w:r w:rsidR="008F6B9C">
        <w:rPr>
          <w:rFonts w:hint="eastAsia"/>
        </w:rPr>
        <w:t>；</w:t>
      </w:r>
    </w:p>
    <w:p w14:paraId="67CA91F1" w14:textId="5CDED956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t>如果这个字符是</w:t>
      </w:r>
      <w:r w:rsidRPr="00F3297E">
        <w:rPr>
          <w:rStyle w:val="af9"/>
        </w:rPr>
        <w:t>00</w:t>
      </w:r>
      <w:r w:rsidRPr="00F3297E">
        <w:t>，那么退出。（在线性模式中，只要这个字符包含</w:t>
      </w:r>
      <w:r w:rsidRPr="00F3297E">
        <w:rPr>
          <w:rStyle w:val="af9"/>
        </w:rPr>
        <w:t>NUL</w:t>
      </w:r>
      <w:r w:rsidRPr="00F3297E">
        <w:t>就退出，如</w:t>
      </w:r>
      <w:r w:rsidRPr="00F3297E">
        <w:rPr>
          <w:rStyle w:val="af9"/>
        </w:rPr>
        <w:t>FE00</w:t>
      </w:r>
      <w:r w:rsidRPr="00F3297E">
        <w:t>）</w:t>
      </w:r>
      <w:r w:rsidR="008F6B9C">
        <w:rPr>
          <w:rFonts w:hint="eastAsia"/>
        </w:rPr>
        <w:t>；</w:t>
      </w:r>
    </w:p>
    <w:p w14:paraId="614DC2E2" w14:textId="660C2C0E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lastRenderedPageBreak/>
        <w:t>否则，在屏幕上显示这个字符，并向右移动相应字节数</w:t>
      </w:r>
      <w:r w:rsidR="008F6B9C">
        <w:rPr>
          <w:rFonts w:hint="eastAsia"/>
        </w:rPr>
        <w:t>；</w:t>
      </w:r>
    </w:p>
    <w:p w14:paraId="7F3A4D5C" w14:textId="77777777" w:rsidR="00F3297E" w:rsidRPr="00F3297E" w:rsidRDefault="00F3297E" w:rsidP="00F3297E">
      <w:pPr>
        <w:pStyle w:val="aa"/>
        <w:numPr>
          <w:ilvl w:val="0"/>
          <w:numId w:val="16"/>
        </w:numPr>
        <w:spacing w:before="156" w:after="156"/>
      </w:pPr>
      <w:r w:rsidRPr="00F3297E">
        <w:rPr>
          <w:rFonts w:hint="eastAsia"/>
        </w:rPr>
        <w:t>回到第</w:t>
      </w:r>
      <w:r w:rsidRPr="00F3297E">
        <w:t>2步。</w:t>
      </w:r>
    </w:p>
    <w:p w14:paraId="3C8326FF" w14:textId="4783593D" w:rsidR="00F3297E" w:rsidRDefault="00F3297E" w:rsidP="00F3297E">
      <w:pPr>
        <w:ind w:firstLine="420"/>
      </w:pPr>
      <w:r w:rsidRPr="00F3297E">
        <w:rPr>
          <w:rFonts w:hint="eastAsia"/>
        </w:rPr>
        <w:t>阅读逻辑可以发现，如果光标插在双字节字符的中间，或者在字符</w:t>
      </w:r>
      <w:r w:rsidRPr="00F3297E">
        <w:rPr>
          <w:rStyle w:val="af9"/>
        </w:rPr>
        <w:t>00</w:t>
      </w:r>
      <w:r w:rsidRPr="00F3297E">
        <w:t>的右边（线性模式中，</w:t>
      </w:r>
      <w:r w:rsidRPr="00F3297E">
        <w:rPr>
          <w:rStyle w:val="af9"/>
        </w:rPr>
        <w:t>NUL</w:t>
      </w:r>
      <w:r w:rsidRPr="00F3297E">
        <w:t>右边），那么显示器永远找不到光标。在数学模式，光标会停在之前的位置不动（光标默认位置在最左边，如果按第一个键的时候就没找到光标，它就会停在默认位置）；在线性模式，光标会移到最左边。此时我们说“光标卡住了”，</w:t>
      </w:r>
      <w:r w:rsidR="00E77195">
        <w:rPr>
          <w:rFonts w:hint="eastAsia"/>
        </w:rPr>
        <w:t>即</w:t>
      </w:r>
      <w:r w:rsidRPr="00F3297E">
        <w:t>光标显示的位置不能反映它在内存中的实际位置。同学们，这时候千万别被它骗了！</w:t>
      </w:r>
    </w:p>
    <w:p w14:paraId="55D000A0" w14:textId="7C204973" w:rsidR="00F3297E" w:rsidRPr="00F3297E" w:rsidRDefault="00E77195" w:rsidP="00F3297E">
      <w:pPr>
        <w:pStyle w:val="2"/>
      </w:pPr>
      <w:bookmarkStart w:id="3" w:name="_Toc163511598"/>
      <w:r w:rsidRPr="00E77195">
        <w:rPr>
          <w:rFonts w:hint="eastAsia"/>
        </w:rPr>
        <w:t>编辑器</w:t>
      </w:r>
      <w:r>
        <w:rPr>
          <w:rFonts w:hint="eastAsia"/>
        </w:rPr>
        <w:t>——光标移动逻辑</w:t>
      </w:r>
      <w:bookmarkEnd w:id="3"/>
    </w:p>
    <w:p w14:paraId="64FD087E" w14:textId="77777777" w:rsidR="008A762A" w:rsidRDefault="008A762A" w:rsidP="008A762A">
      <w:pPr>
        <w:pStyle w:val="5"/>
      </w:pPr>
      <w:r>
        <w:rPr>
          <w:rFonts w:hint="eastAsia"/>
        </w:rPr>
        <w:t>左键：</w:t>
      </w:r>
    </w:p>
    <w:p w14:paraId="5A3BC10F" w14:textId="77777777" w:rsidR="008A762A" w:rsidRPr="008A762A" w:rsidRDefault="008A762A" w:rsidP="008A762A">
      <w:pPr>
        <w:pStyle w:val="aa"/>
        <w:numPr>
          <w:ilvl w:val="0"/>
          <w:numId w:val="24"/>
        </w:numPr>
        <w:spacing w:before="156" w:after="156"/>
      </w:pPr>
      <w:r w:rsidRPr="008A762A">
        <w:rPr>
          <w:rFonts w:hint="eastAsia"/>
        </w:rPr>
        <w:t>如果在历史记录中或在数学模式且光标在开头，那么移到第一个</w:t>
      </w:r>
      <w:r w:rsidRPr="008A762A">
        <w:rPr>
          <w:rStyle w:val="af9"/>
        </w:rPr>
        <w:t>NUL</w:t>
      </w:r>
      <w:r w:rsidRPr="008A762A">
        <w:t>处。</w:t>
      </w:r>
    </w:p>
    <w:p w14:paraId="416A3CE2" w14:textId="575E8A61" w:rsidR="008A762A" w:rsidRPr="008A762A" w:rsidRDefault="008A762A" w:rsidP="008A762A">
      <w:pPr>
        <w:pStyle w:val="aa"/>
        <w:numPr>
          <w:ilvl w:val="0"/>
          <w:numId w:val="24"/>
        </w:numPr>
        <w:spacing w:before="156" w:after="156"/>
      </w:pPr>
      <w:r w:rsidRPr="008A762A">
        <w:rPr>
          <w:rFonts w:hint="eastAsia"/>
        </w:rPr>
        <w:t>否则，如果前面第二个字节以</w:t>
      </w:r>
      <w:r w:rsidRPr="008A762A">
        <w:rPr>
          <w:rStyle w:val="af9"/>
          <w:rFonts w:hint="eastAsia"/>
        </w:rPr>
        <w:t>F</w:t>
      </w:r>
      <w:r w:rsidRPr="008A762A">
        <w:rPr>
          <w:rFonts w:hint="eastAsia"/>
        </w:rPr>
        <w:t>开头，就左移</w:t>
      </w:r>
      <w:r w:rsidRPr="008A762A">
        <w:t>2字节，反之移1字节。</w:t>
      </w:r>
    </w:p>
    <w:p w14:paraId="23AE7B2D" w14:textId="77777777" w:rsidR="008A762A" w:rsidRDefault="008A762A" w:rsidP="008A762A">
      <w:pPr>
        <w:pStyle w:val="5"/>
      </w:pPr>
      <w:r>
        <w:rPr>
          <w:rFonts w:hint="eastAsia"/>
        </w:rPr>
        <w:t>右键：</w:t>
      </w:r>
    </w:p>
    <w:p w14:paraId="77B8355A" w14:textId="77777777" w:rsidR="008A762A" w:rsidRDefault="008A762A" w:rsidP="008A762A">
      <w:pPr>
        <w:pStyle w:val="aa"/>
        <w:numPr>
          <w:ilvl w:val="0"/>
          <w:numId w:val="25"/>
        </w:numPr>
        <w:spacing w:before="156" w:after="156"/>
      </w:pPr>
      <w:r>
        <w:rPr>
          <w:rFonts w:hint="eastAsia"/>
        </w:rPr>
        <w:t>如果在历史记录中或在数学模式且光标在</w:t>
      </w:r>
      <w:r w:rsidRPr="008A762A">
        <w:rPr>
          <w:rStyle w:val="af9"/>
        </w:rPr>
        <w:t>NUL</w:t>
      </w:r>
      <w:r>
        <w:t>处，那么移到开头。</w:t>
      </w:r>
    </w:p>
    <w:p w14:paraId="70E3ACE3" w14:textId="20F6D1FC" w:rsidR="008A762A" w:rsidRDefault="008A762A" w:rsidP="008A762A">
      <w:pPr>
        <w:pStyle w:val="aa"/>
        <w:numPr>
          <w:ilvl w:val="0"/>
          <w:numId w:val="25"/>
        </w:numPr>
        <w:spacing w:before="156" w:after="156"/>
      </w:pPr>
      <w:r>
        <w:rPr>
          <w:rFonts w:hint="eastAsia"/>
        </w:rPr>
        <w:t>否则，如果当字节以</w:t>
      </w:r>
      <w:r w:rsidRPr="008A762A">
        <w:rPr>
          <w:rStyle w:val="af9"/>
          <w:rFonts w:hint="eastAsia"/>
        </w:rPr>
        <w:t>F</w:t>
      </w:r>
      <w:r>
        <w:rPr>
          <w:rFonts w:hint="eastAsia"/>
        </w:rPr>
        <w:t>开头，就右移</w:t>
      </w:r>
      <w:r>
        <w:t>2字节，反之移1字节。</w:t>
      </w:r>
    </w:p>
    <w:p w14:paraId="696C6F95" w14:textId="59FF603F" w:rsidR="008A762A" w:rsidRDefault="008A762A" w:rsidP="008A762A">
      <w:pPr>
        <w:ind w:firstLine="420"/>
      </w:pPr>
      <w:r>
        <w:rPr>
          <w:rFonts w:hint="eastAsia"/>
        </w:rPr>
        <w:t>因此，一般来说，不可能把光标塞到双字节字符中间。有一种情况除外：如果某个双字节字符的两个字节都以</w:t>
      </w:r>
      <w:r w:rsidRPr="008A762A">
        <w:rPr>
          <w:rStyle w:val="af9"/>
        </w:rPr>
        <w:t>F</w:t>
      </w:r>
      <w:r>
        <w:t>开头，而它右边有个单字节字符时</w:t>
      </w:r>
      <w:r w:rsidR="00E77195">
        <w:rPr>
          <w:rFonts w:hint="eastAsia"/>
        </w:rPr>
        <w:t>：</w:t>
      </w:r>
    </w:p>
    <w:p w14:paraId="00018F5C" w14:textId="3AB1629E" w:rsidR="008A762A" w:rsidRDefault="008A762A" w:rsidP="008A762A">
      <w:pPr>
        <w:pStyle w:val="afd"/>
        <w:spacing w:before="156" w:after="156"/>
        <w:ind w:firstLine="420"/>
      </w:pPr>
      <w:r>
        <w:t xml:space="preserve">F_ </w:t>
      </w:r>
      <w:proofErr w:type="spellStart"/>
      <w:r>
        <w:t>F</w:t>
      </w:r>
      <w:proofErr w:type="spellEnd"/>
      <w:r>
        <w:t>_ __|</w:t>
      </w:r>
    </w:p>
    <w:p w14:paraId="56E562EF" w14:textId="6778D950" w:rsidR="008A762A" w:rsidRDefault="008A762A" w:rsidP="008A762A">
      <w:pPr>
        <w:ind w:firstLine="420"/>
      </w:pPr>
      <w:r>
        <w:rPr>
          <w:rFonts w:hint="eastAsia"/>
        </w:rPr>
        <w:t>按</w:t>
      </w:r>
      <w:r w:rsidRPr="008A762A">
        <w:rPr>
          <w:rStyle w:val="XKey0"/>
        </w:rPr>
        <w:t>!</w:t>
      </w:r>
      <w:r>
        <w:t>，光标会以为它前面是个双字节字符，于是移动两个字节</w:t>
      </w:r>
      <w:r w:rsidR="00E77195">
        <w:rPr>
          <w:rFonts w:hint="eastAsia"/>
        </w:rPr>
        <w:t>：</w:t>
      </w:r>
    </w:p>
    <w:p w14:paraId="3911529A" w14:textId="6CFBBF1A" w:rsidR="008A762A" w:rsidRDefault="008A762A" w:rsidP="008A762A">
      <w:pPr>
        <w:pStyle w:val="afd"/>
        <w:spacing w:before="156" w:after="156"/>
        <w:ind w:firstLine="420"/>
      </w:pPr>
      <w:r>
        <w:t>F_|F_ __</w:t>
      </w:r>
    </w:p>
    <w:p w14:paraId="689AB53C" w14:textId="15ED7578" w:rsidR="008A762A" w:rsidRDefault="008A762A" w:rsidP="008A762A">
      <w:pPr>
        <w:ind w:firstLine="420"/>
      </w:pPr>
      <w:r>
        <w:rPr>
          <w:rFonts w:hint="eastAsia"/>
        </w:rPr>
        <w:t>这时，光标就插在双字节字符中间了。但是，这样的字符不能直接打出</w:t>
      </w:r>
      <w:r w:rsidR="00E77195">
        <w:rPr>
          <w:rFonts w:hint="eastAsia"/>
        </w:rPr>
        <w:t>，方法下面会说。</w:t>
      </w:r>
    </w:p>
    <w:p w14:paraId="4A6E106B" w14:textId="74156997" w:rsidR="00491916" w:rsidRDefault="00491916" w:rsidP="00491916">
      <w:pPr>
        <w:pStyle w:val="2"/>
      </w:pPr>
      <w:bookmarkStart w:id="4" w:name="_Toc163511599"/>
      <w:r>
        <w:rPr>
          <w:rFonts w:hint="eastAsia"/>
        </w:rPr>
        <w:t>字符转换器</w:t>
      </w:r>
      <w:bookmarkEnd w:id="4"/>
    </w:p>
    <w:p w14:paraId="1227B017" w14:textId="2E9FA147" w:rsidR="008A762A" w:rsidRDefault="008A762A" w:rsidP="008A762A">
      <w:pPr>
        <w:ind w:firstLine="420"/>
      </w:pPr>
      <w:r>
        <w:rPr>
          <w:rFonts w:hint="eastAsia"/>
        </w:rPr>
        <w:t>字符转换器需要用到字符“</w:t>
      </w:r>
      <w:r w:rsidR="001F0662">
        <w:fldChar w:fldCharType="begin"/>
      </w:r>
      <w:r w:rsidR="001F0662" w:rsidRPr="001F0662">
        <w:instrText>eq \o \ac(</w:instrText>
      </w:r>
      <w:r w:rsidR="001F0662" w:rsidRPr="001F0662">
        <w:rPr>
          <w:rStyle w:val="CASIOX0"/>
          <w:u w:val="single"/>
        </w:rPr>
        <w:instrText>lbf/in</w:instrText>
      </w:r>
      <w:r w:rsidR="001F0662">
        <w:rPr>
          <w:rStyle w:val="CASIOX0"/>
          <w:u w:val="single"/>
        </w:rPr>
        <w:instrText>²</w:instrText>
      </w:r>
      <w:r w:rsidR="001F0662" w:rsidRPr="001F0662">
        <w:rPr>
          <w:rStyle w:val="CASIOX0"/>
          <w:u w:val="single"/>
        </w:rPr>
        <w:instrText>▸kPa</w:instrText>
      </w:r>
      <w:r w:rsidR="001F0662" w:rsidRPr="001F0662">
        <w:instrText>, \s \do</w:instrText>
      </w:r>
      <w:r w:rsidR="001F0662">
        <w:instrText>12</w:instrText>
      </w:r>
      <w:r w:rsidR="001F0662" w:rsidRPr="001F0662">
        <w:instrText>(</w:instrText>
      </w:r>
      <w:r w:rsidR="001F0662" w:rsidRPr="008A762A">
        <w:rPr>
          <w:rStyle w:val="af9"/>
        </w:rPr>
        <w:instrText>FE23</w:instrText>
      </w:r>
      <w:r w:rsidR="001F0662" w:rsidRPr="001F0662">
        <w:instrText>))</w:instrText>
      </w:r>
      <w:r w:rsidR="001F0662">
        <w:fldChar w:fldCharType="end"/>
      </w:r>
      <w:r>
        <w:rPr>
          <w:rFonts w:hint="eastAsia"/>
        </w:rPr>
        <w:t>”</w:t>
      </w:r>
      <w:r>
        <w:t>（</w:t>
      </w:r>
      <w:r w:rsidRPr="008A762A">
        <w:rPr>
          <w:rStyle w:val="XKey0"/>
        </w:rPr>
        <w:t>q8R27</w:t>
      </w:r>
      <w:r>
        <w:t>）。输入</w:t>
      </w:r>
      <w:r w:rsidRPr="001F0662">
        <w:rPr>
          <w:rStyle w:val="CASIOX0"/>
        </w:rPr>
        <w:t>1lbf/in</w:t>
      </w:r>
      <w:r w:rsidR="001F0662">
        <w:rPr>
          <w:rStyle w:val="CASIOX0"/>
        </w:rPr>
        <w:t>²</w:t>
      </w:r>
      <w:r w:rsidRPr="001F0662">
        <w:rPr>
          <w:rStyle w:val="CASIOX0"/>
        </w:rPr>
        <w:t>▸kPa</w:t>
      </w:r>
      <w:r>
        <w:t>，按</w:t>
      </w:r>
      <w:r w:rsidRPr="008A762A">
        <w:rPr>
          <w:rStyle w:val="XKey0"/>
        </w:rPr>
        <w:t>=E</w:t>
      </w:r>
      <w:r>
        <w:t>。由于某些原因（今后会讲），在历史记录里，字节</w:t>
      </w:r>
      <w:r w:rsidRPr="008A762A">
        <w:rPr>
          <w:rStyle w:val="af9"/>
        </w:rPr>
        <w:t>23</w:t>
      </w:r>
      <w:r>
        <w:t>会被吃掉，只剩下字节</w:t>
      </w:r>
      <w:r w:rsidRPr="008A762A">
        <w:rPr>
          <w:rStyle w:val="af9"/>
        </w:rPr>
        <w:t>FE</w:t>
      </w:r>
      <w:r>
        <w:t>，和后面的</w:t>
      </w:r>
      <w:r w:rsidRPr="008A762A">
        <w:rPr>
          <w:rStyle w:val="af9"/>
        </w:rPr>
        <w:t>NUL</w:t>
      </w:r>
      <w:r>
        <w:t>拼起来，就是</w:t>
      </w:r>
      <w:r>
        <w:rPr>
          <w:rFonts w:hint="eastAsia"/>
        </w:rPr>
        <w:t>：</w:t>
      </w:r>
    </w:p>
    <w:p w14:paraId="179B2E69" w14:textId="77777777" w:rsidR="008A762A" w:rsidRDefault="008A762A" w:rsidP="008A762A">
      <w:pPr>
        <w:pStyle w:val="afd"/>
        <w:spacing w:before="156" w:after="156"/>
        <w:ind w:firstLine="420"/>
      </w:pPr>
      <w:r>
        <w:t>31 FE 00 00</w:t>
      </w:r>
    </w:p>
    <w:p w14:paraId="59E3CF7F" w14:textId="61CE5799" w:rsidR="00BB04EE" w:rsidRDefault="00BB04EE" w:rsidP="008A762A">
      <w:pPr>
        <w:ind w:firstLine="420"/>
      </w:pPr>
      <w:r w:rsidRPr="00BB04EE">
        <w:rPr>
          <w:rStyle w:val="af7"/>
          <w:rFonts w:hint="eastAsia"/>
        </w:rPr>
        <w:t>[注]：</w:t>
      </w:r>
      <w:r w:rsidR="008A762A">
        <w:rPr>
          <w:rFonts w:hint="eastAsia"/>
        </w:rPr>
        <w:t>字符</w:t>
      </w:r>
      <w:r w:rsidR="008A762A" w:rsidRPr="008A762A">
        <w:rPr>
          <w:rStyle w:val="af9"/>
          <w:rFonts w:hint="eastAsia"/>
        </w:rPr>
        <w:t>F</w:t>
      </w:r>
      <w:r w:rsidR="008A762A" w:rsidRPr="008A762A">
        <w:rPr>
          <w:rStyle w:val="af9"/>
        </w:rPr>
        <w:t>E00</w:t>
      </w:r>
      <w:r w:rsidR="008A762A">
        <w:t>没有宽度</w:t>
      </w:r>
      <w:r>
        <w:rPr>
          <w:rFonts w:hint="eastAsia"/>
        </w:rPr>
        <w:t>，</w:t>
      </w:r>
      <w:r w:rsidR="008A762A">
        <w:t>看不到，所以显示</w:t>
      </w:r>
      <w:r>
        <w:rPr>
          <w:rFonts w:hint="eastAsia"/>
        </w:rPr>
        <w:t>效果是</w:t>
      </w:r>
      <w:r w:rsidR="008A762A">
        <w:t>只有一个</w:t>
      </w:r>
      <w:r w:rsidR="008A762A" w:rsidRPr="00EA4EF2">
        <w:rPr>
          <w:rStyle w:val="CASIOX0"/>
        </w:rPr>
        <w:t>1</w:t>
      </w:r>
      <w:r>
        <w:rPr>
          <w:rFonts w:hint="eastAsia"/>
        </w:rPr>
        <w:t>。</w:t>
      </w:r>
    </w:p>
    <w:p w14:paraId="375033A2" w14:textId="3F206C34" w:rsidR="008A762A" w:rsidRDefault="008A762A" w:rsidP="008A762A">
      <w:pPr>
        <w:ind w:firstLine="420"/>
      </w:pPr>
      <w:r>
        <w:t>按</w:t>
      </w:r>
      <w:r w:rsidRPr="008A762A">
        <w:rPr>
          <w:rStyle w:val="XKey0"/>
        </w:rPr>
        <w:t>!</w:t>
      </w:r>
      <w:r>
        <w:t>，光标移动到第一个</w:t>
      </w:r>
      <w:r w:rsidRPr="008A762A">
        <w:rPr>
          <w:rStyle w:val="af9"/>
        </w:rPr>
        <w:t>NUL</w:t>
      </w:r>
      <w:r>
        <w:t>处，也就是</w:t>
      </w:r>
      <w:r w:rsidRPr="008A762A">
        <w:rPr>
          <w:rStyle w:val="af9"/>
        </w:rPr>
        <w:t>FE</w:t>
      </w:r>
      <w:r>
        <w:t>后面：</w:t>
      </w:r>
    </w:p>
    <w:p w14:paraId="1AD99E41" w14:textId="77777777" w:rsidR="008A762A" w:rsidRDefault="008A762A" w:rsidP="008A762A">
      <w:pPr>
        <w:pStyle w:val="afd"/>
        <w:spacing w:before="156" w:after="156"/>
        <w:ind w:firstLine="420"/>
      </w:pPr>
      <w:r>
        <w:t>31 FE|00 00</w:t>
      </w:r>
    </w:p>
    <w:p w14:paraId="2998D345" w14:textId="3863CFC1" w:rsidR="008A762A" w:rsidRDefault="008A762A" w:rsidP="008A762A">
      <w:pPr>
        <w:ind w:firstLine="420"/>
      </w:pPr>
      <w:r>
        <w:rPr>
          <w:rFonts w:hint="eastAsia"/>
        </w:rPr>
        <w:lastRenderedPageBreak/>
        <w:t>为什么光标好像在</w:t>
      </w:r>
      <w:r w:rsidRPr="008A762A">
        <w:rPr>
          <w:rStyle w:val="CASIOX0"/>
        </w:rPr>
        <w:t>1</w:t>
      </w:r>
      <w:r>
        <w:t>上？仔细看，这里它就位于双字节字符</w:t>
      </w:r>
      <w:r w:rsidRPr="008A762A">
        <w:rPr>
          <w:rStyle w:val="af9"/>
        </w:rPr>
        <w:t>FE00</w:t>
      </w:r>
      <w:r>
        <w:t>中间，所以卡住了。不要管它</w:t>
      </w:r>
      <w:r w:rsidR="00BB04EE">
        <w:rPr>
          <w:rFonts w:hint="eastAsia"/>
        </w:rPr>
        <w:t>（因为此时光标不是重点）。</w:t>
      </w:r>
      <w:r>
        <w:t>接下来，输入字符“</w:t>
      </w:r>
      <w:r w:rsidR="001F0662">
        <w:fldChar w:fldCharType="begin"/>
      </w:r>
      <w:r w:rsidR="001F0662" w:rsidRPr="001F0662">
        <w:instrText>eq \o \ac(</w:instrText>
      </w:r>
      <w:r w:rsidR="001F0662">
        <w:rPr>
          <w:rStyle w:val="CASIOX0"/>
          <w:u w:val="single"/>
        </w:rPr>
        <w:instrText>1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>
        <w:rPr>
          <w:rStyle w:val="af9"/>
        </w:rPr>
        <w:instrText>31</w:instrText>
      </w:r>
      <w:r w:rsidR="001F0662" w:rsidRPr="001F0662">
        <w:instrText>))</w:instrText>
      </w:r>
      <w:r w:rsidR="001F0662">
        <w:fldChar w:fldCharType="end"/>
      </w:r>
      <w:r>
        <w:t>”：</w:t>
      </w:r>
    </w:p>
    <w:p w14:paraId="66EDC59F" w14:textId="73764C3A" w:rsidR="008A762A" w:rsidRDefault="008A762A" w:rsidP="008A762A">
      <w:pPr>
        <w:pStyle w:val="afd"/>
        <w:spacing w:before="156" w:after="156"/>
        <w:ind w:firstLine="420"/>
      </w:pPr>
      <w:r>
        <w:t>31 FE 31|00</w:t>
      </w:r>
      <w:r w:rsidR="00753FD4">
        <w:rPr>
          <w:rFonts w:hint="eastAsia"/>
        </w:rPr>
        <w:t xml:space="preserve"> 00</w:t>
      </w:r>
    </w:p>
    <w:p w14:paraId="4AC35082" w14:textId="69D6AF5C" w:rsidR="008A762A" w:rsidRDefault="008A762A" w:rsidP="008A762A">
      <w:pPr>
        <w:ind w:firstLine="420"/>
      </w:pPr>
      <w:r>
        <w:rPr>
          <w:rFonts w:hint="eastAsia"/>
        </w:rPr>
        <w:t>此时会显示“</w:t>
      </w:r>
      <w:r w:rsidR="001F0662">
        <w:fldChar w:fldCharType="begin"/>
      </w:r>
      <w:r w:rsidR="001F0662" w:rsidRPr="001F0662">
        <w:instrText>eq \o \ac(</w:instrText>
      </w:r>
      <w:r w:rsidR="001F0662">
        <w:rPr>
          <w:rStyle w:val="CASIOX0"/>
          <w:u w:val="single"/>
        </w:rPr>
        <w:instrText>1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>
        <w:rPr>
          <w:rStyle w:val="af9"/>
        </w:rPr>
        <w:instrText>31</w:instrText>
      </w:r>
      <w:r w:rsidR="001F0662" w:rsidRPr="001F0662">
        <w:instrText>))</w:instrText>
      </w:r>
      <w:r w:rsidR="001F0662">
        <w:fldChar w:fldCharType="end"/>
      </w:r>
      <w:r w:rsidR="001F0662">
        <w:fldChar w:fldCharType="begin"/>
      </w:r>
      <w:r w:rsidR="001F0662" w:rsidRPr="001F0662">
        <w:instrText>eq \o \ac(</w:instrText>
      </w:r>
      <w:r w:rsidR="001F0662" w:rsidRPr="001F0662">
        <w:rPr>
          <w:rStyle w:val="CASIOX0"/>
          <w:u w:val="single"/>
        </w:rPr>
        <w:instrText>l.y.▸m</w:instrText>
      </w:r>
      <w:r w:rsidR="001F0662" w:rsidRPr="001F0662">
        <w:rPr>
          <w:rStyle w:val="CASIOX0"/>
          <w:u w:val="single"/>
          <w14:stylisticSets>
            <w14:styleSet w14:id="1"/>
          </w14:stylisticSets>
        </w:rPr>
        <w:instrText>|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 w:rsidRPr="001F0662">
        <w:rPr>
          <w:rStyle w:val="af9"/>
        </w:rPr>
        <w:instrText>FE</w:instrText>
      </w:r>
      <w:r w:rsidR="001F0662">
        <w:rPr>
          <w:rStyle w:val="af9"/>
        </w:rPr>
        <w:instrText>31</w:instrText>
      </w:r>
      <w:r w:rsidR="001F0662" w:rsidRPr="001F0662">
        <w:instrText>))</w:instrText>
      </w:r>
      <w:r w:rsidR="001F0662">
        <w:fldChar w:fldCharType="end"/>
      </w:r>
      <w:r w:rsidR="001F0662">
        <w:t xml:space="preserve"> </w:t>
      </w:r>
      <w:r>
        <w:rPr>
          <w:rFonts w:hint="eastAsia"/>
        </w:rPr>
        <w:t>”</w:t>
      </w:r>
      <w:r>
        <w:t>。</w:t>
      </w:r>
      <w:r w:rsidRPr="008A762A">
        <w:rPr>
          <w:rStyle w:val="af9"/>
        </w:rPr>
        <w:t>FE31</w:t>
      </w:r>
      <w:r>
        <w:t>这个字符本来是打不出的，但被我们通过字符转换器得到了。这就是字符转换器。</w:t>
      </w:r>
    </w:p>
    <w:p w14:paraId="41F46CB5" w14:textId="2FA55379" w:rsidR="008A762A" w:rsidRDefault="008A762A" w:rsidP="008A762A">
      <w:pPr>
        <w:ind w:firstLine="420"/>
      </w:pPr>
      <w:r>
        <w:rPr>
          <w:rFonts w:hint="eastAsia"/>
        </w:rPr>
        <w:t>如果在刚才输入第二个字符“</w:t>
      </w:r>
      <w:r w:rsidRPr="008A762A">
        <w:rPr>
          <w:rStyle w:val="CASIOX0"/>
        </w:rPr>
        <w:t>1</w:t>
      </w:r>
      <w:r>
        <w:t>”的位置输入双字节字符会发生什么？输入字符“</w:t>
      </w:r>
      <w:r w:rsidR="001F0662">
        <w:fldChar w:fldCharType="begin"/>
      </w:r>
      <w:r w:rsidR="001F0662" w:rsidRPr="001F0662">
        <w:instrText>eq \o \ac(</w:instrText>
      </w:r>
      <w:r w:rsidR="001F0662" w:rsidRPr="001F0662">
        <w:rPr>
          <w:rStyle w:val="CASIOX0"/>
          <w:u w:val="single"/>
        </w:rPr>
        <w:instrText>Pa▸kgf/in²</w:instrText>
      </w:r>
      <w:r w:rsidR="001F0662" w:rsidRPr="001F0662">
        <w:instrText>, \s \do</w:instrText>
      </w:r>
      <w:r w:rsidR="001F0662">
        <w:instrText>12</w:instrText>
      </w:r>
      <w:r w:rsidR="001F0662" w:rsidRPr="001F0662">
        <w:instrText>(</w:instrText>
      </w:r>
      <w:r w:rsidR="001F0662" w:rsidRPr="008A762A">
        <w:rPr>
          <w:rStyle w:val="af9"/>
        </w:rPr>
        <w:instrText>FE2</w:instrText>
      </w:r>
      <w:r w:rsidR="001F0662">
        <w:rPr>
          <w:rStyle w:val="af9"/>
        </w:rPr>
        <w:instrText>0</w:instrText>
      </w:r>
      <w:r w:rsidR="001F0662" w:rsidRPr="001F0662">
        <w:instrText>))</w:instrText>
      </w:r>
      <w:r w:rsidR="001F0662">
        <w:fldChar w:fldCharType="end"/>
      </w:r>
      <w:r>
        <w:rPr>
          <w:rFonts w:hint="eastAsia"/>
        </w:rPr>
        <w:t>”</w:t>
      </w:r>
      <w:r>
        <w:t>（</w:t>
      </w:r>
      <w:r w:rsidRPr="008A762A">
        <w:rPr>
          <w:rStyle w:val="XKey0"/>
        </w:rPr>
        <w:t>q8R26</w:t>
      </w:r>
      <w:r>
        <w:t>）：</w:t>
      </w:r>
    </w:p>
    <w:p w14:paraId="58FB41A8" w14:textId="77777777" w:rsidR="008A762A" w:rsidRDefault="008A762A" w:rsidP="008A762A">
      <w:pPr>
        <w:pStyle w:val="afd"/>
        <w:spacing w:before="156" w:after="156"/>
        <w:ind w:firstLine="420"/>
      </w:pPr>
      <w:r>
        <w:t xml:space="preserve">31 FE </w:t>
      </w:r>
      <w:proofErr w:type="spellStart"/>
      <w:r>
        <w:t>FE</w:t>
      </w:r>
      <w:proofErr w:type="spellEnd"/>
      <w:r>
        <w:t xml:space="preserve"> 20|00 00</w:t>
      </w:r>
    </w:p>
    <w:p w14:paraId="3A12A512" w14:textId="7505FC06" w:rsidR="008A762A" w:rsidRDefault="008A762A" w:rsidP="008A762A">
      <w:pPr>
        <w:ind w:firstLine="420"/>
      </w:pPr>
      <w:r>
        <w:rPr>
          <w:rFonts w:hint="eastAsia"/>
        </w:rPr>
        <w:t>此时会显示“</w:t>
      </w:r>
      <w:r w:rsidR="001F0662">
        <w:fldChar w:fldCharType="begin"/>
      </w:r>
      <w:r w:rsidR="001F0662" w:rsidRPr="001F0662">
        <w:instrText>eq \o \ac(</w:instrText>
      </w:r>
      <w:r w:rsidR="001F0662">
        <w:rPr>
          <w:rStyle w:val="CASIOX0"/>
          <w:u w:val="single"/>
        </w:rPr>
        <w:instrText>1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>
        <w:rPr>
          <w:rStyle w:val="af9"/>
        </w:rPr>
        <w:instrText>31</w:instrText>
      </w:r>
      <w:r w:rsidR="001F0662" w:rsidRPr="001F0662">
        <w:instrText>))</w:instrText>
      </w:r>
      <w:r w:rsidR="001F0662">
        <w:fldChar w:fldCharType="end"/>
      </w:r>
      <w:r w:rsidR="001F0662">
        <w:fldChar w:fldCharType="begin"/>
      </w:r>
      <w:r w:rsidR="001F0662" w:rsidRPr="001F0662">
        <w:instrText>eq \o \ac(</w:instrText>
      </w:r>
      <w:r w:rsidR="001F0662" w:rsidRPr="001F0662">
        <w:rPr>
          <w:rStyle w:val="CASIOX0"/>
          <w:u w:val="single"/>
        </w:rPr>
        <w:instrText>Unknow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>
        <w:rPr>
          <w:rStyle w:val="af9"/>
        </w:rPr>
        <w:instrText>FEFE</w:instrText>
      </w:r>
      <w:r w:rsidR="001F0662" w:rsidRPr="001F0662">
        <w:instrText>))</w:instrText>
      </w:r>
      <w:r w:rsidR="001F0662">
        <w:fldChar w:fldCharType="end"/>
      </w:r>
      <w:r w:rsidR="001F0662">
        <w:fldChar w:fldCharType="begin"/>
      </w:r>
      <w:r w:rsidR="001F0662" w:rsidRPr="001F0662">
        <w:instrText>eq \o \ac(</w:instrText>
      </w:r>
      <w:r w:rsidR="001F0662" w:rsidRPr="001F0662">
        <w:rPr>
          <w:rStyle w:val="CASIOX0"/>
          <w:u w:val="single"/>
        </w:rPr>
        <w:instrText>𝒊</w:instrText>
      </w:r>
      <w:r w:rsidR="001F0662" w:rsidRPr="001F0662">
        <w:rPr>
          <w:rStyle w:val="CASIOX0"/>
          <w:u w:val="single"/>
          <w14:stylisticSets>
            <w14:styleSet w14:id="1"/>
          </w14:stylisticSets>
        </w:rPr>
        <w:instrText>|</w:instrText>
      </w:r>
      <w:r w:rsidR="001F0662" w:rsidRPr="001F0662">
        <w:instrText>,\s \do</w:instrText>
      </w:r>
      <w:r w:rsidR="001F0662">
        <w:instrText>12</w:instrText>
      </w:r>
      <w:r w:rsidR="001F0662" w:rsidRPr="001F0662">
        <w:instrText>(</w:instrText>
      </w:r>
      <w:r w:rsidR="001F0662">
        <w:rPr>
          <w:rStyle w:val="af9"/>
        </w:rPr>
        <w:instrText>20</w:instrText>
      </w:r>
      <w:r w:rsidR="001F0662" w:rsidRPr="001F0662">
        <w:instrText>))</w:instrText>
      </w:r>
      <w:r w:rsidR="001F0662">
        <w:fldChar w:fldCharType="end"/>
      </w:r>
      <w:r>
        <w:t>”</w:t>
      </w:r>
      <w:r w:rsidR="001F0662">
        <w:rPr>
          <w:rFonts w:hint="eastAsia"/>
        </w:rPr>
        <w:t>。</w:t>
      </w:r>
      <w:r>
        <w:t>按</w:t>
      </w:r>
      <w:r w:rsidRPr="008A762A">
        <w:rPr>
          <w:rStyle w:val="XKey0"/>
        </w:rPr>
        <w:t>!</w:t>
      </w:r>
      <w:r>
        <w:t>，光标向左移动一个字符（</w:t>
      </w:r>
      <w:r w:rsidRPr="008A762A">
        <w:rPr>
          <w:rStyle w:val="af9"/>
        </w:rPr>
        <w:t>FE20</w:t>
      </w:r>
      <w:r>
        <w:t>），看起来好像没有移动：</w:t>
      </w:r>
    </w:p>
    <w:p w14:paraId="7853719C" w14:textId="77777777" w:rsidR="008A762A" w:rsidRDefault="008A762A" w:rsidP="008A762A">
      <w:pPr>
        <w:pStyle w:val="afd"/>
        <w:spacing w:before="156" w:after="156"/>
        <w:ind w:firstLine="420"/>
      </w:pPr>
      <w:r>
        <w:t>31 FE|FE 20 00 00</w:t>
      </w:r>
    </w:p>
    <w:p w14:paraId="699835F4" w14:textId="616A2F32" w:rsidR="007A15F6" w:rsidRDefault="007A15F6" w:rsidP="007A15F6">
      <w:pPr>
        <w:ind w:firstLine="420"/>
      </w:pPr>
      <w:r w:rsidRPr="007A15F6">
        <w:t>这是因为它插在双字节字符中间，卡住了。再按一下</w:t>
      </w:r>
      <w:r w:rsidRPr="007A15F6">
        <w:rPr>
          <w:rStyle w:val="XKey0"/>
        </w:rPr>
        <w:t>!</w:t>
      </w:r>
      <w:r w:rsidRPr="007A15F6">
        <w:t>才会移动到字符</w:t>
      </w:r>
      <w:r w:rsidRPr="007A15F6">
        <w:rPr>
          <w:rStyle w:val="af9"/>
        </w:rPr>
        <w:t>FEFE</w:t>
      </w:r>
      <w:r w:rsidRPr="007A15F6">
        <w:t>上：</w:t>
      </w:r>
    </w:p>
    <w:p w14:paraId="7CB5F05C" w14:textId="4191719C" w:rsidR="007A15F6" w:rsidRDefault="007A15F6" w:rsidP="007A15F6">
      <w:pPr>
        <w:pStyle w:val="afd"/>
        <w:spacing w:before="156" w:after="156"/>
        <w:ind w:firstLine="420"/>
      </w:pPr>
      <w:r w:rsidRPr="007A15F6">
        <w:t>31|FE FE 20 00 00</w:t>
      </w:r>
    </w:p>
    <w:p w14:paraId="12137390" w14:textId="067680A1" w:rsidR="007A15F6" w:rsidRDefault="007A15F6" w:rsidP="007A15F6">
      <w:pPr>
        <w:ind w:firstLine="420"/>
      </w:pPr>
      <w:r w:rsidRPr="007A15F6">
        <w:rPr>
          <w:rFonts w:hint="eastAsia"/>
        </w:rPr>
        <w:t>按</w:t>
      </w:r>
      <w:r w:rsidRPr="007A15F6">
        <w:rPr>
          <w:rStyle w:val="XKey0"/>
          <w:rFonts w:hint="eastAsia"/>
        </w:rPr>
        <w:t>$</w:t>
      </w:r>
      <w:r w:rsidRPr="007A15F6">
        <w:rPr>
          <w:rFonts w:hint="eastAsia"/>
        </w:rPr>
        <w:t>，向右移动一个字符</w:t>
      </w:r>
      <w:r w:rsidRPr="00753FD4">
        <w:rPr>
          <w:rStyle w:val="af9"/>
        </w:rPr>
        <w:t>FEFE</w:t>
      </w:r>
      <w:r w:rsidRPr="007A15F6">
        <w:t>，到字符</w:t>
      </w:r>
      <w:r>
        <w:fldChar w:fldCharType="begin"/>
      </w:r>
      <w:r>
        <w:instrText xml:space="preserve"> eq \o \ac(</w:instrText>
      </w:r>
      <w:r w:rsidRPr="007A15F6">
        <w:rPr>
          <w:rFonts w:ascii="ClassWiz Math X" w:eastAsia="ClassWiz Math X" w:hAnsi="ClassWiz Math X" w:hint="eastAsia"/>
          <w:u w:val="single"/>
        </w:rPr>
        <w:instrText>𝒊</w:instrText>
      </w:r>
      <w:r>
        <w:instrText>,\s \do12(</w:instrText>
      </w:r>
      <w:r w:rsidRPr="007A15F6">
        <w:rPr>
          <w:rStyle w:val="af9"/>
        </w:rPr>
        <w:instrText>20</w:instrText>
      </w:r>
      <w:r>
        <w:instrText xml:space="preserve">)) </w:instrText>
      </w:r>
      <w:r>
        <w:fldChar w:fldCharType="end"/>
      </w:r>
      <w:r w:rsidR="004C558F" w:rsidRPr="004C558F">
        <w:t>上</w:t>
      </w:r>
      <w:r w:rsidRPr="007A15F6">
        <w:t>：</w:t>
      </w:r>
    </w:p>
    <w:p w14:paraId="6FFE3565" w14:textId="5499C3C1" w:rsidR="007A15F6" w:rsidRDefault="00753FD4" w:rsidP="00753FD4">
      <w:pPr>
        <w:pStyle w:val="afd"/>
        <w:spacing w:before="156" w:after="156"/>
        <w:ind w:firstLine="420"/>
      </w:pPr>
      <w:r w:rsidRPr="00753FD4">
        <w:t>31 FE FE|20 00 00</w:t>
      </w:r>
    </w:p>
    <w:p w14:paraId="49E3E1E1" w14:textId="720B03C0" w:rsidR="00753FD4" w:rsidRDefault="00753FD4" w:rsidP="00753FD4">
      <w:pPr>
        <w:ind w:firstLine="420"/>
      </w:pPr>
      <w:r w:rsidRPr="00753FD4">
        <w:t>然后就可以删掉字符</w:t>
      </w:r>
      <w:r w:rsidRPr="00753FD4">
        <w:rPr>
          <w:rStyle w:val="af9"/>
        </w:rPr>
        <w:t>FEFE</w:t>
      </w:r>
      <w:r w:rsidRPr="00753FD4">
        <w:t>了。你看，计算模式中本来不能打出</w:t>
      </w:r>
      <w:r w:rsidRPr="00753FD4">
        <w:rPr>
          <w:rStyle w:val="CASIOX0"/>
          <w:rFonts w:hint="eastAsia"/>
        </w:rPr>
        <w:t>𝒊</w:t>
      </w:r>
      <w:r w:rsidRPr="00753FD4">
        <w:t>，但是它也可以用字符转换器得到。回到上一步，在字符</w:t>
      </w:r>
      <w:r w:rsidRPr="00753FD4">
        <w:rPr>
          <w:rStyle w:val="af9"/>
        </w:rPr>
        <w:t>FEFE</w:t>
      </w:r>
      <w:r w:rsidRPr="00753FD4">
        <w:t>和字符</w:t>
      </w:r>
      <w:r w:rsidRPr="00753FD4">
        <w:rPr>
          <w:rStyle w:val="af9"/>
        </w:rPr>
        <w:t>20</w:t>
      </w:r>
      <w:r w:rsidRPr="00753FD4">
        <w:t>之间插入字符</w:t>
      </w:r>
      <w:r>
        <w:fldChar w:fldCharType="begin"/>
      </w:r>
      <w:r>
        <w:instrText xml:space="preserve"> eq \o \ac(</w:instrText>
      </w:r>
      <w:r w:rsidRPr="00753FD4">
        <w:rPr>
          <w:rStyle w:val="CASIOX0"/>
          <w:u w:val="single"/>
        </w:rPr>
        <w:instrText>Ran#</w:instrText>
      </w:r>
      <w:r>
        <w:instrText>,\s \do12(</w:instrText>
      </w:r>
      <w:r w:rsidRPr="00753FD4">
        <w:rPr>
          <w:rStyle w:val="af9"/>
        </w:rPr>
        <w:instrText>FD18</w:instrText>
      </w:r>
      <w:r>
        <w:instrText xml:space="preserve">)) </w:instrText>
      </w:r>
      <w:r>
        <w:fldChar w:fldCharType="end"/>
      </w:r>
      <w:r w:rsidRPr="00753FD4">
        <w:t>，接下来按</w:t>
      </w:r>
      <w:r w:rsidRPr="00753FD4">
        <w:rPr>
          <w:rStyle w:val="XKey0"/>
          <w:rFonts w:hint="eastAsia"/>
        </w:rPr>
        <w:t>!</w:t>
      </w:r>
      <w:r w:rsidRPr="00753FD4">
        <w:t>：</w:t>
      </w:r>
    </w:p>
    <w:p w14:paraId="77CC0AA3" w14:textId="77777777" w:rsidR="00753FD4" w:rsidRDefault="00753FD4" w:rsidP="00753FD4">
      <w:pPr>
        <w:pStyle w:val="afd"/>
        <w:spacing w:before="156" w:after="156"/>
        <w:ind w:firstLine="420"/>
      </w:pPr>
      <w:r w:rsidRPr="00753FD4">
        <w:t xml:space="preserve">31 FE </w:t>
      </w:r>
      <w:proofErr w:type="spellStart"/>
      <w:r w:rsidRPr="00753FD4">
        <w:t>FE</w:t>
      </w:r>
      <w:proofErr w:type="spellEnd"/>
      <w:r w:rsidRPr="00753FD4">
        <w:t xml:space="preserve"> FD 18|20 00 00 </w:t>
      </w:r>
    </w:p>
    <w:p w14:paraId="4766316A" w14:textId="6962365A" w:rsidR="00753FD4" w:rsidRDefault="00753FD4" w:rsidP="00753FD4">
      <w:pPr>
        <w:pStyle w:val="afd"/>
        <w:spacing w:before="156" w:after="156"/>
        <w:ind w:firstLine="420"/>
      </w:pPr>
      <w:r w:rsidRPr="00753FD4">
        <w:t>31 FE FE|FD 18 20 00 00</w:t>
      </w:r>
    </w:p>
    <w:p w14:paraId="46D68E2E" w14:textId="6BA6726C" w:rsidR="00753FD4" w:rsidRDefault="00753FD4" w:rsidP="00753FD4">
      <w:pPr>
        <w:ind w:firstLine="420"/>
      </w:pPr>
      <w:r w:rsidRPr="00753FD4">
        <w:t>输入字符“</w:t>
      </w:r>
      <w:r w:rsidRPr="00753FD4">
        <w:rPr>
          <w:rStyle w:val="CASIOX0"/>
        </w:rPr>
        <w:t>1</w:t>
      </w:r>
      <w:r w:rsidRPr="00753FD4">
        <w:t>”：</w:t>
      </w:r>
    </w:p>
    <w:p w14:paraId="7294273A" w14:textId="3AD671DE" w:rsidR="00753FD4" w:rsidRDefault="00753FD4" w:rsidP="00753FD4">
      <w:pPr>
        <w:pStyle w:val="afd"/>
        <w:spacing w:before="156" w:after="156"/>
        <w:ind w:firstLine="420"/>
      </w:pPr>
      <w:r w:rsidRPr="00753FD4">
        <w:t xml:space="preserve">31 FE </w:t>
      </w:r>
      <w:proofErr w:type="spellStart"/>
      <w:r w:rsidRPr="00753FD4">
        <w:t>FE</w:t>
      </w:r>
      <w:proofErr w:type="spellEnd"/>
      <w:r w:rsidRPr="00753FD4">
        <w:t xml:space="preserve"> 31|FD 18 20 00</w:t>
      </w:r>
      <w:r>
        <w:rPr>
          <w:rFonts w:hint="eastAsia"/>
        </w:rPr>
        <w:t xml:space="preserve"> 00</w:t>
      </w:r>
    </w:p>
    <w:p w14:paraId="7CFC6064" w14:textId="5238E6BA" w:rsidR="00753FD4" w:rsidRDefault="00753FD4" w:rsidP="00753FD4">
      <w:pPr>
        <w:ind w:firstLine="420"/>
      </w:pPr>
      <w:r w:rsidRPr="00753FD4">
        <w:t>现在按</w:t>
      </w:r>
      <w:r w:rsidRPr="00753FD4">
        <w:rPr>
          <w:rStyle w:val="XKey0"/>
          <w:rFonts w:hint="eastAsia"/>
        </w:rPr>
        <w:t>o</w:t>
      </w:r>
      <w:r w:rsidRPr="00753FD4">
        <w:t>会删除双字节字符</w:t>
      </w:r>
      <w:r w:rsidRPr="00753FD4">
        <w:rPr>
          <w:rStyle w:val="af9"/>
        </w:rPr>
        <w:t>FE31</w:t>
      </w:r>
      <w:r w:rsidRPr="00753FD4">
        <w:t>：</w:t>
      </w:r>
    </w:p>
    <w:p w14:paraId="4B9BF2AC" w14:textId="08CFD7BA" w:rsidR="00753FD4" w:rsidRDefault="00753FD4" w:rsidP="00753FD4">
      <w:pPr>
        <w:pStyle w:val="afd"/>
        <w:spacing w:before="156" w:after="156"/>
        <w:ind w:firstLine="420"/>
      </w:pPr>
      <w:r w:rsidRPr="00753FD4">
        <w:t>31 FE|FD 18 20 00 00</w:t>
      </w:r>
    </w:p>
    <w:p w14:paraId="2EA13A65" w14:textId="57F276A4" w:rsidR="00753FD4" w:rsidRDefault="00753FD4" w:rsidP="00753FD4">
      <w:pPr>
        <w:ind w:firstLine="420"/>
      </w:pPr>
      <w:r w:rsidRPr="00753FD4">
        <w:rPr>
          <w:rFonts w:hint="eastAsia"/>
        </w:rPr>
        <w:t>你看，输入了</w:t>
      </w:r>
      <w:r w:rsidRPr="00753FD4">
        <w:rPr>
          <w:rStyle w:val="af9"/>
        </w:rPr>
        <w:t>31</w:t>
      </w:r>
      <w:r w:rsidRPr="00753FD4">
        <w:t>，却删除了</w:t>
      </w:r>
      <w:r w:rsidRPr="00753FD4">
        <w:rPr>
          <w:rStyle w:val="af9"/>
        </w:rPr>
        <w:t>FE31</w:t>
      </w:r>
      <w:r w:rsidRPr="00753FD4">
        <w:t>。删除字符的方式和按</w:t>
      </w:r>
      <w:bookmarkStart w:id="5" w:name="_Hlk163251356"/>
      <w:r w:rsidRPr="00753FD4">
        <w:rPr>
          <w:rStyle w:val="XKey0"/>
          <w:rFonts w:hint="eastAsia"/>
        </w:rPr>
        <w:t>!</w:t>
      </w:r>
      <w:bookmarkEnd w:id="5"/>
      <w:r w:rsidRPr="00753FD4">
        <w:t>差不多，但是注意如果前一个字节以</w:t>
      </w:r>
      <w:r w:rsidRPr="00753FD4">
        <w:rPr>
          <w:rStyle w:val="af9"/>
        </w:rPr>
        <w:t>F</w:t>
      </w:r>
      <w:r w:rsidRPr="00753FD4">
        <w:t>开头，就会把这个字节以及后一个字节都删掉，比如</w:t>
      </w:r>
      <w:r w:rsidRPr="00753FD4">
        <w:rPr>
          <w:rStyle w:val="afe"/>
        </w:rPr>
        <w:t>31 FE|FD 32</w:t>
      </w:r>
      <w:r w:rsidRPr="00753FD4">
        <w:t>和</w:t>
      </w:r>
      <w:r w:rsidRPr="00753FD4">
        <w:rPr>
          <w:rStyle w:val="afe"/>
        </w:rPr>
        <w:t xml:space="preserve">31 FE </w:t>
      </w:r>
      <w:r w:rsidRPr="00DC7425">
        <w:rPr>
          <w:rStyle w:val="afe"/>
        </w:rPr>
        <w:t>FD|32</w:t>
      </w:r>
      <w:r w:rsidRPr="00753FD4">
        <w:t>删除都得到</w:t>
      </w:r>
      <w:r w:rsidRPr="00753FD4">
        <w:rPr>
          <w:rStyle w:val="afe"/>
        </w:rPr>
        <w:t>31 32</w:t>
      </w:r>
      <w:r w:rsidRPr="00753FD4">
        <w:t>。此时显示“</w:t>
      </w:r>
      <w:r w:rsidR="00DC7425" w:rsidRPr="00DC7425">
        <w:fldChar w:fldCharType="begin"/>
      </w:r>
      <w:r w:rsidR="00DC7425" w:rsidRPr="00DC7425">
        <w:instrText>eq \o \ac(</w:instrText>
      </w:r>
      <w:r w:rsidR="00DC7425" w:rsidRPr="00DC7425">
        <w:rPr>
          <w:rFonts w:ascii="ClassWiz X Display" w:eastAsia="ClassWiz X Display" w:hAnsi="ClassWiz X Display" w:cs="ClassWiz X Display"/>
          <w:szCs w:val="21"/>
          <w:u w:val="single"/>
        </w:rPr>
        <w:instrText>1</w:instrText>
      </w:r>
      <w:r w:rsidR="00DC7425" w:rsidRPr="00DC7425">
        <w:instrText>,\s \do12(</w:instrText>
      </w:r>
      <w:r w:rsidR="00DC7425" w:rsidRPr="00DC7425">
        <w:rPr>
          <w:rFonts w:ascii="Consolas" w:hAnsi="Consolas"/>
        </w:rPr>
        <w:instrText>31</w:instrText>
      </w:r>
      <w:r w:rsidR="00DC7425" w:rsidRPr="00DC7425">
        <w:instrText>))</w:instrText>
      </w:r>
      <w:r w:rsidR="00DC7425" w:rsidRPr="00DC7425">
        <w:fldChar w:fldCharType="end"/>
      </w:r>
      <w:r w:rsidR="00DC7425" w:rsidRPr="00DC7425">
        <w:fldChar w:fldCharType="begin"/>
      </w:r>
      <w:r w:rsidR="00DC7425" w:rsidRPr="00DC7425">
        <w:instrText>eq \o \ac(</w:instrText>
      </w:r>
      <w:r w:rsidR="00DC7425" w:rsidRPr="00DC7425">
        <w:rPr>
          <w:rFonts w:ascii="ClassWiz X Display" w:eastAsia="ClassWiz X Display" w:hAnsi="ClassWiz X Display" w:cs="ClassWiz X Display"/>
          <w:szCs w:val="21"/>
          <w:u w:val="single"/>
        </w:rPr>
        <w:instrText>1</w:instrText>
      </w:r>
      <w:r w:rsidR="00DC7425">
        <w:rPr>
          <w:rFonts w:ascii="ClassWiz Math X" w:eastAsia="ClassWiz Math X" w:hAnsi="ClassWiz Math X" w:cs="ClassWiz X Display" w:hint="eastAsia"/>
          <w:szCs w:val="21"/>
          <w:u w:val="single"/>
        </w:rPr>
        <w:instrText>𝒕ℓ&amp;0&amp;▒&amp;₉◁₉◁𝑬</w:instrText>
      </w:r>
      <w:r w:rsidR="00DC7425" w:rsidRPr="00DC7425">
        <w:instrText>,\s \do12(</w:instrText>
      </w:r>
      <w:r w:rsidR="00DC7425">
        <w:rPr>
          <w:rFonts w:ascii="Consolas" w:hAnsi="Consolas" w:hint="eastAsia"/>
        </w:rPr>
        <w:instrText>FEFD</w:instrText>
      </w:r>
      <w:r w:rsidR="00DC7425" w:rsidRPr="00DC7425">
        <w:instrText>))</w:instrText>
      </w:r>
      <w:r w:rsidR="00DC7425" w:rsidRPr="00DC7425">
        <w:fldChar w:fldCharType="end"/>
      </w:r>
      <w:bookmarkStart w:id="6" w:name="_Hlk163251334"/>
      <w:r w:rsidR="00DC7425" w:rsidRPr="00DC7425">
        <w:fldChar w:fldCharType="begin"/>
      </w:r>
      <w:r w:rsidR="00DC7425" w:rsidRPr="00DC7425">
        <w:instrText>eq \o \ac(</w:instrText>
      </w:r>
      <w:r w:rsidR="00DC7425">
        <w:rPr>
          <w:rFonts w:ascii="ClassWiz X Display" w:eastAsia="ClassWiz X Display" w:hAnsi="ClassWiz X Display" w:cs="ClassWiz X Display" w:hint="eastAsia"/>
          <w:szCs w:val="21"/>
          <w:u w:val="single"/>
        </w:rPr>
        <w:instrText>@</w:instrText>
      </w:r>
      <w:r w:rsidR="00DC7425" w:rsidRPr="00DC7425">
        <w:instrText>,\s \do12(</w:instrText>
      </w:r>
      <w:r w:rsidR="00DC7425" w:rsidRPr="00DC7425">
        <w:rPr>
          <w:rFonts w:ascii="Consolas" w:hAnsi="Consolas"/>
        </w:rPr>
        <w:instrText>1</w:instrText>
      </w:r>
      <w:r w:rsidR="00DC7425">
        <w:rPr>
          <w:rFonts w:ascii="Consolas" w:hAnsi="Consolas" w:hint="eastAsia"/>
        </w:rPr>
        <w:instrText>8</w:instrText>
      </w:r>
      <w:r w:rsidR="00DC7425" w:rsidRPr="00DC7425">
        <w:instrText>))</w:instrText>
      </w:r>
      <w:r w:rsidR="00DC7425" w:rsidRPr="00DC7425">
        <w:fldChar w:fldCharType="end"/>
      </w:r>
      <w:bookmarkEnd w:id="6"/>
      <w:r w:rsidRPr="00753FD4">
        <w:t>”。光标没有移动，是因为它在双字节字符</w:t>
      </w:r>
      <w:r w:rsidRPr="00DC7425">
        <w:rPr>
          <w:rStyle w:val="af9"/>
        </w:rPr>
        <w:t>FEFD</w:t>
      </w:r>
      <w:r w:rsidRPr="00753FD4">
        <w:t>中间。如果此时想删除单字节字符</w:t>
      </w:r>
      <w:r w:rsidR="00DC7425" w:rsidRPr="00DC7425">
        <w:fldChar w:fldCharType="begin"/>
      </w:r>
      <w:r w:rsidR="00DC7425" w:rsidRPr="00DC7425">
        <w:instrText>eq \o \ac(</w:instrText>
      </w:r>
      <w:r w:rsidR="00DC7425">
        <w:rPr>
          <w:rFonts w:ascii="ClassWiz X Display" w:eastAsia="ClassWiz X Display" w:hAnsi="ClassWiz X Display" w:cs="ClassWiz X Display" w:hint="eastAsia"/>
          <w:szCs w:val="21"/>
          <w:u w:val="single"/>
        </w:rPr>
        <w:instrText>@</w:instrText>
      </w:r>
      <w:r w:rsidR="00DC7425" w:rsidRPr="00DC7425">
        <w:instrText>,\s \do12(</w:instrText>
      </w:r>
      <w:r w:rsidR="00DC7425" w:rsidRPr="00DC7425">
        <w:rPr>
          <w:rFonts w:ascii="Consolas" w:hAnsi="Consolas"/>
        </w:rPr>
        <w:instrText>1</w:instrText>
      </w:r>
      <w:r w:rsidR="00DC7425">
        <w:rPr>
          <w:rFonts w:ascii="Consolas" w:hAnsi="Consolas" w:hint="eastAsia"/>
        </w:rPr>
        <w:instrText>8</w:instrText>
      </w:r>
      <w:r w:rsidR="00DC7425" w:rsidRPr="00DC7425">
        <w:instrText>))</w:instrText>
      </w:r>
      <w:r w:rsidR="00DC7425" w:rsidRPr="00DC7425">
        <w:fldChar w:fldCharType="end"/>
      </w:r>
      <w:r w:rsidRPr="00753FD4">
        <w:t>，那是行不通的，因为前面有</w:t>
      </w:r>
      <w:r w:rsidRPr="00DC7425">
        <w:rPr>
          <w:rStyle w:val="af9"/>
        </w:rPr>
        <w:t>FD</w:t>
      </w:r>
      <w:r w:rsidRPr="00753FD4">
        <w:t>，会被识别成双字节字符</w:t>
      </w:r>
      <w:r w:rsidRPr="00DC7425">
        <w:rPr>
          <w:rStyle w:val="af9"/>
        </w:rPr>
        <w:t>FD18</w:t>
      </w:r>
      <w:r w:rsidRPr="00753FD4">
        <w:t>。必须把它们隔开才能删除字符</w:t>
      </w:r>
      <w:r w:rsidRPr="00DC7425">
        <w:rPr>
          <w:rStyle w:val="af9"/>
        </w:rPr>
        <w:t>18</w:t>
      </w:r>
      <w:r w:rsidRPr="00753FD4">
        <w:t>。按</w:t>
      </w:r>
      <w:r w:rsidR="00DC7425" w:rsidRPr="00753FD4">
        <w:rPr>
          <w:rStyle w:val="XKey0"/>
          <w:rFonts w:hint="eastAsia"/>
        </w:rPr>
        <w:t>!</w:t>
      </w:r>
      <w:r w:rsidRPr="00753FD4">
        <w:t>再按</w:t>
      </w:r>
      <w:r w:rsidR="00DC7425" w:rsidRPr="00DC7425">
        <w:rPr>
          <w:rStyle w:val="XKey0"/>
          <w:rFonts w:hint="eastAsia"/>
        </w:rPr>
        <w:t>$</w:t>
      </w:r>
      <w:r w:rsidRPr="00753FD4">
        <w:t>，把</w:t>
      </w:r>
      <w:r w:rsidRPr="00753FD4">
        <w:lastRenderedPageBreak/>
        <w:t>光标移动到</w:t>
      </w:r>
      <w:r w:rsidRPr="00DC7425">
        <w:rPr>
          <w:rStyle w:val="af9"/>
        </w:rPr>
        <w:t>18</w:t>
      </w:r>
      <w:r w:rsidRPr="00753FD4">
        <w:t>上：</w:t>
      </w:r>
    </w:p>
    <w:p w14:paraId="17FE5383" w14:textId="464A4622" w:rsidR="00DC7425" w:rsidRDefault="00DC7425" w:rsidP="00DC7425">
      <w:pPr>
        <w:pStyle w:val="afd"/>
        <w:spacing w:before="156" w:after="156"/>
        <w:ind w:firstLine="420"/>
      </w:pPr>
      <w:r w:rsidRPr="00DC7425">
        <w:t>31 FE FD|18 20 00 20 00</w:t>
      </w:r>
      <w:r>
        <w:rPr>
          <w:rFonts w:hint="eastAsia"/>
        </w:rPr>
        <w:t xml:space="preserve"> 00</w:t>
      </w:r>
    </w:p>
    <w:p w14:paraId="64EE4440" w14:textId="6BB2A534" w:rsidR="00DC7425" w:rsidRDefault="00DC7425" w:rsidP="00DC7425">
      <w:pPr>
        <w:ind w:firstLine="420"/>
      </w:pPr>
      <w:r w:rsidRPr="00DC7425">
        <w:rPr>
          <w:rFonts w:hint="eastAsia"/>
        </w:rPr>
        <w:t>然后输入任意双字节字符（以</w:t>
      </w:r>
      <w:r w:rsidRPr="00DC7425">
        <w:fldChar w:fldCharType="begin"/>
      </w:r>
      <w:r w:rsidRPr="00DC7425">
        <w:instrText xml:space="preserve"> 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Ran#</w:instrText>
      </w:r>
      <w:r w:rsidRPr="00DC7425">
        <w:instrText>,\s \do12(</w:instrText>
      </w:r>
      <w:r w:rsidRPr="00DC7425">
        <w:rPr>
          <w:rFonts w:ascii="Consolas" w:hAnsi="Consolas"/>
        </w:rPr>
        <w:instrText>FD18</w:instrText>
      </w:r>
      <w:r w:rsidRPr="00DC7425">
        <w:instrText xml:space="preserve">)) </w:instrText>
      </w:r>
      <w:r w:rsidRPr="00DC7425">
        <w:fldChar w:fldCharType="end"/>
      </w:r>
      <w:r w:rsidRPr="00DC7425">
        <w:t>为例）：</w:t>
      </w:r>
    </w:p>
    <w:p w14:paraId="12B5BA58" w14:textId="34DD55C3" w:rsidR="00DC7425" w:rsidRDefault="00DC7425" w:rsidP="00DC7425">
      <w:pPr>
        <w:pStyle w:val="afd"/>
        <w:spacing w:before="156" w:after="156"/>
        <w:ind w:firstLine="420"/>
      </w:pPr>
      <w:r w:rsidRPr="00DC7425">
        <w:t xml:space="preserve">31 FE FD </w:t>
      </w:r>
      <w:proofErr w:type="spellStart"/>
      <w:r w:rsidRPr="00DC7425">
        <w:t>FD</w:t>
      </w:r>
      <w:proofErr w:type="spellEnd"/>
      <w:r w:rsidRPr="00DC7425">
        <w:t xml:space="preserve"> 18|18 20 00</w:t>
      </w:r>
      <w:r>
        <w:rPr>
          <w:rFonts w:hint="eastAsia"/>
        </w:rPr>
        <w:t xml:space="preserve"> 00</w:t>
      </w:r>
    </w:p>
    <w:p w14:paraId="15D5ADB0" w14:textId="0EEEEDDF" w:rsidR="00C15959" w:rsidRDefault="00C15959" w:rsidP="00C15959">
      <w:pPr>
        <w:ind w:firstLine="420"/>
      </w:pPr>
      <w:r w:rsidRPr="00C15959">
        <w:rPr>
          <w:rFonts w:hint="eastAsia"/>
        </w:rPr>
        <w:t>这样</w:t>
      </w:r>
      <w:r w:rsidRPr="00C15959">
        <w:rPr>
          <w:rStyle w:val="af9"/>
        </w:rPr>
        <w:t>18</w:t>
      </w:r>
      <w:r w:rsidRPr="00C15959">
        <w:t>和</w:t>
      </w:r>
      <w:r w:rsidRPr="00C15959">
        <w:rPr>
          <w:rStyle w:val="af9"/>
        </w:rPr>
        <w:t>FEFD</w:t>
      </w:r>
      <w:r w:rsidRPr="00C15959">
        <w:t>隔开了，就可以正常地删除。把字符</w:t>
      </w:r>
      <w:r w:rsidRPr="00DC7425">
        <w:fldChar w:fldCharType="begin"/>
      </w:r>
      <w:r w:rsidRPr="00DC7425">
        <w:instrText>eq \o \ac(</w:instrText>
      </w:r>
      <w:r>
        <w:rPr>
          <w:rFonts w:ascii="ClassWiz X Display" w:eastAsia="ClassWiz X Display" w:hAnsi="ClassWiz X Display" w:cs="ClassWiz X Display" w:hint="eastAsia"/>
          <w:szCs w:val="21"/>
          <w:u w:val="single"/>
        </w:rPr>
        <w:instrText>@</w:instrText>
      </w:r>
      <w:r w:rsidRPr="00DC7425">
        <w:instrText>,\s \do12(</w:instrText>
      </w:r>
      <w:r w:rsidRPr="00DC7425">
        <w:rPr>
          <w:rFonts w:ascii="Consolas" w:hAnsi="Consolas"/>
        </w:rPr>
        <w:instrText>1</w:instrText>
      </w:r>
      <w:r>
        <w:rPr>
          <w:rFonts w:ascii="Consolas" w:hAnsi="Consolas" w:hint="eastAsia"/>
        </w:rPr>
        <w:instrText>8</w:instrText>
      </w:r>
      <w:r w:rsidRPr="00DC7425">
        <w:instrText>))</w:instrText>
      </w:r>
      <w:r w:rsidRPr="00DC7425">
        <w:fldChar w:fldCharType="end"/>
      </w:r>
      <w:r w:rsidRPr="00C15959">
        <w:t>和前面的</w:t>
      </w:r>
      <w:bookmarkStart w:id="7" w:name="_Hlk163252576"/>
      <w:r w:rsidRPr="00DC7425">
        <w:fldChar w:fldCharType="begin"/>
      </w:r>
      <w:r w:rsidRPr="00DC7425">
        <w:instrText xml:space="preserve"> 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Ran#</w:instrText>
      </w:r>
      <w:r w:rsidRPr="00DC7425">
        <w:instrText>,\s \do12(</w:instrText>
      </w:r>
      <w:r w:rsidRPr="00DC7425">
        <w:rPr>
          <w:rFonts w:ascii="Consolas" w:hAnsi="Consolas"/>
        </w:rPr>
        <w:instrText>FD18</w:instrText>
      </w:r>
      <w:r w:rsidRPr="00DC7425">
        <w:instrText xml:space="preserve">)) </w:instrText>
      </w:r>
      <w:r w:rsidRPr="00DC7425">
        <w:fldChar w:fldCharType="end"/>
      </w:r>
      <w:bookmarkEnd w:id="7"/>
      <w:r w:rsidRPr="00C15959">
        <w:t>都</w:t>
      </w:r>
      <w:proofErr w:type="gramStart"/>
      <w:r w:rsidRPr="00C15959">
        <w:t>删</w:t>
      </w:r>
      <w:proofErr w:type="gramEnd"/>
      <w:r w:rsidRPr="00C15959">
        <w:t>了，使</w:t>
      </w:r>
      <w:r w:rsidRPr="00C15959">
        <w:rPr>
          <w:rStyle w:val="af9"/>
        </w:rPr>
        <w:t>FEFD</w:t>
      </w:r>
      <w:r w:rsidRPr="00C15959">
        <w:t>和</w:t>
      </w:r>
      <w:r w:rsidRPr="00C15959">
        <w:rPr>
          <w:rStyle w:val="af9"/>
        </w:rPr>
        <w:t>20</w:t>
      </w:r>
      <w:r w:rsidRPr="00C15959">
        <w:t>接触：</w:t>
      </w:r>
    </w:p>
    <w:p w14:paraId="145AB301" w14:textId="2EF0B2AA" w:rsidR="00C15959" w:rsidRDefault="00C15959" w:rsidP="00C15959">
      <w:pPr>
        <w:pStyle w:val="afd"/>
        <w:spacing w:before="156" w:after="156"/>
        <w:ind w:firstLine="420"/>
      </w:pPr>
      <w:r w:rsidRPr="00C15959">
        <w:t>31 FE FD|20 00 20 00 00</w:t>
      </w:r>
    </w:p>
    <w:p w14:paraId="2959A90B" w14:textId="363A7700" w:rsidR="00C15959" w:rsidRDefault="00C15959" w:rsidP="00C15959">
      <w:pPr>
        <w:ind w:firstLine="420"/>
      </w:pPr>
      <w:r w:rsidRPr="00C15959">
        <w:rPr>
          <w:rFonts w:hint="eastAsia"/>
        </w:rPr>
        <w:t>按</w:t>
      </w:r>
      <w:r w:rsidRPr="00C15959">
        <w:rPr>
          <w:rStyle w:val="XKey0"/>
          <w:rFonts w:hint="eastAsia"/>
        </w:rPr>
        <w:t>$</w:t>
      </w:r>
      <w:r w:rsidRPr="00C15959">
        <w:rPr>
          <w:rFonts w:hint="eastAsia"/>
        </w:rPr>
        <w:t>再按</w:t>
      </w:r>
      <w:r w:rsidRPr="00C15959">
        <w:rPr>
          <w:rStyle w:val="XKey0"/>
          <w:rFonts w:hint="eastAsia"/>
        </w:rPr>
        <w:t>!</w:t>
      </w:r>
      <w:r w:rsidRPr="00C15959">
        <w:rPr>
          <w:rFonts w:hint="eastAsia"/>
        </w:rPr>
        <w:t>，光标移动到</w:t>
      </w:r>
      <w:r w:rsidRPr="00C15959">
        <w:rPr>
          <w:rStyle w:val="af9"/>
        </w:rPr>
        <w:t>FEFD</w:t>
      </w:r>
      <w:r w:rsidRPr="00C15959">
        <w:t>中间：</w:t>
      </w:r>
    </w:p>
    <w:p w14:paraId="34AAD1E0" w14:textId="754E07CB" w:rsidR="00C15959" w:rsidRDefault="00C15959" w:rsidP="00C15959">
      <w:pPr>
        <w:pStyle w:val="afd"/>
        <w:spacing w:before="156" w:after="156"/>
        <w:ind w:firstLine="420"/>
      </w:pPr>
      <w:r w:rsidRPr="00C15959">
        <w:t>31 FE|FD 20 00 20 00 00</w:t>
      </w:r>
    </w:p>
    <w:p w14:paraId="667C57AD" w14:textId="3EC18288" w:rsidR="00C15959" w:rsidRDefault="00C15959" w:rsidP="00C15959">
      <w:pPr>
        <w:ind w:firstLine="420"/>
      </w:pPr>
      <w:r w:rsidRPr="00C15959">
        <w:t>现在输入</w:t>
      </w:r>
      <w:r w:rsidRPr="00C15959">
        <w:rPr>
          <w:rStyle w:val="CASIOX0"/>
        </w:rPr>
        <w:t>1</w:t>
      </w:r>
      <w:r w:rsidRPr="00C15959">
        <w:t>：</w:t>
      </w:r>
    </w:p>
    <w:p w14:paraId="298D75B2" w14:textId="13DBF891" w:rsidR="00C15959" w:rsidRDefault="00C15959" w:rsidP="00C15959">
      <w:pPr>
        <w:pStyle w:val="afd"/>
        <w:spacing w:before="156" w:after="156"/>
        <w:ind w:firstLine="420"/>
      </w:pPr>
      <w:r w:rsidRPr="00C15959">
        <w:t>31 FE 31|FD 20 00 00</w:t>
      </w:r>
    </w:p>
    <w:p w14:paraId="15185CD0" w14:textId="3F631B91" w:rsidR="00C15959" w:rsidRDefault="00C15959" w:rsidP="00C15959">
      <w:pPr>
        <w:ind w:firstLine="420"/>
      </w:pPr>
      <w:r w:rsidRPr="00C15959">
        <w:rPr>
          <w:rFonts w:hint="eastAsia"/>
        </w:rPr>
        <w:t>此时显示的是“</w:t>
      </w:r>
      <w:r w:rsidRPr="00DC7425">
        <w:fldChar w:fldCharType="begin"/>
      </w:r>
      <w:r w:rsidRPr="00DC7425">
        <w:instrText>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1</w:instrText>
      </w:r>
      <w:r w:rsidRPr="00DC7425">
        <w:instrText>,\s \do12(</w:instrText>
      </w:r>
      <w:r w:rsidRPr="00DC7425">
        <w:rPr>
          <w:rFonts w:ascii="Consolas" w:hAnsi="Consolas"/>
        </w:rPr>
        <w:instrText>31</w:instrText>
      </w:r>
      <w:r w:rsidRPr="00DC7425">
        <w:instrText>))</w:instrText>
      </w:r>
      <w:r w:rsidRPr="00DC7425">
        <w:fldChar w:fldCharType="end"/>
      </w:r>
      <w:bookmarkStart w:id="8" w:name="_Hlk163252254"/>
      <w:r w:rsidRPr="00C15959">
        <w:fldChar w:fldCharType="begin"/>
      </w:r>
      <w:r w:rsidRPr="00C15959">
        <w:instrText>eq \o \ac(</w:instrText>
      </w:r>
      <w:r w:rsidRPr="00C15959">
        <w:rPr>
          <w:rFonts w:ascii="ClassWiz X Display" w:eastAsia="ClassWiz X Display" w:hAnsi="ClassWiz X Display" w:cs="ClassWiz X Display"/>
          <w:szCs w:val="21"/>
          <w:u w:val="single"/>
        </w:rPr>
        <w:instrText>l.y.▸m</w:instrText>
      </w:r>
      <w:r w:rsidRPr="00C15959">
        <w:instrText>,\s \do12(</w:instrText>
      </w:r>
      <w:r w:rsidRPr="00C15959">
        <w:rPr>
          <w:rFonts w:ascii="Consolas" w:hAnsi="Consolas"/>
        </w:rPr>
        <w:instrText>FE31</w:instrText>
      </w:r>
      <w:r w:rsidRPr="00C15959">
        <w:instrText>))</w:instrText>
      </w:r>
      <w:r w:rsidRPr="00C15959">
        <w:fldChar w:fldCharType="end"/>
      </w:r>
      <w:bookmarkEnd w:id="8"/>
      <w:r w:rsidRPr="00DC7425">
        <w:fldChar w:fldCharType="begin"/>
      </w:r>
      <w:r w:rsidRPr="00DC7425">
        <w:instrText xml:space="preserve"> 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an</w:instrText>
      </w:r>
      <w:r w:rsidRPr="00DC7425">
        <w:instrText>,\s \do12(</w:instrText>
      </w:r>
      <w:r w:rsidRPr="00DC7425">
        <w:rPr>
          <w:rFonts w:ascii="Consolas" w:hAnsi="Consolas"/>
        </w:rPr>
        <w:instrText>FD</w:instrText>
      </w:r>
      <w:r>
        <w:rPr>
          <w:rFonts w:ascii="Consolas" w:hAnsi="Consolas" w:hint="eastAsia"/>
        </w:rPr>
        <w:instrText>20</w:instrText>
      </w:r>
      <w:r w:rsidRPr="00DC7425">
        <w:instrText xml:space="preserve">)) </w:instrText>
      </w:r>
      <w:r w:rsidRPr="00DC7425">
        <w:fldChar w:fldCharType="end"/>
      </w:r>
      <w:r w:rsidRPr="00C15959">
        <w:rPr>
          <w:rFonts w:hint="eastAsia"/>
        </w:rPr>
        <w:t>”</w:t>
      </w:r>
      <w:r w:rsidRPr="00C15959">
        <w:t>，把其他字符都删掉，就获得了字符</w:t>
      </w:r>
      <w:r w:rsidRPr="00DC7425">
        <w:fldChar w:fldCharType="begin"/>
      </w:r>
      <w:r w:rsidRPr="00DC7425">
        <w:instrText xml:space="preserve"> 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an</w:instrText>
      </w:r>
      <w:r w:rsidRPr="00DC7425">
        <w:instrText>,\s \do12(</w:instrText>
      </w:r>
      <w:r w:rsidRPr="00DC7425">
        <w:rPr>
          <w:rFonts w:ascii="Consolas" w:hAnsi="Consolas"/>
        </w:rPr>
        <w:instrText>FD</w:instrText>
      </w:r>
      <w:r>
        <w:rPr>
          <w:rFonts w:ascii="Consolas" w:hAnsi="Consolas" w:hint="eastAsia"/>
        </w:rPr>
        <w:instrText>20</w:instrText>
      </w:r>
      <w:r w:rsidRPr="00DC7425">
        <w:instrText xml:space="preserve">)) </w:instrText>
      </w:r>
      <w:r w:rsidRPr="00DC7425">
        <w:fldChar w:fldCharType="end"/>
      </w:r>
      <w:r w:rsidRPr="00C15959">
        <w:t>。这个字符将来用处很大。</w:t>
      </w:r>
    </w:p>
    <w:p w14:paraId="3D916C94" w14:textId="27E07C84" w:rsidR="00491916" w:rsidRDefault="00491916" w:rsidP="00C15959">
      <w:pPr>
        <w:ind w:firstLine="420"/>
      </w:pPr>
      <w:r w:rsidRPr="00491916">
        <w:rPr>
          <w:rFonts w:hint="eastAsia"/>
        </w:rPr>
        <w:t>两个字节都是</w:t>
      </w:r>
      <w:r w:rsidRPr="00491916">
        <w:rPr>
          <w:rStyle w:val="af9"/>
        </w:rPr>
        <w:t>F</w:t>
      </w:r>
      <w:r w:rsidRPr="00491916">
        <w:t>开头的字符也可以</w:t>
      </w:r>
      <w:r>
        <w:rPr>
          <w:rFonts w:hint="eastAsia"/>
        </w:rPr>
        <w:t>被用</w:t>
      </w:r>
      <w:r w:rsidRPr="00491916">
        <w:t>做字符转换器，</w:t>
      </w:r>
      <w:r>
        <w:rPr>
          <w:rFonts w:hint="eastAsia"/>
        </w:rPr>
        <w:t>并</w:t>
      </w:r>
      <w:r w:rsidRPr="00491916">
        <w:t>可以多次使用。例如，要打出</w:t>
      </w:r>
      <w:r w:rsidRPr="00491916">
        <w:rPr>
          <w:rStyle w:val="af9"/>
        </w:rPr>
        <w:t>3A</w:t>
      </w:r>
      <w:r w:rsidRPr="00491916">
        <w:t>和</w:t>
      </w:r>
      <w:r w:rsidRPr="00491916">
        <w:rPr>
          <w:rStyle w:val="af9"/>
        </w:rPr>
        <w:t>3B</w:t>
      </w:r>
      <w:r w:rsidRPr="00491916">
        <w:t>，可以用</w:t>
      </w:r>
      <w:r w:rsidRPr="00491916">
        <w:rPr>
          <w:rStyle w:val="af9"/>
        </w:rPr>
        <w:t>FD3A</w:t>
      </w:r>
      <w:r w:rsidRPr="00491916">
        <w:t>（</w:t>
      </w:r>
      <w:r w:rsidRPr="00491916">
        <w:rPr>
          <w:rStyle w:val="XKey0"/>
        </w:rPr>
        <w:t>q</w:t>
      </w:r>
      <w:r w:rsidRPr="00491916">
        <w:rPr>
          <w:rStyle w:val="XKey0"/>
          <w:rFonts w:hint="eastAsia"/>
        </w:rPr>
        <w:t>737</w:t>
      </w:r>
      <w:r w:rsidRPr="00491916">
        <w:t>）和</w:t>
      </w:r>
      <w:r w:rsidRPr="00491916">
        <w:rPr>
          <w:rStyle w:val="af9"/>
        </w:rPr>
        <w:t>FD3B</w:t>
      </w:r>
      <w:r w:rsidRPr="00491916">
        <w:t>（</w:t>
      </w:r>
      <w:r w:rsidRPr="00491916">
        <w:rPr>
          <w:rStyle w:val="XKey0"/>
          <w:rFonts w:hint="eastAsia"/>
        </w:rPr>
        <w:t>q738</w:t>
      </w:r>
      <w:r w:rsidRPr="00491916">
        <w:t>）。在字符转换器中先输入</w:t>
      </w:r>
      <w:r w:rsidRPr="00491916">
        <w:rPr>
          <w:rStyle w:val="af9"/>
        </w:rPr>
        <w:t>FD3B</w:t>
      </w:r>
      <w:r w:rsidRPr="00491916">
        <w:t>：</w:t>
      </w:r>
    </w:p>
    <w:p w14:paraId="41459256" w14:textId="0BB5DD8A" w:rsidR="00491916" w:rsidRDefault="00AD5584" w:rsidP="00AD5584">
      <w:pPr>
        <w:pStyle w:val="afd"/>
        <w:spacing w:before="156" w:after="156"/>
        <w:ind w:firstLine="420"/>
      </w:pPr>
      <w:r w:rsidRPr="00AD5584">
        <w:t>31 FE FD 3B|00 00 00 00</w:t>
      </w:r>
    </w:p>
    <w:p w14:paraId="4AB9304F" w14:textId="62D50F1D" w:rsidR="00AD5584" w:rsidRDefault="00AD5584" w:rsidP="00AD5584">
      <w:pPr>
        <w:ind w:firstLine="420"/>
      </w:pPr>
      <w:r w:rsidRPr="00AD5584">
        <w:rPr>
          <w:rStyle w:val="XKey0"/>
          <w:rFonts w:hint="eastAsia"/>
        </w:rPr>
        <w:t>!!$</w:t>
      </w:r>
      <w:r w:rsidR="00372A47">
        <w:rPr>
          <w:rStyle w:val="XKey0"/>
          <w:rFonts w:hint="eastAsia"/>
        </w:rPr>
        <w:t>，</w:t>
      </w:r>
      <w:r w:rsidRPr="00AD5584">
        <w:t>移到</w:t>
      </w:r>
      <w:r w:rsidRPr="00AD5584">
        <w:rPr>
          <w:rStyle w:val="af9"/>
        </w:rPr>
        <w:t>FD</w:t>
      </w:r>
      <w:r w:rsidRPr="00AD5584">
        <w:t>和</w:t>
      </w:r>
      <w:r w:rsidRPr="00AD5584">
        <w:rPr>
          <w:rStyle w:val="af9"/>
        </w:rPr>
        <w:t>3B</w:t>
      </w:r>
      <w:r w:rsidRPr="00AD5584">
        <w:t>之间，输入</w:t>
      </w:r>
      <w:r w:rsidRPr="00AD5584">
        <w:rPr>
          <w:rStyle w:val="af9"/>
        </w:rPr>
        <w:t>FD3A</w:t>
      </w:r>
      <w:r w:rsidRPr="00AD5584">
        <w:t>，</w:t>
      </w:r>
      <w:proofErr w:type="gramStart"/>
      <w:r w:rsidRPr="00AD5584">
        <w:t>然后</w:t>
      </w:r>
      <w:r w:rsidR="00E77195">
        <w:rPr>
          <w:rFonts w:hint="eastAsia"/>
        </w:rPr>
        <w:t>按</w:t>
      </w:r>
      <w:r w:rsidRPr="00AD5584">
        <w:rPr>
          <w:rStyle w:val="XKey0"/>
          <w:rFonts w:hint="eastAsia"/>
        </w:rPr>
        <w:t>!</w:t>
      </w:r>
      <w:r w:rsidR="00372A47">
        <w:rPr>
          <w:rFonts w:hint="eastAsia"/>
        </w:rPr>
        <w:t>，</w:t>
      </w:r>
      <w:proofErr w:type="gramEnd"/>
      <w:r w:rsidRPr="00AD5584">
        <w:rPr>
          <w:rStyle w:val="XKey0"/>
          <w:rFonts w:hint="eastAsia"/>
        </w:rPr>
        <w:t>1</w:t>
      </w:r>
      <w:r w:rsidRPr="00AD5584">
        <w:t>：</w:t>
      </w:r>
    </w:p>
    <w:p w14:paraId="669F90BE" w14:textId="1F66FF8D" w:rsidR="00AD5584" w:rsidRDefault="00AD5584" w:rsidP="00AD5584">
      <w:pPr>
        <w:pStyle w:val="afd"/>
        <w:spacing w:before="156" w:after="156"/>
        <w:ind w:firstLine="420"/>
      </w:pPr>
      <w:r w:rsidRPr="00AD5584">
        <w:t xml:space="preserve">31 FE FD </w:t>
      </w:r>
      <w:proofErr w:type="spellStart"/>
      <w:r w:rsidRPr="00AD5584">
        <w:t>FD</w:t>
      </w:r>
      <w:proofErr w:type="spellEnd"/>
      <w:r w:rsidRPr="00AD5584">
        <w:t xml:space="preserve"> 3A|3B 00 00</w:t>
      </w:r>
    </w:p>
    <w:p w14:paraId="26F7191D" w14:textId="6652294B" w:rsidR="00AD5584" w:rsidRDefault="00AD5584" w:rsidP="00AD5584">
      <w:pPr>
        <w:pStyle w:val="afd"/>
        <w:spacing w:before="156" w:after="156"/>
        <w:ind w:firstLine="420"/>
      </w:pPr>
      <w:r w:rsidRPr="00AD5584">
        <w:t>31 FE FD 31|FD 3A 3B 00</w:t>
      </w:r>
      <w:r>
        <w:rPr>
          <w:rFonts w:hint="eastAsia"/>
        </w:rPr>
        <w:t xml:space="preserve"> 00</w:t>
      </w:r>
    </w:p>
    <w:p w14:paraId="4250432F" w14:textId="7A7A52FA" w:rsidR="00AD5584" w:rsidRDefault="00AD5584" w:rsidP="00AD5584">
      <w:pPr>
        <w:ind w:firstLine="420"/>
      </w:pPr>
      <w:r w:rsidRPr="00AD5584">
        <w:t>按</w:t>
      </w:r>
      <w:r w:rsidRPr="00AD5584">
        <w:rPr>
          <w:rStyle w:val="XKey0"/>
          <w:rFonts w:hint="eastAsia"/>
        </w:rPr>
        <w:t>o</w:t>
      </w:r>
      <w:r w:rsidRPr="00AD5584">
        <w:t>删除</w:t>
      </w:r>
      <w:r w:rsidRPr="00AD5584">
        <w:rPr>
          <w:rStyle w:val="af9"/>
        </w:rPr>
        <w:t>FD31</w:t>
      </w:r>
      <w:r w:rsidRPr="00AD5584">
        <w:t>：</w:t>
      </w:r>
    </w:p>
    <w:p w14:paraId="69D4230B" w14:textId="518FE9B8" w:rsidR="00AD5584" w:rsidRDefault="00AD5584" w:rsidP="00AD5584">
      <w:pPr>
        <w:pStyle w:val="afd"/>
        <w:spacing w:before="156" w:after="156"/>
        <w:ind w:firstLine="420"/>
      </w:pPr>
      <w:r w:rsidRPr="00AD5584">
        <w:t>31 FE|FD 3A 3B 00 3B 00</w:t>
      </w:r>
      <w:r w:rsidR="00372A47">
        <w:rPr>
          <w:rFonts w:hint="eastAsia"/>
        </w:rPr>
        <w:t xml:space="preserve"> 00</w:t>
      </w:r>
    </w:p>
    <w:p w14:paraId="22FA0CAD" w14:textId="0ED7EDFC" w:rsidR="00AD5584" w:rsidRDefault="00AD5584" w:rsidP="00AD5584">
      <w:pPr>
        <w:ind w:firstLine="420"/>
      </w:pPr>
      <w:r w:rsidRPr="00AD5584">
        <w:t>此时，只要再删掉</w:t>
      </w:r>
      <w:r w:rsidRPr="00AD5584">
        <w:rPr>
          <w:rStyle w:val="af9"/>
        </w:rPr>
        <w:t>FEFD</w:t>
      </w:r>
      <w:r w:rsidRPr="00AD5584">
        <w:t>，就获得了</w:t>
      </w:r>
      <w:r w:rsidRPr="00DC7425">
        <w:fldChar w:fldCharType="begin"/>
      </w:r>
      <w:r w:rsidRPr="00DC7425">
        <w:instrText>eq \o \ac(</w:instrText>
      </w:r>
      <w:r>
        <w:rPr>
          <w:rFonts w:ascii="ClassWiz Math X" w:eastAsia="ClassWiz Math X" w:hAnsi="ClassWiz Math X" w:cs="ClassWiz X Display" w:hint="eastAsia"/>
          <w:szCs w:val="21"/>
          <w:u w:val="single"/>
        </w:rPr>
        <w:instrText></w:instrText>
      </w:r>
      <w:r w:rsidRPr="00DC7425">
        <w:instrText>,\s \do12(</w:instrText>
      </w:r>
      <w:r w:rsidRPr="00DC7425">
        <w:rPr>
          <w:rFonts w:ascii="Consolas" w:hAnsi="Consolas"/>
        </w:rPr>
        <w:instrText>3</w:instrText>
      </w:r>
      <w:r>
        <w:rPr>
          <w:rFonts w:ascii="Consolas" w:hAnsi="Consolas" w:hint="eastAsia"/>
        </w:rPr>
        <w:instrText>A</w:instrText>
      </w:r>
      <w:r w:rsidRPr="00DC7425">
        <w:instrText>))</w:instrText>
      </w:r>
      <w:r w:rsidRPr="00DC7425">
        <w:fldChar w:fldCharType="end"/>
      </w:r>
      <w:r w:rsidRPr="00AD5584">
        <w:t>和</w:t>
      </w:r>
      <w:r w:rsidRPr="00DC7425">
        <w:fldChar w:fldCharType="begin"/>
      </w:r>
      <w:r w:rsidRPr="00DC7425">
        <w:instrText>eq \o \ac(</w:instrText>
      </w:r>
      <w:r>
        <w:rPr>
          <w:rFonts w:ascii="ClassWiz Math X" w:eastAsia="ClassWiz Math X" w:hAnsi="ClassWiz Math X" w:cs="ClassWiz X Display" w:hint="eastAsia"/>
          <w:szCs w:val="21"/>
          <w:u w:val="single"/>
        </w:rPr>
        <w:instrText></w:instrText>
      </w:r>
      <w:r w:rsidRPr="00DC7425">
        <w:instrText>,\s \do12(</w:instrText>
      </w:r>
      <w:r w:rsidRPr="00DC7425">
        <w:rPr>
          <w:rFonts w:ascii="Consolas" w:hAnsi="Consolas"/>
        </w:rPr>
        <w:instrText>3</w:instrText>
      </w:r>
      <w:r>
        <w:rPr>
          <w:rFonts w:ascii="Consolas" w:hAnsi="Consolas" w:hint="eastAsia"/>
        </w:rPr>
        <w:instrText>B</w:instrText>
      </w:r>
      <w:r w:rsidRPr="00DC7425">
        <w:instrText>))</w:instrText>
      </w:r>
      <w:r w:rsidRPr="00DC7425">
        <w:fldChar w:fldCharType="end"/>
      </w:r>
      <w:r w:rsidRPr="00AD5584">
        <w:t>。用这种方法可以连续卡出多个字符。</w:t>
      </w:r>
    </w:p>
    <w:p w14:paraId="49218D66" w14:textId="423182BB" w:rsidR="00C15959" w:rsidRDefault="00C15959" w:rsidP="00C01948">
      <w:pPr>
        <w:pStyle w:val="2"/>
      </w:pPr>
      <w:bookmarkStart w:id="9" w:name="_Toc163511600"/>
      <w:r>
        <w:rPr>
          <w:rFonts w:hint="eastAsia"/>
        </w:rPr>
        <w:t>第一章</w:t>
      </w:r>
      <w:r w:rsidR="00C01948">
        <w:rPr>
          <w:rFonts w:hint="eastAsia"/>
        </w:rPr>
        <w:t>练习</w:t>
      </w:r>
      <w:bookmarkEnd w:id="9"/>
    </w:p>
    <w:p w14:paraId="60D4A4F1" w14:textId="2E34BD24" w:rsidR="00C01948" w:rsidRPr="00C01948" w:rsidRDefault="00C01948" w:rsidP="00C01948">
      <w:pPr>
        <w:ind w:firstLineChars="0" w:firstLine="0"/>
        <w:jc w:val="center"/>
        <w:rPr>
          <w:b/>
          <w:bCs/>
          <w:color w:val="FFFFFF" w:themeColor="background1"/>
        </w:rPr>
      </w:pPr>
      <w:r w:rsidRPr="008F6B9C">
        <w:rPr>
          <w:rFonts w:hint="eastAsia"/>
          <w:b/>
          <w:bCs/>
          <w:color w:val="FFFFFF" w:themeColor="background1"/>
          <w:sz w:val="24"/>
          <w:szCs w:val="44"/>
          <w:shd w:val="clear" w:color="auto" w:fill="C00000"/>
        </w:rPr>
        <w:t xml:space="preserve"> 本教程所有</w:t>
      </w:r>
      <w:r w:rsidR="00800759" w:rsidRPr="008F6B9C">
        <w:rPr>
          <w:rFonts w:hint="eastAsia"/>
          <w:b/>
          <w:bCs/>
          <w:color w:val="FFFFFF" w:themeColor="background1"/>
          <w:sz w:val="24"/>
          <w:szCs w:val="44"/>
          <w:shd w:val="clear" w:color="auto" w:fill="C00000"/>
        </w:rPr>
        <w:t>练习</w:t>
      </w:r>
      <w:r w:rsidRPr="008F6B9C">
        <w:rPr>
          <w:rFonts w:hint="eastAsia"/>
          <w:b/>
          <w:bCs/>
          <w:color w:val="FFFFFF" w:themeColor="background1"/>
          <w:sz w:val="24"/>
          <w:szCs w:val="44"/>
          <w:shd w:val="clear" w:color="auto" w:fill="C00000"/>
        </w:rPr>
        <w:t>请读者先尽力独立完成再查看解析以达到最佳学习效果</w:t>
      </w:r>
      <w:r w:rsidR="00E77195" w:rsidRPr="008F6B9C">
        <w:rPr>
          <w:rFonts w:hint="eastAsia"/>
          <w:b/>
          <w:bCs/>
          <w:color w:val="FFFFFF" w:themeColor="background1"/>
          <w:sz w:val="24"/>
          <w:szCs w:val="44"/>
          <w:shd w:val="clear" w:color="auto" w:fill="C00000"/>
        </w:rPr>
        <w:t>。</w:t>
      </w:r>
      <w:r w:rsidRPr="00800759">
        <w:rPr>
          <w:rFonts w:hint="eastAsia"/>
          <w:b/>
          <w:bCs/>
          <w:color w:val="FFFFFF" w:themeColor="background1"/>
          <w:shd w:val="clear" w:color="auto" w:fill="C00000"/>
        </w:rPr>
        <w:t xml:space="preserve"> </w:t>
      </w:r>
    </w:p>
    <w:p w14:paraId="691AACDD" w14:textId="053AFF81" w:rsidR="00C15959" w:rsidRPr="00800759" w:rsidRDefault="00C15959" w:rsidP="00800759">
      <w:pPr>
        <w:pStyle w:val="a"/>
      </w:pPr>
      <w:r w:rsidRPr="00800759">
        <w:rPr>
          <w:rFonts w:hint="eastAsia"/>
        </w:rPr>
        <w:t>尝试打出字符</w:t>
      </w:r>
      <w:r w:rsidRPr="00800759">
        <w:rPr>
          <w:rStyle w:val="af9"/>
        </w:rPr>
        <w:t>FD31</w:t>
      </w:r>
      <w:r w:rsidRPr="00800759">
        <w:t>。</w:t>
      </w:r>
    </w:p>
    <w:p w14:paraId="2BA55B07" w14:textId="0C8BD7AB" w:rsidR="00C15959" w:rsidRDefault="00C15959" w:rsidP="00C15959">
      <w:pPr>
        <w:ind w:firstLine="420"/>
      </w:pPr>
      <w:r w:rsidRPr="00F714C8">
        <w:rPr>
          <w:rStyle w:val="af7"/>
        </w:rPr>
        <w:t>参考答案：</w:t>
      </w:r>
      <w:bookmarkStart w:id="10" w:name="_Hlk163252831"/>
      <w:r w:rsidRPr="00C15959">
        <w:fldChar w:fldCharType="begin"/>
      </w:r>
      <w:r w:rsidRPr="00C15959">
        <w:instrText>eq \o \ac(</w:instrText>
      </w:r>
      <w:r w:rsidRPr="00C15959">
        <w:rPr>
          <w:rFonts w:ascii="ClassWiz X Display" w:eastAsia="ClassWiz X Display" w:hAnsi="ClassWiz X Display" w:cs="ClassWiz X Display"/>
          <w:szCs w:val="21"/>
          <w:u w:val="single"/>
        </w:rPr>
        <w:instrText>m</w:instrText>
      </w:r>
      <w:r>
        <w:rPr>
          <w:rFonts w:ascii="ClassWiz Math X" w:eastAsia="ClassWiz Math X" w:hAnsi="ClassWiz Math X" w:cs="ClassWiz X Display" w:hint="eastAsia"/>
          <w:szCs w:val="21"/>
          <w:u w:val="single"/>
        </w:rPr>
        <w:instrText>ₙ</w:instrText>
      </w:r>
      <w:r w:rsidRPr="00C15959">
        <w:instrText>,\s \do12(</w:instrText>
      </w:r>
      <w:r w:rsidRPr="00C15959">
        <w:rPr>
          <w:rFonts w:ascii="Consolas" w:hAnsi="Consolas"/>
        </w:rPr>
        <w:instrText>F</w:instrText>
      </w:r>
      <w:r>
        <w:rPr>
          <w:rFonts w:ascii="Consolas" w:hAnsi="Consolas" w:hint="eastAsia"/>
        </w:rPr>
        <w:instrText>D</w:instrText>
      </w:r>
      <w:r w:rsidRPr="00C15959">
        <w:rPr>
          <w:rFonts w:ascii="Consolas" w:hAnsi="Consolas"/>
        </w:rPr>
        <w:instrText>31</w:instrText>
      </w:r>
      <w:r w:rsidRPr="00C15959">
        <w:instrText>))</w:instrText>
      </w:r>
      <w:r w:rsidRPr="00C15959">
        <w:fldChar w:fldCharType="end"/>
      </w:r>
      <w:bookmarkEnd w:id="10"/>
      <w:r>
        <w:rPr>
          <w:rFonts w:hint="eastAsia"/>
        </w:rPr>
        <w:t>。</w:t>
      </w:r>
    </w:p>
    <w:p w14:paraId="37DB3358" w14:textId="0F686470" w:rsidR="00F714C8" w:rsidRPr="00F714C8" w:rsidRDefault="00F714C8" w:rsidP="00C15959">
      <w:pPr>
        <w:ind w:firstLine="420"/>
        <w:rPr>
          <w:rStyle w:val="af7"/>
        </w:rPr>
      </w:pPr>
      <w:r w:rsidRPr="00F714C8">
        <w:rPr>
          <w:rStyle w:val="af7"/>
          <w:rFonts w:hint="eastAsia"/>
        </w:rPr>
        <w:lastRenderedPageBreak/>
        <w:t>参考思路：</w:t>
      </w:r>
    </w:p>
    <w:p w14:paraId="0D2A0C74" w14:textId="6110154F" w:rsidR="00F714C8" w:rsidRDefault="00F714C8" w:rsidP="00491AA5">
      <w:pPr>
        <w:ind w:left="420" w:firstLineChars="0" w:firstLine="0"/>
      </w:pPr>
      <w:r w:rsidRPr="00F714C8">
        <w:rPr>
          <w:rStyle w:val="af7"/>
          <w:rFonts w:hint="eastAsia"/>
        </w:rPr>
        <w:t>法1（不推荐）：</w:t>
      </w:r>
      <w:r>
        <w:rPr>
          <w:rFonts w:hint="eastAsia"/>
        </w:rPr>
        <w:t>查字符表得</w:t>
      </w:r>
      <w:r w:rsidRPr="00F714C8">
        <w:rPr>
          <w:rStyle w:val="af9"/>
        </w:rPr>
        <w:t>FD31</w:t>
      </w:r>
      <w:r w:rsidRPr="00F714C8">
        <w:rPr>
          <w:rFonts w:hint="eastAsia"/>
        </w:rPr>
        <w:t>的按键</w:t>
      </w:r>
      <w:r>
        <w:t>为</w:t>
      </w:r>
      <w:r w:rsidRPr="00F714C8">
        <w:rPr>
          <w:rStyle w:val="XKey0"/>
          <w:rFonts w:hint="eastAsia"/>
        </w:rPr>
        <w:t>q732</w:t>
      </w:r>
      <w:r>
        <w:rPr>
          <w:rFonts w:hint="eastAsia"/>
        </w:rPr>
        <w:t>。此法应用于能直接打出的字符较为方便，但对大量无法直接打出的字符无能为力。</w:t>
      </w:r>
    </w:p>
    <w:p w14:paraId="651214FF" w14:textId="6B704C18" w:rsidR="00F714C8" w:rsidRDefault="00F714C8" w:rsidP="00491AA5">
      <w:pPr>
        <w:ind w:left="420" w:firstLineChars="0" w:firstLine="0"/>
      </w:pPr>
      <w:r w:rsidRPr="00F714C8">
        <w:rPr>
          <w:rStyle w:val="af7"/>
        </w:rPr>
        <w:t>法</w:t>
      </w:r>
      <w:r w:rsidRPr="00F714C8">
        <w:rPr>
          <w:rStyle w:val="af7"/>
          <w:rFonts w:hint="eastAsia"/>
        </w:rPr>
        <w:t>2</w:t>
      </w:r>
      <w:r w:rsidRPr="00F714C8">
        <w:rPr>
          <w:rStyle w:val="af7"/>
        </w:rPr>
        <w:t>：</w:t>
      </w:r>
      <w:r w:rsidRPr="00F714C8">
        <w:t>已知</w:t>
      </w:r>
      <w:r w:rsidRPr="00DC7425">
        <w:fldChar w:fldCharType="begin"/>
      </w:r>
      <w:r w:rsidRPr="00DC7425">
        <w:instrText xml:space="preserve"> eq \o \ac(</w:instrText>
      </w:r>
      <w:r w:rsidRPr="00DC7425">
        <w:rPr>
          <w:rFonts w:ascii="ClassWiz X Display" w:eastAsia="ClassWiz X Display" w:hAnsi="ClassWiz X Display" w:cs="ClassWiz X Display"/>
          <w:szCs w:val="21"/>
          <w:u w:val="single"/>
        </w:rPr>
        <w:instrText>Ran#</w:instrText>
      </w:r>
      <w:r w:rsidRPr="00DC7425">
        <w:instrText>,\s \do12(</w:instrText>
      </w:r>
      <w:r w:rsidRPr="00DC7425">
        <w:rPr>
          <w:rFonts w:ascii="Consolas" w:hAnsi="Consolas"/>
        </w:rPr>
        <w:instrText>FD18</w:instrText>
      </w:r>
      <w:r w:rsidRPr="00DC7425">
        <w:instrText xml:space="preserve">)) </w:instrText>
      </w:r>
      <w:r w:rsidRPr="00DC7425">
        <w:fldChar w:fldCharType="end"/>
      </w:r>
      <w:r w:rsidRPr="00F714C8">
        <w:t>可直接打出，为得到</w:t>
      </w:r>
      <w:r w:rsidRPr="00F714C8">
        <w:rPr>
          <w:rStyle w:val="af9"/>
        </w:rPr>
        <w:t>FD31</w:t>
      </w:r>
      <w:r w:rsidRPr="00F714C8">
        <w:t>，需设法将光标移至</w:t>
      </w:r>
      <w:r w:rsidRPr="00F714C8">
        <w:rPr>
          <w:rStyle w:val="af9"/>
        </w:rPr>
        <w:t>FD</w:t>
      </w:r>
      <w:r w:rsidRPr="00F714C8">
        <w:t>与</w:t>
      </w:r>
      <w:r w:rsidRPr="00F714C8">
        <w:rPr>
          <w:rStyle w:val="af9"/>
        </w:rPr>
        <w:t>18</w:t>
      </w:r>
      <w:r w:rsidRPr="00F714C8">
        <w:t>之间以插入</w:t>
      </w:r>
      <w:r w:rsidRPr="00F714C8">
        <w:rPr>
          <w:rStyle w:val="af9"/>
        </w:rPr>
        <w:t>31</w:t>
      </w:r>
      <w:r w:rsidRPr="00F714C8">
        <w:t>。由上文可知，若能得到</w:t>
      </w:r>
      <w:r w:rsidRPr="00F714C8">
        <w:rPr>
          <w:rStyle w:val="af9"/>
        </w:rPr>
        <w:t>FEFD</w:t>
      </w:r>
      <w:r w:rsidRPr="00F714C8">
        <w:t>，就可以将光标移至目标位置。由本节开头</w:t>
      </w:r>
      <w:r>
        <w:rPr>
          <w:rFonts w:hint="eastAsia"/>
        </w:rPr>
        <w:t>的</w:t>
      </w:r>
      <w:r w:rsidRPr="00F714C8">
        <w:t>操作可得</w:t>
      </w:r>
      <w:r w:rsidRPr="008F6B9C">
        <w:rPr>
          <w:rStyle w:val="afe"/>
        </w:rPr>
        <w:t>31</w:t>
      </w:r>
      <w:r w:rsidRPr="008F6B9C">
        <w:rPr>
          <w:rStyle w:val="afe"/>
          <w:rFonts w:hint="eastAsia"/>
        </w:rPr>
        <w:t xml:space="preserve"> </w:t>
      </w:r>
      <w:r w:rsidRPr="008F6B9C">
        <w:rPr>
          <w:rStyle w:val="afe"/>
        </w:rPr>
        <w:t>FE</w:t>
      </w:r>
      <w:r w:rsidR="008F6B9C">
        <w:rPr>
          <w:rFonts w:hint="eastAsia"/>
        </w:rPr>
        <w:t>。</w:t>
      </w:r>
      <w:r w:rsidRPr="00F714C8">
        <w:t>在</w:t>
      </w:r>
      <w:r w:rsidRPr="008F6B9C">
        <w:rPr>
          <w:rStyle w:val="afe"/>
        </w:rPr>
        <w:t>31</w:t>
      </w:r>
      <w:r w:rsidRPr="008F6B9C">
        <w:rPr>
          <w:rStyle w:val="afe"/>
          <w:rFonts w:hint="eastAsia"/>
        </w:rPr>
        <w:t xml:space="preserve"> </w:t>
      </w:r>
      <w:r w:rsidRPr="008F6B9C">
        <w:rPr>
          <w:rStyle w:val="afe"/>
        </w:rPr>
        <w:t>FE</w:t>
      </w:r>
      <w:r w:rsidRPr="00F714C8">
        <w:t>后输入</w:t>
      </w:r>
      <w:r w:rsidRPr="00F714C8">
        <w:rPr>
          <w:rStyle w:val="af9"/>
        </w:rPr>
        <w:t>FD18</w:t>
      </w:r>
      <w:r w:rsidRPr="00F714C8">
        <w:t>，</w:t>
      </w:r>
      <w:r w:rsidRPr="00F714C8">
        <w:rPr>
          <w:rStyle w:val="XKey0"/>
          <w:rFonts w:hint="eastAsia"/>
        </w:rPr>
        <w:t>!!$</w:t>
      </w:r>
      <w:r w:rsidRPr="00F714C8">
        <w:t>即可使光标到达目标位置。输入</w:t>
      </w:r>
      <w:r w:rsidRPr="00F714C8">
        <w:rPr>
          <w:rStyle w:val="CASIOX0"/>
        </w:rPr>
        <w:t>1</w:t>
      </w:r>
      <w:r w:rsidRPr="00F714C8">
        <w:t>，</w:t>
      </w:r>
      <w:r w:rsidRPr="00F714C8">
        <w:rPr>
          <w:rStyle w:val="XKey0"/>
          <w:rFonts w:hint="eastAsia"/>
        </w:rPr>
        <w:t>!</w:t>
      </w:r>
      <w:r w:rsidRPr="00F714C8">
        <w:t>，再输入</w:t>
      </w:r>
      <w:r w:rsidRPr="00F714C8">
        <w:rPr>
          <w:rStyle w:val="CASIOX0"/>
        </w:rPr>
        <w:t>1</w:t>
      </w:r>
      <w:r w:rsidRPr="00F714C8">
        <w:t>，得：</w:t>
      </w:r>
    </w:p>
    <w:p w14:paraId="4BBB995B" w14:textId="29150898" w:rsidR="00F714C8" w:rsidRDefault="00F714C8" w:rsidP="00F714C8">
      <w:pPr>
        <w:pStyle w:val="afd"/>
        <w:spacing w:before="156" w:after="156"/>
        <w:ind w:firstLine="420"/>
      </w:pPr>
      <w:r w:rsidRPr="00F714C8">
        <w:t>31 FE 31|FD 31 18</w:t>
      </w:r>
      <w:r>
        <w:rPr>
          <w:rFonts w:hint="eastAsia"/>
        </w:rPr>
        <w:t xml:space="preserve"> 00 00</w:t>
      </w:r>
    </w:p>
    <w:p w14:paraId="689CC835" w14:textId="6105FD97" w:rsidR="00F714C8" w:rsidRDefault="00F714C8" w:rsidP="00F714C8">
      <w:pPr>
        <w:ind w:firstLine="420"/>
      </w:pPr>
      <w:r w:rsidRPr="00F714C8">
        <w:t>删去FE31即得FD31。</w:t>
      </w:r>
      <w:r w:rsidR="008F6B9C" w:rsidRPr="008F6B9C">
        <w:rPr>
          <w:rStyle w:val="af7"/>
        </w:rPr>
        <w:t>请读者熟记这个操作，这是日后许多编辑操作的起点。</w:t>
      </w:r>
    </w:p>
    <w:p w14:paraId="091273C5" w14:textId="346607D4" w:rsidR="00F714C8" w:rsidRDefault="00F714C8" w:rsidP="00C01948">
      <w:pPr>
        <w:pStyle w:val="a"/>
      </w:pPr>
      <w:r w:rsidRPr="00F714C8">
        <w:rPr>
          <w:rFonts w:hint="eastAsia"/>
        </w:rPr>
        <w:t>尝试打出字符</w:t>
      </w:r>
      <w:r w:rsidRPr="00800759">
        <w:rPr>
          <w:rStyle w:val="af9"/>
        </w:rPr>
        <w:t>FB31</w:t>
      </w:r>
      <w:r>
        <w:rPr>
          <w:rFonts w:hint="eastAsia"/>
        </w:rPr>
        <w:t>。</w:t>
      </w:r>
    </w:p>
    <w:p w14:paraId="259F091C" w14:textId="5CBA0900" w:rsidR="00F714C8" w:rsidRDefault="00F714C8" w:rsidP="00F714C8">
      <w:pPr>
        <w:ind w:firstLine="420"/>
        <w:rPr>
          <w:rStyle w:val="af7"/>
        </w:rPr>
      </w:pPr>
      <w:r w:rsidRPr="00F714C8">
        <w:rPr>
          <w:rStyle w:val="af7"/>
          <w:rFonts w:hint="eastAsia"/>
        </w:rPr>
        <w:t>提示</w:t>
      </w:r>
      <w:r>
        <w:rPr>
          <w:rStyle w:val="af7"/>
          <w:rFonts w:hint="eastAsia"/>
        </w:rPr>
        <w:t>：</w:t>
      </w:r>
    </w:p>
    <w:p w14:paraId="15F5414F" w14:textId="1E1360D6" w:rsidR="00491916" w:rsidRDefault="00491916" w:rsidP="00491916">
      <w:pPr>
        <w:pStyle w:val="aa"/>
        <w:numPr>
          <w:ilvl w:val="0"/>
          <w:numId w:val="27"/>
        </w:numPr>
        <w:spacing w:before="156" w:after="156"/>
      </w:pPr>
      <w:r>
        <w:rPr>
          <w:rFonts w:hint="eastAsia"/>
        </w:rPr>
        <w:t>出现语法错误不要惊慌，按</w:t>
      </w:r>
      <w:bookmarkStart w:id="11" w:name="_Hlk163253531"/>
      <w:r w:rsidRPr="00491916">
        <w:rPr>
          <w:rStyle w:val="XKey0"/>
          <w:rFonts w:hint="eastAsia"/>
        </w:rPr>
        <w:t>C!</w:t>
      </w:r>
      <w:bookmarkEnd w:id="11"/>
      <w:r>
        <w:t>即可回到最左侧。</w:t>
      </w:r>
    </w:p>
    <w:p w14:paraId="5E820B8E" w14:textId="77777777" w:rsidR="00491916" w:rsidRPr="00491916" w:rsidRDefault="00491916" w:rsidP="00491916">
      <w:pPr>
        <w:pStyle w:val="aa"/>
        <w:numPr>
          <w:ilvl w:val="0"/>
          <w:numId w:val="27"/>
        </w:numPr>
        <w:spacing w:before="156" w:after="156"/>
      </w:pPr>
      <w:r w:rsidRPr="00491916">
        <w:rPr>
          <w:rFonts w:hint="eastAsia"/>
        </w:rPr>
        <w:t>此题完成过程中可能出现字符</w:t>
      </w:r>
      <w:r w:rsidRPr="00491916">
        <w:rPr>
          <w:rStyle w:val="af9"/>
        </w:rPr>
        <w:t>FEFB</w:t>
      </w:r>
      <w:r w:rsidRPr="00491916">
        <w:t>，该字符不可见，请谨慎完成后续操作。</w:t>
      </w:r>
    </w:p>
    <w:p w14:paraId="5E5CC449" w14:textId="4B076577" w:rsidR="00F714C8" w:rsidRDefault="00491916" w:rsidP="00491916">
      <w:pPr>
        <w:pStyle w:val="aa"/>
        <w:numPr>
          <w:ilvl w:val="0"/>
          <w:numId w:val="27"/>
        </w:numPr>
        <w:spacing w:before="156" w:after="156"/>
      </w:pPr>
      <w:r w:rsidRPr="00491916">
        <w:rPr>
          <w:rFonts w:hint="eastAsia"/>
        </w:rPr>
        <w:t>先按</w:t>
      </w:r>
      <w:r w:rsidRPr="00491916">
        <w:rPr>
          <w:rStyle w:val="XKey0"/>
          <w:rFonts w:hint="eastAsia"/>
        </w:rPr>
        <w:t>J</w:t>
      </w:r>
      <w:r w:rsidRPr="00491916">
        <w:t>再按</w:t>
      </w:r>
      <w:r w:rsidRPr="00491916">
        <w:rPr>
          <w:rStyle w:val="XKey0"/>
          <w:rFonts w:hint="eastAsia"/>
        </w:rPr>
        <w:t>[</w:t>
      </w:r>
      <w:r w:rsidRPr="00491916">
        <w:t>即可输入</w:t>
      </w:r>
      <w:r w:rsidRPr="00491916">
        <w:rPr>
          <w:rStyle w:val="af9"/>
        </w:rPr>
        <w:t>FB18</w:t>
      </w:r>
      <w:r w:rsidRPr="00491916">
        <w:t>。</w:t>
      </w:r>
    </w:p>
    <w:p w14:paraId="5061DDAC" w14:textId="016BC943" w:rsidR="00491916" w:rsidRDefault="00491916" w:rsidP="00491916">
      <w:pPr>
        <w:spacing w:before="120" w:after="120"/>
        <w:ind w:left="420" w:firstLineChars="0" w:firstLine="0"/>
      </w:pPr>
      <w:r w:rsidRPr="00F714C8">
        <w:rPr>
          <w:rStyle w:val="af7"/>
        </w:rPr>
        <w:t>参考答案：</w:t>
      </w:r>
      <w:r w:rsidRPr="00C15959">
        <w:fldChar w:fldCharType="begin"/>
      </w:r>
      <w:r w:rsidRPr="00C15959">
        <w:instrText>eq \o \ac(</w:instrText>
      </w:r>
      <w:r w:rsidRPr="00491916">
        <w:rPr>
          <w:rFonts w:ascii="ClassWiz Math X" w:eastAsia="ClassWiz Math X" w:hAnsi="ClassWiz Math X" w:cs="ClassWiz X Display" w:hint="eastAsia"/>
          <w:szCs w:val="21"/>
          <w:u w:val="single"/>
        </w:rPr>
        <w:instrText>¹</w:instrText>
      </w:r>
      <w:r w:rsidRPr="00C15959">
        <w:instrText>,\s \do12(</w:instrText>
      </w:r>
      <w:r w:rsidRPr="00491916">
        <w:rPr>
          <w:rFonts w:ascii="Consolas" w:hAnsi="Consolas"/>
        </w:rPr>
        <w:instrText>F</w:instrText>
      </w:r>
      <w:r w:rsidRPr="00491916">
        <w:rPr>
          <w:rFonts w:ascii="Consolas" w:hAnsi="Consolas" w:hint="eastAsia"/>
        </w:rPr>
        <w:instrText>B</w:instrText>
      </w:r>
      <w:r w:rsidRPr="00491916">
        <w:rPr>
          <w:rFonts w:ascii="Consolas" w:hAnsi="Consolas"/>
        </w:rPr>
        <w:instrText>31</w:instrText>
      </w:r>
      <w:r w:rsidRPr="00C15959">
        <w:instrText>))</w:instrText>
      </w:r>
      <w:r w:rsidRPr="00C15959">
        <w:fldChar w:fldCharType="end"/>
      </w:r>
    </w:p>
    <w:p w14:paraId="4FAD1A12" w14:textId="7196A681" w:rsidR="00491916" w:rsidRPr="00491916" w:rsidRDefault="00491916" w:rsidP="00491916">
      <w:pPr>
        <w:spacing w:before="120" w:after="120"/>
        <w:ind w:left="420" w:firstLineChars="0" w:firstLine="0"/>
        <w:rPr>
          <w:rStyle w:val="af7"/>
        </w:rPr>
      </w:pPr>
      <w:r w:rsidRPr="00491916">
        <w:rPr>
          <w:rStyle w:val="af7"/>
          <w:rFonts w:hint="eastAsia"/>
        </w:rPr>
        <w:t>参考思路：</w:t>
      </w:r>
      <w:r w:rsidRPr="00491916">
        <w:rPr>
          <w:rFonts w:hint="eastAsia"/>
        </w:rPr>
        <w:t>上文的</w:t>
      </w:r>
      <w:r w:rsidRPr="00372A47">
        <w:rPr>
          <w:rFonts w:hint="eastAsia"/>
          <w:b/>
          <w:bCs/>
        </w:rPr>
        <w:t>法1</w:t>
      </w:r>
      <w:r w:rsidRPr="00491916">
        <w:rPr>
          <w:rFonts w:hint="eastAsia"/>
        </w:rPr>
        <w:t>已不</w:t>
      </w:r>
      <w:r w:rsidR="00372A47">
        <w:rPr>
          <w:rFonts w:hint="eastAsia"/>
        </w:rPr>
        <w:t>再</w:t>
      </w:r>
      <w:r w:rsidRPr="00491916">
        <w:rPr>
          <w:rFonts w:hint="eastAsia"/>
        </w:rPr>
        <w:t>可用，本题思路与上文</w:t>
      </w:r>
      <w:r w:rsidRPr="00372A47">
        <w:rPr>
          <w:rFonts w:hint="eastAsia"/>
          <w:b/>
          <w:bCs/>
        </w:rPr>
        <w:t>法2</w:t>
      </w:r>
      <w:r w:rsidRPr="00491916">
        <w:rPr>
          <w:rFonts w:hint="eastAsia"/>
        </w:rPr>
        <w:t>一致。先输入</w:t>
      </w:r>
      <w:r w:rsidRPr="00491916">
        <w:rPr>
          <w:rStyle w:val="afe"/>
        </w:rPr>
        <w:t>31 FE FB 18</w:t>
      </w:r>
      <w:r w:rsidRPr="00491916">
        <w:t>，此时会发生语法错误，但</w:t>
      </w:r>
      <w:r w:rsidRPr="00E77195">
        <w:rPr>
          <w:rStyle w:val="XKey0"/>
          <w:rFonts w:hint="eastAsia"/>
        </w:rPr>
        <w:t>C</w:t>
      </w:r>
      <w:r w:rsidR="00E77195" w:rsidRPr="00E77195">
        <w:rPr>
          <w:rStyle w:val="XKey0"/>
          <w:rFonts w:hint="eastAsia"/>
        </w:rPr>
        <w:t>!</w:t>
      </w:r>
      <w:r w:rsidRPr="00491916">
        <w:t>仍可继续编辑。如果你还记得说明书的话，你应该知道，已经算过一次的式子，不管有没有算出来，</w:t>
      </w:r>
      <w:r w:rsidRPr="00491916">
        <w:rPr>
          <w:rStyle w:val="XKey0"/>
          <w:rFonts w:hint="eastAsia"/>
        </w:rPr>
        <w:t>C!</w:t>
      </w:r>
      <w:r w:rsidRPr="00491916">
        <w:t>或</w:t>
      </w:r>
      <w:r>
        <w:rPr>
          <w:rStyle w:val="XKey0"/>
          <w:rFonts w:hint="eastAsia"/>
        </w:rPr>
        <w:t>$</w:t>
      </w:r>
      <w:r w:rsidRPr="00491916">
        <w:t>都能重新呼出。再按</w:t>
      </w:r>
      <w:r>
        <w:rPr>
          <w:rStyle w:val="XKey0"/>
          <w:rFonts w:hint="eastAsia"/>
        </w:rPr>
        <w:t>$$</w:t>
      </w:r>
      <w:r w:rsidRPr="00491916">
        <w:t>，光标位于</w:t>
      </w:r>
      <w:r w:rsidRPr="00AD5584">
        <w:rPr>
          <w:rStyle w:val="af9"/>
        </w:rPr>
        <w:t>FB</w:t>
      </w:r>
      <w:r w:rsidR="00372A47">
        <w:rPr>
          <w:rStyle w:val="af9"/>
          <w:rFonts w:hint="eastAsia"/>
        </w:rPr>
        <w:t>和</w:t>
      </w:r>
      <w:r w:rsidRPr="00AD5584">
        <w:rPr>
          <w:rStyle w:val="af9"/>
        </w:rPr>
        <w:t>18</w:t>
      </w:r>
      <w:r w:rsidRPr="00491916">
        <w:t>之间，依次</w:t>
      </w:r>
      <w:r>
        <w:rPr>
          <w:rFonts w:hint="eastAsia"/>
        </w:rPr>
        <w:t>按</w:t>
      </w:r>
      <w:r w:rsidRPr="00491916">
        <w:rPr>
          <w:rStyle w:val="XKey0"/>
          <w:rFonts w:hint="eastAsia"/>
        </w:rPr>
        <w:t>1!1</w:t>
      </w:r>
      <w:r w:rsidRPr="00491916">
        <w:t>即得</w:t>
      </w:r>
      <w:r w:rsidRPr="00C15959">
        <w:fldChar w:fldCharType="begin"/>
      </w:r>
      <w:r w:rsidRPr="00C15959">
        <w:instrText>eq \o \ac(</w:instrText>
      </w:r>
      <w:r w:rsidRPr="00491916">
        <w:rPr>
          <w:rFonts w:ascii="ClassWiz Math X" w:eastAsia="ClassWiz Math X" w:hAnsi="ClassWiz Math X" w:cs="ClassWiz X Display" w:hint="eastAsia"/>
          <w:szCs w:val="21"/>
          <w:u w:val="single"/>
        </w:rPr>
        <w:instrText>¹</w:instrText>
      </w:r>
      <w:r w:rsidRPr="00C15959">
        <w:instrText>,\s \do12(</w:instrText>
      </w:r>
      <w:r w:rsidRPr="00491916">
        <w:rPr>
          <w:rFonts w:ascii="Consolas" w:hAnsi="Consolas"/>
        </w:rPr>
        <w:instrText>F</w:instrText>
      </w:r>
      <w:r w:rsidRPr="00491916">
        <w:rPr>
          <w:rFonts w:ascii="Consolas" w:hAnsi="Consolas" w:hint="eastAsia"/>
        </w:rPr>
        <w:instrText>B</w:instrText>
      </w:r>
      <w:r w:rsidRPr="00491916">
        <w:rPr>
          <w:rFonts w:ascii="Consolas" w:hAnsi="Consolas"/>
        </w:rPr>
        <w:instrText>31</w:instrText>
      </w:r>
      <w:r w:rsidRPr="00C15959">
        <w:instrText>))</w:instrText>
      </w:r>
      <w:r w:rsidRPr="00C15959">
        <w:fldChar w:fldCharType="end"/>
      </w:r>
      <w:r w:rsidRPr="00491916">
        <w:t>。</w:t>
      </w:r>
    </w:p>
    <w:p w14:paraId="6A553450" w14:textId="7FA90515" w:rsidR="00491916" w:rsidRDefault="00491916" w:rsidP="00491916">
      <w:pPr>
        <w:ind w:firstLine="420"/>
      </w:pPr>
      <w:r w:rsidRPr="00491916">
        <w:rPr>
          <w:rStyle w:val="af7"/>
        </w:rPr>
        <w:t>总结</w:t>
      </w:r>
      <w:r>
        <w:rPr>
          <w:rStyle w:val="af7"/>
          <w:rFonts w:hint="eastAsia"/>
        </w:rPr>
        <w:t>：</w:t>
      </w:r>
      <w:r w:rsidRPr="00491916">
        <w:t>类似上述两例的问题都可通过类似的思路得到结果：</w:t>
      </w:r>
    </w:p>
    <w:p w14:paraId="68DB270F" w14:textId="131DF3BA" w:rsidR="00491916" w:rsidRPr="00491916" w:rsidRDefault="00491916" w:rsidP="00491916">
      <w:pPr>
        <w:pStyle w:val="aa"/>
        <w:numPr>
          <w:ilvl w:val="0"/>
          <w:numId w:val="29"/>
        </w:numPr>
        <w:spacing w:before="156" w:after="156"/>
      </w:pPr>
      <w:r w:rsidRPr="00491916">
        <w:rPr>
          <w:rFonts w:hint="eastAsia"/>
        </w:rPr>
        <w:t>使所需字符相邻，如例一中使</w:t>
      </w:r>
      <w:r w:rsidRPr="00491916">
        <w:rPr>
          <w:rStyle w:val="af9"/>
        </w:rPr>
        <w:t>FD</w:t>
      </w:r>
      <w:r w:rsidRPr="00491916">
        <w:t>与</w:t>
      </w:r>
      <w:r w:rsidRPr="00491916">
        <w:rPr>
          <w:rStyle w:val="af9"/>
        </w:rPr>
        <w:t>31</w:t>
      </w:r>
      <w:r w:rsidRPr="00491916">
        <w:t>相邻</w:t>
      </w:r>
      <w:r w:rsidR="00E77195">
        <w:rPr>
          <w:rFonts w:hint="eastAsia"/>
        </w:rPr>
        <w:t>；</w:t>
      </w:r>
    </w:p>
    <w:p w14:paraId="7E1F749B" w14:textId="70D964DF" w:rsidR="00491916" w:rsidRDefault="00491916" w:rsidP="00491916">
      <w:pPr>
        <w:pStyle w:val="aa"/>
        <w:numPr>
          <w:ilvl w:val="0"/>
          <w:numId w:val="29"/>
        </w:numPr>
        <w:spacing w:before="156" w:after="156"/>
      </w:pPr>
      <w:r w:rsidRPr="00491916">
        <w:rPr>
          <w:rFonts w:hint="eastAsia"/>
        </w:rPr>
        <w:t>拆除原有的双字节字符以得到目标字符，如例二中原本</w:t>
      </w:r>
      <w:r w:rsidRPr="00491916">
        <w:rPr>
          <w:rStyle w:val="af9"/>
        </w:rPr>
        <w:t>FEFB</w:t>
      </w:r>
      <w:r w:rsidRPr="00491916">
        <w:t>为一个双字节字符，我们通过在</w:t>
      </w:r>
      <w:r w:rsidRPr="00491916">
        <w:rPr>
          <w:rStyle w:val="af9"/>
        </w:rPr>
        <w:t>FE</w:t>
      </w:r>
      <w:r w:rsidRPr="00491916">
        <w:t>与</w:t>
      </w:r>
      <w:r w:rsidRPr="00491916">
        <w:rPr>
          <w:rStyle w:val="af9"/>
        </w:rPr>
        <w:t>FB</w:t>
      </w:r>
      <w:r w:rsidRPr="00491916">
        <w:t>之间插入</w:t>
      </w:r>
      <w:r w:rsidRPr="00491916">
        <w:rPr>
          <w:rStyle w:val="af9"/>
        </w:rPr>
        <w:t>31</w:t>
      </w:r>
      <w:r w:rsidRPr="00491916">
        <w:t>使</w:t>
      </w:r>
      <w:r w:rsidRPr="00491916">
        <w:rPr>
          <w:rStyle w:val="af9"/>
        </w:rPr>
        <w:t>FB</w:t>
      </w:r>
      <w:r w:rsidRPr="00491916">
        <w:t>与后面的</w:t>
      </w:r>
      <w:r w:rsidRPr="00491916">
        <w:rPr>
          <w:rStyle w:val="af9"/>
        </w:rPr>
        <w:t>31</w:t>
      </w:r>
      <w:r w:rsidRPr="00491916">
        <w:t>结合得到目标字符。</w:t>
      </w:r>
    </w:p>
    <w:p w14:paraId="016444A7" w14:textId="2C62667F" w:rsidR="00AD5584" w:rsidRDefault="00AD5584" w:rsidP="00800759">
      <w:pPr>
        <w:pStyle w:val="a"/>
      </w:pPr>
      <w:r w:rsidRPr="00AD5584">
        <w:rPr>
          <w:rFonts w:hint="eastAsia"/>
        </w:rPr>
        <w:t>尝试打出字符</w:t>
      </w:r>
      <w:r w:rsidRPr="00AD5584">
        <w:rPr>
          <w:rStyle w:val="af9"/>
        </w:rPr>
        <w:t>3A</w:t>
      </w:r>
      <w:r w:rsidRPr="00AD5584">
        <w:t>到</w:t>
      </w:r>
      <w:r w:rsidRPr="00AD5584">
        <w:rPr>
          <w:rStyle w:val="af9"/>
        </w:rPr>
        <w:t>3F</w:t>
      </w:r>
      <w:r w:rsidRPr="00AD5584">
        <w:t>。（</w:t>
      </w:r>
      <w:r w:rsidRPr="00AD5584">
        <w:rPr>
          <w:rStyle w:val="af9"/>
        </w:rPr>
        <w:t>FD3A</w:t>
      </w:r>
      <w:r w:rsidRPr="00AD5584">
        <w:t>到</w:t>
      </w:r>
      <w:r w:rsidRPr="00AD5584">
        <w:rPr>
          <w:rStyle w:val="af9"/>
        </w:rPr>
        <w:t>FD3F</w:t>
      </w:r>
      <w:r w:rsidRPr="00AD5584">
        <w:t>分别为</w:t>
      </w:r>
      <w:r w:rsidRPr="00AD5584">
        <w:rPr>
          <w:rStyle w:val="XKey0"/>
          <w:rFonts w:hint="eastAsia"/>
        </w:rPr>
        <w:t>q737</w:t>
      </w:r>
      <w:r w:rsidRPr="00AD5584">
        <w:t>，...，</w:t>
      </w:r>
      <w:r w:rsidRPr="00AD5584">
        <w:rPr>
          <w:rStyle w:val="XKey0"/>
          <w:rFonts w:hint="eastAsia"/>
        </w:rPr>
        <w:t>q73u</w:t>
      </w:r>
      <w:r w:rsidRPr="00AD5584">
        <w:t>）</w:t>
      </w:r>
    </w:p>
    <w:p w14:paraId="547305CC" w14:textId="395EFFF7" w:rsidR="00AD5584" w:rsidRDefault="00AD5584" w:rsidP="00491AA5">
      <w:pPr>
        <w:ind w:left="420" w:firstLineChars="0" w:firstLine="0"/>
      </w:pPr>
      <w:r w:rsidRPr="00AD5584">
        <w:rPr>
          <w:rStyle w:val="af7"/>
        </w:rPr>
        <w:t>参考思路：</w:t>
      </w:r>
      <w:r w:rsidRPr="00AD5584">
        <w:t>同上，操作完一次后不要删除</w:t>
      </w:r>
      <w:r w:rsidRPr="00AD5584">
        <w:rPr>
          <w:rStyle w:val="af9"/>
        </w:rPr>
        <w:t>FEFD</w:t>
      </w:r>
      <w:r w:rsidRPr="00AD5584">
        <w:t>，而是</w:t>
      </w:r>
      <w:r w:rsidRPr="00AD5584">
        <w:rPr>
          <w:rStyle w:val="XKey0"/>
          <w:rFonts w:hint="eastAsia"/>
        </w:rPr>
        <w:t>!$</w:t>
      </w:r>
      <w:r w:rsidRPr="00AD5584">
        <w:t>移到</w:t>
      </w:r>
      <w:r w:rsidRPr="00AD5584">
        <w:rPr>
          <w:rStyle w:val="af9"/>
        </w:rPr>
        <w:t>FD</w:t>
      </w:r>
      <w:r w:rsidRPr="00AD5584">
        <w:t>的后面，此时即可进行下一步操作。多次重复就能获得所有需要的字符。</w:t>
      </w:r>
    </w:p>
    <w:p w14:paraId="450139F4" w14:textId="4F10B4AA" w:rsidR="00AD5584" w:rsidRDefault="00AD5584" w:rsidP="00800759">
      <w:pPr>
        <w:pStyle w:val="a"/>
      </w:pPr>
      <w:r w:rsidRPr="00AD5584">
        <w:rPr>
          <w:rFonts w:hint="eastAsia"/>
        </w:rPr>
        <w:t>综合运用上述内容尝试打出</w:t>
      </w:r>
      <w:r w:rsidRPr="00AD5584">
        <w:rPr>
          <w:rStyle w:val="af9"/>
        </w:rPr>
        <w:t>3A FD20 3B</w:t>
      </w:r>
      <w:r w:rsidRPr="00AD5584">
        <w:t>（表现为</w:t>
      </w:r>
      <w:r>
        <w:rPr>
          <w:rStyle w:val="CASIOX0"/>
          <w:rFonts w:hint="eastAsia"/>
        </w:rPr>
        <w:t></w:t>
      </w:r>
      <w:r w:rsidRPr="00AD5584">
        <w:rPr>
          <w:rStyle w:val="CASIOX0"/>
        </w:rPr>
        <w:t>an</w:t>
      </w:r>
      <w:r>
        <w:rPr>
          <w:rStyle w:val="CASIOX0"/>
          <w:rFonts w:hint="eastAsia"/>
        </w:rPr>
        <w:t></w:t>
      </w:r>
      <w:r w:rsidRPr="00AD5584">
        <w:t>）</w:t>
      </w:r>
    </w:p>
    <w:p w14:paraId="54A052A3" w14:textId="1D48AFB8" w:rsidR="00AD5584" w:rsidRDefault="00AD5584" w:rsidP="00AD5584">
      <w:pPr>
        <w:ind w:firstLine="420"/>
        <w:rPr>
          <w:rFonts w:ascii="Consolas" w:hAnsi="Consolas"/>
        </w:rPr>
      </w:pPr>
      <w:r w:rsidRPr="00AD5584">
        <w:rPr>
          <w:rStyle w:val="af7"/>
          <w:rFonts w:hint="eastAsia"/>
        </w:rPr>
        <w:t>参考</w:t>
      </w:r>
      <w:r>
        <w:rPr>
          <w:rStyle w:val="af7"/>
          <w:rFonts w:hint="eastAsia"/>
        </w:rPr>
        <w:t>方法</w:t>
      </w:r>
      <w:r w:rsidRPr="00AD5584">
        <w:rPr>
          <w:rStyle w:val="af7"/>
          <w:rFonts w:hint="eastAsia"/>
        </w:rPr>
        <w:t>：</w:t>
      </w:r>
      <w:r w:rsidRPr="00AD5584">
        <w:rPr>
          <w:rFonts w:hint="eastAsia"/>
        </w:rPr>
        <w:t>转换器，</w:t>
      </w:r>
      <w:r w:rsidRPr="00AD5584">
        <w:rPr>
          <w:rStyle w:val="af9"/>
        </w:rPr>
        <w:t>FE3B</w:t>
      </w:r>
      <w:r w:rsidRPr="00AD5584">
        <w:rPr>
          <w:rStyle w:val="XKey0"/>
          <w:rFonts w:hint="eastAsia"/>
        </w:rPr>
        <w:t>!!$</w:t>
      </w:r>
      <w:r w:rsidRPr="00AD5584">
        <w:rPr>
          <w:rStyle w:val="af9"/>
        </w:rPr>
        <w:t>FE20</w:t>
      </w:r>
      <w:bookmarkStart w:id="12" w:name="_Hlk163254606"/>
      <w:r w:rsidRPr="00AD5584">
        <w:rPr>
          <w:rStyle w:val="XKey0"/>
          <w:rFonts w:hint="eastAsia"/>
        </w:rPr>
        <w:t>!1</w:t>
      </w:r>
      <w:proofErr w:type="gramStart"/>
      <w:r w:rsidRPr="00AD5584">
        <w:rPr>
          <w:rStyle w:val="XKey0"/>
          <w:rFonts w:hint="eastAsia"/>
        </w:rPr>
        <w:t>o!$</w:t>
      </w:r>
      <w:proofErr w:type="gramEnd"/>
      <w:r w:rsidRPr="00AD5584">
        <w:t xml:space="preserve"> </w:t>
      </w:r>
      <w:bookmarkEnd w:id="12"/>
      <w:r w:rsidRPr="00AD5584">
        <w:rPr>
          <w:rStyle w:val="af9"/>
        </w:rPr>
        <w:t>FD18</w:t>
      </w:r>
      <w:r w:rsidRPr="00AD5584">
        <w:rPr>
          <w:rStyle w:val="XKey0"/>
          <w:rFonts w:hint="eastAsia"/>
        </w:rPr>
        <w:t>!1o!$</w:t>
      </w:r>
      <w:r w:rsidRPr="00AD5584">
        <w:rPr>
          <w:rFonts w:ascii="Consolas" w:hAnsi="Consolas"/>
        </w:rPr>
        <w:t>FD18</w:t>
      </w:r>
    </w:p>
    <w:p w14:paraId="1D8E0EE1" w14:textId="77777777" w:rsidR="008F6B9C" w:rsidRDefault="00AD5584" w:rsidP="008F6B9C">
      <w:pPr>
        <w:ind w:firstLine="420"/>
        <w:rPr>
          <w:rStyle w:val="af9"/>
        </w:rPr>
        <w:sectPr w:rsidR="008F6B9C" w:rsidSect="00815D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907" w:footer="992" w:gutter="0"/>
          <w:cols w:space="425"/>
          <w:docGrid w:type="lines" w:linePitch="312"/>
        </w:sectPr>
      </w:pPr>
      <w:r w:rsidRPr="00AD5584">
        <w:rPr>
          <w:rStyle w:val="XKey0"/>
          <w:rFonts w:hint="eastAsia"/>
        </w:rPr>
        <w:t>$</w:t>
      </w:r>
      <w:proofErr w:type="spellStart"/>
      <w:r w:rsidRPr="00AD5584">
        <w:rPr>
          <w:rStyle w:val="XKey0"/>
          <w:rFonts w:hint="eastAsia"/>
        </w:rPr>
        <w:t>oo</w:t>
      </w:r>
      <w:proofErr w:type="spellEnd"/>
      <w:proofErr w:type="gramStart"/>
      <w:r w:rsidRPr="00AD5584">
        <w:rPr>
          <w:rStyle w:val="XKey0"/>
          <w:rFonts w:hint="eastAsia"/>
        </w:rPr>
        <w:t>$!</w:t>
      </w:r>
      <w:r w:rsidRPr="00AD5584">
        <w:rPr>
          <w:rStyle w:val="af9"/>
        </w:rPr>
        <w:t>FE</w:t>
      </w:r>
      <w:proofErr w:type="gramEnd"/>
      <w:r w:rsidRPr="00AD5584">
        <w:rPr>
          <w:rStyle w:val="af9"/>
        </w:rPr>
        <w:t>3A</w:t>
      </w:r>
    </w:p>
    <w:p w14:paraId="5C9EBD01" w14:textId="24FC9B23" w:rsidR="003B3716" w:rsidRDefault="003B3716" w:rsidP="008F6B9C">
      <w:pPr>
        <w:ind w:firstLine="420"/>
        <w:rPr>
          <w:rStyle w:val="af9"/>
        </w:rPr>
      </w:pPr>
    </w:p>
    <w:p w14:paraId="2F51038D" w14:textId="17FD33E7" w:rsidR="00AD5584" w:rsidRPr="00372A47" w:rsidRDefault="00AD5584" w:rsidP="00491AA5">
      <w:pPr>
        <w:ind w:left="420" w:firstLineChars="0" w:firstLine="0"/>
        <w:rPr>
          <w:rStyle w:val="af7"/>
          <w:b w:val="0"/>
          <w:bCs w:val="0"/>
        </w:rPr>
      </w:pPr>
      <w:r w:rsidRPr="00AD5584">
        <w:rPr>
          <w:rStyle w:val="af7"/>
        </w:rPr>
        <w:lastRenderedPageBreak/>
        <w:t>参考思路：</w:t>
      </w:r>
      <w:r w:rsidRPr="00AD5584">
        <w:rPr>
          <w:rFonts w:hint="eastAsia"/>
        </w:rPr>
        <w:t>易知所有的字符转换操作都只能围绕字符转换器进行，为按顺序得到答案，我们需要依次得到</w:t>
      </w:r>
      <w:r w:rsidRPr="00AD5584">
        <w:rPr>
          <w:rStyle w:val="af9"/>
        </w:rPr>
        <w:t>3B</w:t>
      </w:r>
      <w:r>
        <w:rPr>
          <w:rStyle w:val="af9"/>
          <w:rFonts w:hint="eastAsia"/>
        </w:rPr>
        <w:t xml:space="preserve"> </w:t>
      </w:r>
      <w:r w:rsidRPr="00AD5584">
        <w:rPr>
          <w:rStyle w:val="af9"/>
        </w:rPr>
        <w:t>20</w:t>
      </w:r>
      <w:r>
        <w:rPr>
          <w:rStyle w:val="af9"/>
          <w:rFonts w:hint="eastAsia"/>
        </w:rPr>
        <w:t xml:space="preserve"> </w:t>
      </w:r>
      <w:r w:rsidRPr="00AD5584">
        <w:rPr>
          <w:rStyle w:val="af9"/>
        </w:rPr>
        <w:t>FD</w:t>
      </w:r>
      <w:r>
        <w:rPr>
          <w:rStyle w:val="af9"/>
          <w:rFonts w:hint="eastAsia"/>
        </w:rPr>
        <w:t xml:space="preserve"> </w:t>
      </w:r>
      <w:r w:rsidRPr="00AD5584">
        <w:rPr>
          <w:rStyle w:val="af9"/>
        </w:rPr>
        <w:t>3A</w:t>
      </w:r>
      <w:r w:rsidRPr="00AD5584">
        <w:t>；为得到这四个字节，我们依次在</w:t>
      </w:r>
      <w:r w:rsidRPr="00AD5584">
        <w:rPr>
          <w:rStyle w:val="af9"/>
        </w:rPr>
        <w:t>FE</w:t>
      </w:r>
      <w:r w:rsidRPr="00AD5584">
        <w:t>右侧输入</w:t>
      </w:r>
      <w:r w:rsidRPr="00AD5584">
        <w:rPr>
          <w:rStyle w:val="af9"/>
        </w:rPr>
        <w:t>FE3B</w:t>
      </w:r>
      <w:r w:rsidRPr="00AD5584">
        <w:t>（</w:t>
      </w:r>
      <w:r w:rsidRPr="00AD5584">
        <w:rPr>
          <w:rStyle w:val="XKey0"/>
          <w:rFonts w:hint="eastAsia"/>
        </w:rPr>
        <w:t>q738</w:t>
      </w:r>
      <w:r w:rsidRPr="00AD5584">
        <w:t>），</w:t>
      </w:r>
      <w:r w:rsidRPr="00AD5584">
        <w:rPr>
          <w:rStyle w:val="af9"/>
        </w:rPr>
        <w:t>FE20</w:t>
      </w:r>
      <w:r w:rsidRPr="00AD5584">
        <w:t>（</w:t>
      </w:r>
      <w:r w:rsidRPr="00AD5584">
        <w:rPr>
          <w:rStyle w:val="XKey0"/>
          <w:rFonts w:hint="eastAsia"/>
        </w:rPr>
        <w:t>q8R26</w:t>
      </w:r>
      <w:r w:rsidRPr="00AD5584">
        <w:t>），</w:t>
      </w:r>
      <w:r w:rsidRPr="00AD5584">
        <w:rPr>
          <w:rStyle w:val="af9"/>
        </w:rPr>
        <w:t>FD18</w:t>
      </w:r>
      <w:r w:rsidRPr="00AD5584">
        <w:t>（</w:t>
      </w:r>
      <w:r w:rsidRPr="00AD5584">
        <w:rPr>
          <w:rStyle w:val="XKey0"/>
          <w:rFonts w:hint="eastAsia"/>
        </w:rPr>
        <w:t>q.</w:t>
      </w:r>
      <w:r w:rsidRPr="00AD5584">
        <w:t>），</w:t>
      </w:r>
      <w:r w:rsidRPr="00AD5584">
        <w:rPr>
          <w:rStyle w:val="af9"/>
        </w:rPr>
        <w:t>FE3A</w:t>
      </w:r>
      <w:r w:rsidRPr="00AD5584">
        <w:t>（</w:t>
      </w:r>
      <w:r w:rsidRPr="00AD5584">
        <w:rPr>
          <w:rStyle w:val="XKey0"/>
          <w:rFonts w:hint="eastAsia"/>
        </w:rPr>
        <w:t>q737</w:t>
      </w:r>
      <w:r w:rsidRPr="00AD5584">
        <w:t>）；其余的操作则为输入保护字符，以防字符转换器或者所需字节和其他字节结合无法使用。</w:t>
      </w:r>
      <w:r w:rsidR="00372A47">
        <w:br w:type="page"/>
      </w:r>
    </w:p>
    <w:p w14:paraId="2DCBB92A" w14:textId="3F0AE410" w:rsidR="00F3297E" w:rsidRDefault="00EA4EF2" w:rsidP="00EA4EF2">
      <w:pPr>
        <w:pStyle w:val="1"/>
      </w:pPr>
      <w:bookmarkStart w:id="13" w:name="_Toc163511601"/>
      <w:r>
        <w:rPr>
          <w:rFonts w:hint="eastAsia"/>
        </w:rPr>
        <w:lastRenderedPageBreak/>
        <w:t>标准溢出</w:t>
      </w:r>
      <w:bookmarkEnd w:id="13"/>
    </w:p>
    <w:p w14:paraId="38BEB914" w14:textId="33E9830E" w:rsidR="003B3716" w:rsidRPr="003B3716" w:rsidRDefault="003B3716" w:rsidP="003B3716">
      <w:pPr>
        <w:ind w:firstLine="420"/>
      </w:pPr>
    </w:p>
    <w:sectPr w:rsidR="003B3716" w:rsidRPr="003B3716" w:rsidSect="00815D00">
      <w:type w:val="continuous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72FD4" w14:textId="77777777" w:rsidR="00815D00" w:rsidRDefault="00815D00" w:rsidP="007D4B25">
      <w:pPr>
        <w:ind w:firstLine="420"/>
      </w:pPr>
      <w:r>
        <w:separator/>
      </w:r>
    </w:p>
  </w:endnote>
  <w:endnote w:type="continuationSeparator" w:id="0">
    <w:p w14:paraId="5EC7C8EA" w14:textId="77777777" w:rsidR="00815D00" w:rsidRDefault="00815D00" w:rsidP="007D4B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Wiz Math X"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  <w:embedRegular r:id="rId1" w:subsetted="1" w:fontKey="{0833E9F6-763E-4D06-BE65-E8AA8BFFE499}"/>
    <w:embedBold r:id="rId2" w:subsetted="1" w:fontKey="{0B991AE9-2F6C-4F75-9C7D-69DFF5FC181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panose1 w:val="00000000000000000000"/>
    <w:charset w:val="86"/>
    <w:family w:val="auto"/>
    <w:pitch w:val="variable"/>
    <w:sig w:usb0="20000207" w:usb1="180F0001" w:usb2="00000010" w:usb3="00000000" w:csb0="00060007" w:csb1="00000000"/>
    <w:embedRegular r:id="rId3" w:subsetted="1" w:fontKey="{03EE841E-F1FB-46EF-8220-1FB6DE0D5244}"/>
    <w:embedBold r:id="rId4" w:subsetted="1" w:fontKey="{3446FB02-DF12-4D74-B67D-2B76B6380130}"/>
  </w:font>
  <w:font w:name="ClassWiz CW Display">
    <w:panose1 w:val="00000000000000000000"/>
    <w:charset w:val="86"/>
    <w:family w:val="modern"/>
    <w:notTrueType/>
    <w:pitch w:val="variable"/>
    <w:sig w:usb0="20000207" w:usb1="180F2001" w:usb2="00000010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subsetted="1" w:fontKey="{44516A06-F62D-4A6B-AA04-51D3A0B28282}"/>
    <w:embedBold r:id="rId6" w:subsetted="1" w:fontKey="{9BB66E41-BDFA-4734-BED9-CF61E578D26C}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  <w:embedRegular r:id="rId7" w:subsetted="1" w:fontKey="{CB188451-C2C8-4C60-9D79-E78982CED9CC}"/>
    <w:embedBold r:id="rId8" w:subsetted="1" w:fontKey="{10944538-C595-4083-8AB7-80AD25271BC1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9" w:subsetted="1" w:fontKey="{BE75D565-FBDF-4232-B7CE-6B9B2ECE173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1E50A" w14:textId="77777777" w:rsidR="00EA4EF2" w:rsidRDefault="00EA4EF2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4F249" w14:textId="77777777" w:rsidR="00EA4EF2" w:rsidRDefault="00EA4EF2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E6FE8" w14:textId="77777777" w:rsidR="00EA4EF2" w:rsidRDefault="00EA4EF2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3335D" w14:textId="77777777" w:rsidR="00815D00" w:rsidRDefault="00815D00" w:rsidP="007D4B25">
      <w:pPr>
        <w:ind w:firstLine="420"/>
      </w:pPr>
      <w:r>
        <w:separator/>
      </w:r>
    </w:p>
  </w:footnote>
  <w:footnote w:type="continuationSeparator" w:id="0">
    <w:p w14:paraId="199E9853" w14:textId="77777777" w:rsidR="00815D00" w:rsidRDefault="00815D00" w:rsidP="007D4B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4D755" w14:textId="00086CDE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PAGE   \* MERGEFORMAT </w:instrText>
    </w:r>
    <w:r w:rsidRPr="003A6501">
      <w:rPr>
        <w:u w:val="single"/>
      </w:rPr>
      <w:fldChar w:fldCharType="separate"/>
    </w:r>
    <w:r w:rsidRPr="003A6501">
      <w:rPr>
        <w:noProof/>
        <w:u w:val="single"/>
      </w:rPr>
      <w:t>2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2"  \* MERGEFORMAT </w:instrText>
    </w:r>
    <w:r w:rsidRPr="003A6501">
      <w:rPr>
        <w:u w:val="single"/>
      </w:rPr>
      <w:fldChar w:fldCharType="separate"/>
    </w:r>
    <w:r w:rsidR="00473613">
      <w:rPr>
        <w:noProof/>
        <w:u w:val="single"/>
      </w:rPr>
      <w:t>第一章练习</w:t>
    </w:r>
    <w:r w:rsidRPr="003A6501"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3EFE4" w14:textId="077A4CD7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1"  \* MERGEFORMAT </w:instrText>
    </w:r>
    <w:r w:rsidRPr="003A6501">
      <w:rPr>
        <w:u w:val="single"/>
      </w:rPr>
      <w:fldChar w:fldCharType="separate"/>
    </w:r>
    <w:r w:rsidR="00473613">
      <w:rPr>
        <w:noProof/>
        <w:u w:val="single"/>
      </w:rPr>
      <w:t>字符与字符转换器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>
      <w:rPr>
        <w:u w:val="single"/>
      </w:rPr>
      <w:fldChar w:fldCharType="begin"/>
    </w:r>
    <w:r>
      <w:rPr>
        <w:u w:val="single"/>
      </w:rPr>
      <w:instrText xml:space="preserve"> PAGE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688DE" w14:textId="77777777" w:rsidR="00EA4EF2" w:rsidRDefault="00EA4EF2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1CA2"/>
    <w:multiLevelType w:val="hybridMultilevel"/>
    <w:tmpl w:val="2EBE907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FB3F6E"/>
    <w:multiLevelType w:val="hybridMultilevel"/>
    <w:tmpl w:val="3FEC9458"/>
    <w:lvl w:ilvl="0" w:tplc="103E8656">
      <w:start w:val="1"/>
      <w:numFmt w:val="ideographDigital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9186B"/>
    <w:multiLevelType w:val="hybridMultilevel"/>
    <w:tmpl w:val="D5F810DC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D984F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88512B"/>
    <w:multiLevelType w:val="multilevel"/>
    <w:tmpl w:val="D0B8B434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C3E3004"/>
    <w:multiLevelType w:val="multilevel"/>
    <w:tmpl w:val="64FC6C3E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5" w15:restartNumberingAfterBreak="0">
    <w:nsid w:val="1D8B26A9"/>
    <w:multiLevelType w:val="hybridMultilevel"/>
    <w:tmpl w:val="CE0C5A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DE2CC4"/>
    <w:multiLevelType w:val="hybridMultilevel"/>
    <w:tmpl w:val="2A684400"/>
    <w:lvl w:ilvl="0" w:tplc="E3A496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6E0BFA"/>
    <w:multiLevelType w:val="hybridMultilevel"/>
    <w:tmpl w:val="5A784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C475BF"/>
    <w:multiLevelType w:val="hybridMultilevel"/>
    <w:tmpl w:val="D16CACD2"/>
    <w:lvl w:ilvl="0" w:tplc="59E075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lowerLetter"/>
      <w:lvlText w:val="%5)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lowerLetter"/>
      <w:lvlText w:val="%8)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abstractNum w:abstractNumId="9" w15:restartNumberingAfterBreak="0">
    <w:nsid w:val="2A0C4A9A"/>
    <w:multiLevelType w:val="hybridMultilevel"/>
    <w:tmpl w:val="77AC69B2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2536D5"/>
    <w:multiLevelType w:val="hybridMultilevel"/>
    <w:tmpl w:val="93A0E7A4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11" w15:restartNumberingAfterBreak="0">
    <w:nsid w:val="2DEF546A"/>
    <w:multiLevelType w:val="hybridMultilevel"/>
    <w:tmpl w:val="3D10EF18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F77278"/>
    <w:multiLevelType w:val="hybridMultilevel"/>
    <w:tmpl w:val="7D8A7D70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A773FE"/>
    <w:multiLevelType w:val="hybridMultilevel"/>
    <w:tmpl w:val="747A0B3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E3766B"/>
    <w:multiLevelType w:val="hybridMultilevel"/>
    <w:tmpl w:val="6AE8C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6941394"/>
    <w:multiLevelType w:val="hybridMultilevel"/>
    <w:tmpl w:val="9536D67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9D8423F"/>
    <w:multiLevelType w:val="hybridMultilevel"/>
    <w:tmpl w:val="5770B772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17" w15:restartNumberingAfterBreak="0">
    <w:nsid w:val="3AFD4EA9"/>
    <w:multiLevelType w:val="hybridMultilevel"/>
    <w:tmpl w:val="74ECDDF0"/>
    <w:lvl w:ilvl="0" w:tplc="1928704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3E41772E"/>
    <w:multiLevelType w:val="hybridMultilevel"/>
    <w:tmpl w:val="02E69C34"/>
    <w:lvl w:ilvl="0" w:tplc="0096F888">
      <w:start w:val="1"/>
      <w:numFmt w:val="decimal"/>
      <w:pStyle w:val="a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3754F2"/>
    <w:multiLevelType w:val="hybridMultilevel"/>
    <w:tmpl w:val="2562833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E5C66B1"/>
    <w:multiLevelType w:val="hybridMultilevel"/>
    <w:tmpl w:val="B39E65A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25D9A"/>
    <w:multiLevelType w:val="hybridMultilevel"/>
    <w:tmpl w:val="2A40461E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54C171F"/>
    <w:multiLevelType w:val="hybridMultilevel"/>
    <w:tmpl w:val="6382EF06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8A90E83"/>
    <w:multiLevelType w:val="hybridMultilevel"/>
    <w:tmpl w:val="D690E604"/>
    <w:lvl w:ilvl="0" w:tplc="4D984F4A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649568D2"/>
    <w:multiLevelType w:val="hybridMultilevel"/>
    <w:tmpl w:val="2E2A52E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6FA4726"/>
    <w:multiLevelType w:val="hybridMultilevel"/>
    <w:tmpl w:val="7B248FD6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730792F"/>
    <w:multiLevelType w:val="multilevel"/>
    <w:tmpl w:val="C77EC326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21" w:hanging="102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B196283"/>
    <w:multiLevelType w:val="hybridMultilevel"/>
    <w:tmpl w:val="27E0102A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D6C2434"/>
    <w:multiLevelType w:val="hybridMultilevel"/>
    <w:tmpl w:val="458A487E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E545AFE"/>
    <w:multiLevelType w:val="hybridMultilevel"/>
    <w:tmpl w:val="2FAC22F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92955704">
    <w:abstractNumId w:val="1"/>
  </w:num>
  <w:num w:numId="2" w16cid:durableId="1404253796">
    <w:abstractNumId w:val="6"/>
  </w:num>
  <w:num w:numId="3" w16cid:durableId="1438788801">
    <w:abstractNumId w:val="3"/>
  </w:num>
  <w:num w:numId="4" w16cid:durableId="14409480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7550912">
    <w:abstractNumId w:val="26"/>
  </w:num>
  <w:num w:numId="6" w16cid:durableId="1365250816">
    <w:abstractNumId w:val="5"/>
  </w:num>
  <w:num w:numId="7" w16cid:durableId="1179391978">
    <w:abstractNumId w:val="13"/>
  </w:num>
  <w:num w:numId="8" w16cid:durableId="667174909">
    <w:abstractNumId w:val="20"/>
  </w:num>
  <w:num w:numId="9" w16cid:durableId="1731461518">
    <w:abstractNumId w:val="2"/>
  </w:num>
  <w:num w:numId="10" w16cid:durableId="2059889327">
    <w:abstractNumId w:val="23"/>
  </w:num>
  <w:num w:numId="11" w16cid:durableId="1018653832">
    <w:abstractNumId w:val="28"/>
  </w:num>
  <w:num w:numId="12" w16cid:durableId="306663007">
    <w:abstractNumId w:val="9"/>
  </w:num>
  <w:num w:numId="13" w16cid:durableId="1185825451">
    <w:abstractNumId w:val="25"/>
  </w:num>
  <w:num w:numId="14" w16cid:durableId="1834829202">
    <w:abstractNumId w:val="4"/>
  </w:num>
  <w:num w:numId="15" w16cid:durableId="899753811">
    <w:abstractNumId w:val="12"/>
  </w:num>
  <w:num w:numId="16" w16cid:durableId="1887569356">
    <w:abstractNumId w:val="14"/>
  </w:num>
  <w:num w:numId="17" w16cid:durableId="832335011">
    <w:abstractNumId w:val="29"/>
  </w:num>
  <w:num w:numId="18" w16cid:durableId="1581795062">
    <w:abstractNumId w:val="19"/>
  </w:num>
  <w:num w:numId="19" w16cid:durableId="932930634">
    <w:abstractNumId w:val="0"/>
  </w:num>
  <w:num w:numId="20" w16cid:durableId="256252246">
    <w:abstractNumId w:val="24"/>
  </w:num>
  <w:num w:numId="21" w16cid:durableId="2043557005">
    <w:abstractNumId w:val="22"/>
  </w:num>
  <w:num w:numId="22" w16cid:durableId="834690957">
    <w:abstractNumId w:val="11"/>
  </w:num>
  <w:num w:numId="23" w16cid:durableId="358968485">
    <w:abstractNumId w:val="27"/>
  </w:num>
  <w:num w:numId="24" w16cid:durableId="1426074921">
    <w:abstractNumId w:val="21"/>
  </w:num>
  <w:num w:numId="25" w16cid:durableId="1444687063">
    <w:abstractNumId w:val="15"/>
  </w:num>
  <w:num w:numId="26" w16cid:durableId="1001742338">
    <w:abstractNumId w:val="8"/>
  </w:num>
  <w:num w:numId="27" w16cid:durableId="1948659662">
    <w:abstractNumId w:val="17"/>
  </w:num>
  <w:num w:numId="28" w16cid:durableId="514729778">
    <w:abstractNumId w:val="16"/>
  </w:num>
  <w:num w:numId="29" w16cid:durableId="2044666680">
    <w:abstractNumId w:val="10"/>
  </w:num>
  <w:num w:numId="30" w16cid:durableId="664405758">
    <w:abstractNumId w:val="7"/>
  </w:num>
  <w:num w:numId="31" w16cid:durableId="13041895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C0"/>
    <w:rsid w:val="000A6DA9"/>
    <w:rsid w:val="000B348E"/>
    <w:rsid w:val="001315BC"/>
    <w:rsid w:val="00154BED"/>
    <w:rsid w:val="00164829"/>
    <w:rsid w:val="001F0662"/>
    <w:rsid w:val="002433C0"/>
    <w:rsid w:val="002748C9"/>
    <w:rsid w:val="00295840"/>
    <w:rsid w:val="00367C06"/>
    <w:rsid w:val="00372A47"/>
    <w:rsid w:val="003A6501"/>
    <w:rsid w:val="003B3716"/>
    <w:rsid w:val="00471CDC"/>
    <w:rsid w:val="00473613"/>
    <w:rsid w:val="00477354"/>
    <w:rsid w:val="00490ED8"/>
    <w:rsid w:val="00491916"/>
    <w:rsid w:val="00491AA5"/>
    <w:rsid w:val="004A0062"/>
    <w:rsid w:val="004A3277"/>
    <w:rsid w:val="004A7E96"/>
    <w:rsid w:val="004C3280"/>
    <w:rsid w:val="004C558F"/>
    <w:rsid w:val="0055169E"/>
    <w:rsid w:val="00596477"/>
    <w:rsid w:val="005B3A12"/>
    <w:rsid w:val="005D6C8D"/>
    <w:rsid w:val="0064619D"/>
    <w:rsid w:val="006D6BB4"/>
    <w:rsid w:val="007427EA"/>
    <w:rsid w:val="00753FD4"/>
    <w:rsid w:val="007A15F6"/>
    <w:rsid w:val="007D4B25"/>
    <w:rsid w:val="00800759"/>
    <w:rsid w:val="00802FE4"/>
    <w:rsid w:val="00811052"/>
    <w:rsid w:val="00815D00"/>
    <w:rsid w:val="008A762A"/>
    <w:rsid w:val="008E4FC6"/>
    <w:rsid w:val="008F6B9C"/>
    <w:rsid w:val="00904282"/>
    <w:rsid w:val="009054AF"/>
    <w:rsid w:val="00921612"/>
    <w:rsid w:val="009A1D47"/>
    <w:rsid w:val="00A10B58"/>
    <w:rsid w:val="00A1253B"/>
    <w:rsid w:val="00A70179"/>
    <w:rsid w:val="00AA4419"/>
    <w:rsid w:val="00AD5584"/>
    <w:rsid w:val="00B21DBD"/>
    <w:rsid w:val="00B23AA3"/>
    <w:rsid w:val="00B6070C"/>
    <w:rsid w:val="00B92345"/>
    <w:rsid w:val="00BB04EE"/>
    <w:rsid w:val="00C01948"/>
    <w:rsid w:val="00C15959"/>
    <w:rsid w:val="00C3320C"/>
    <w:rsid w:val="00C40F26"/>
    <w:rsid w:val="00C65AEB"/>
    <w:rsid w:val="00D46A82"/>
    <w:rsid w:val="00D86F8D"/>
    <w:rsid w:val="00D942E1"/>
    <w:rsid w:val="00DC7425"/>
    <w:rsid w:val="00DD1D46"/>
    <w:rsid w:val="00E03086"/>
    <w:rsid w:val="00E25A80"/>
    <w:rsid w:val="00E77195"/>
    <w:rsid w:val="00EA4EF2"/>
    <w:rsid w:val="00EC65AA"/>
    <w:rsid w:val="00F3297E"/>
    <w:rsid w:val="00F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7F3C1"/>
  <w15:chartTrackingRefBased/>
  <w15:docId w15:val="{5C7CD456-0788-4403-9E1C-139B0D1C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3086"/>
    <w:pPr>
      <w:widowControl w:val="0"/>
      <w:snapToGrid w:val="0"/>
      <w:ind w:firstLineChars="200" w:firstLine="200"/>
      <w:jc w:val="both"/>
    </w:pPr>
    <w:rPr>
      <w:rFonts w:ascii="Noto Sans SC" w:hAnsi="Noto Sans SC" w:cs="Noto Sans SC"/>
      <w:sz w:val="21"/>
    </w:rPr>
  </w:style>
  <w:style w:type="paragraph" w:styleId="1">
    <w:name w:val="heading 1"/>
    <w:basedOn w:val="a0"/>
    <w:next w:val="a0"/>
    <w:link w:val="10"/>
    <w:uiPriority w:val="9"/>
    <w:qFormat/>
    <w:rsid w:val="00D942E1"/>
    <w:pPr>
      <w:keepNext/>
      <w:keepLines/>
      <w:numPr>
        <w:numId w:val="14"/>
      </w:numPr>
      <w:spacing w:before="480" w:after="80"/>
      <w:ind w:left="0" w:firstLineChars="0" w:firstLine="0"/>
      <w:jc w:val="center"/>
      <w:outlineLvl w:val="0"/>
    </w:pPr>
    <w:rPr>
      <w:rFonts w:hAnsiTheme="majorHAnsi" w:cstheme="majorBidi"/>
      <w:b/>
      <w:sz w:val="36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0ED8"/>
    <w:pPr>
      <w:keepNext/>
      <w:keepLines/>
      <w:numPr>
        <w:ilvl w:val="1"/>
        <w:numId w:val="14"/>
      </w:numPr>
      <w:tabs>
        <w:tab w:val="left" w:pos="794"/>
      </w:tabs>
      <w:spacing w:before="160" w:after="80"/>
      <w:ind w:left="0" w:firstLineChars="0" w:firstLine="0"/>
      <w:outlineLvl w:val="1"/>
    </w:pPr>
    <w:rPr>
      <w:rFonts w:hAnsiTheme="majorHAnsi" w:cstheme="majorBidi"/>
      <w:b/>
      <w:sz w:val="32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490ED8"/>
    <w:pPr>
      <w:keepNext/>
      <w:keepLines/>
      <w:numPr>
        <w:ilvl w:val="2"/>
        <w:numId w:val="14"/>
      </w:numPr>
      <w:tabs>
        <w:tab w:val="left" w:pos="1021"/>
      </w:tabs>
      <w:spacing w:before="160" w:after="80"/>
      <w:ind w:left="0" w:firstLineChars="0" w:firstLine="0"/>
      <w:outlineLvl w:val="2"/>
    </w:pPr>
    <w:rPr>
      <w:rFonts w:hAnsiTheme="majorHAnsi" w:cstheme="majorBidi"/>
      <w:b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90ED8"/>
    <w:pPr>
      <w:keepNext/>
      <w:keepLines/>
      <w:numPr>
        <w:ilvl w:val="3"/>
        <w:numId w:val="14"/>
      </w:numPr>
      <w:tabs>
        <w:tab w:val="left" w:pos="1191"/>
      </w:tabs>
      <w:spacing w:before="80" w:after="40"/>
      <w:ind w:left="0" w:firstLineChars="0" w:firstLine="0"/>
      <w:outlineLvl w:val="3"/>
    </w:pPr>
    <w:rPr>
      <w:rFonts w:cstheme="majorBidi"/>
      <w:b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942E1"/>
    <w:rPr>
      <w:rFonts w:ascii="Noto Sans SC" w:hAnsiTheme="majorHAnsi" w:cstheme="majorBidi"/>
      <w:b/>
      <w:sz w:val="36"/>
      <w:szCs w:val="48"/>
    </w:rPr>
  </w:style>
  <w:style w:type="character" w:customStyle="1" w:styleId="20">
    <w:name w:val="标题 2 字符"/>
    <w:basedOn w:val="a1"/>
    <w:link w:val="2"/>
    <w:uiPriority w:val="9"/>
    <w:rsid w:val="00490ED8"/>
    <w:rPr>
      <w:rFonts w:ascii="Noto Sans SC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490ED8"/>
    <w:rPr>
      <w:rFonts w:ascii="Noto Sans SC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490ED8"/>
    <w:rPr>
      <w:rFonts w:ascii="Noto Sans SC" w:hAnsi="Noto Sans SC" w:cstheme="majorBidi"/>
      <w:b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8A762A"/>
    <w:pPr>
      <w:spacing w:beforeLines="50" w:before="50" w:afterLines="50" w:after="50"/>
      <w:ind w:left="397" w:firstLineChars="0" w:firstLine="0"/>
      <w:contextualSpacing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qFormat/>
    <w:rsid w:val="001F0662"/>
    <w:pPr>
      <w:wordWrap w:val="0"/>
    </w:pPr>
    <w:rPr>
      <w:rFonts w:ascii="ClassWiz X Display" w:eastAsia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1F0662"/>
    <w:rPr>
      <w:rFonts w:ascii="ClassWiz X Display" w:eastAsia="ClassWiz X Display" w:hAnsi="ClassWiz X Display" w:cs="ClassWiz X Display"/>
      <w:sz w:val="21"/>
      <w:szCs w:val="21"/>
    </w:rPr>
  </w:style>
  <w:style w:type="paragraph" w:styleId="af4">
    <w:name w:val="No Spacing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5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6">
    <w:name w:val="Emphasis"/>
    <w:basedOn w:val="a1"/>
    <w:uiPriority w:val="20"/>
    <w:qFormat/>
    <w:rsid w:val="00A1253B"/>
    <w:rPr>
      <w:i/>
      <w:iCs/>
    </w:rPr>
  </w:style>
  <w:style w:type="character" w:styleId="af7">
    <w:name w:val="Strong"/>
    <w:basedOn w:val="a1"/>
    <w:uiPriority w:val="22"/>
    <w:qFormat/>
    <w:rsid w:val="00A1253B"/>
    <w:rPr>
      <w:b/>
      <w:bCs/>
    </w:rPr>
  </w:style>
  <w:style w:type="paragraph" w:customStyle="1" w:styleId="af8">
    <w:name w:val="等宽"/>
    <w:basedOn w:val="a0"/>
    <w:next w:val="a0"/>
    <w:link w:val="af9"/>
    <w:qFormat/>
    <w:rsid w:val="00904282"/>
    <w:rPr>
      <w:rFonts w:ascii="Consolas" w:hAnsi="Consolas"/>
    </w:rPr>
  </w:style>
  <w:style w:type="table" w:styleId="afa">
    <w:name w:val="Table Grid"/>
    <w:basedOn w:val="a2"/>
    <w:uiPriority w:val="39"/>
    <w:rsid w:val="00E0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等宽 字符"/>
    <w:basedOn w:val="a1"/>
    <w:link w:val="af8"/>
    <w:rsid w:val="00904282"/>
    <w:rPr>
      <w:rFonts w:ascii="Consolas" w:hAnsi="Consolas" w:cs="Noto Sans SC"/>
    </w:rPr>
  </w:style>
  <w:style w:type="table" w:customStyle="1" w:styleId="afb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a0"/>
    <w:uiPriority w:val="39"/>
    <w:unhideWhenUsed/>
    <w:qFormat/>
    <w:rsid w:val="003A6501"/>
    <w:pPr>
      <w:widowControl/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0"/>
    <w:next w:val="a0"/>
    <w:autoRedefine/>
    <w:uiPriority w:val="39"/>
    <w:unhideWhenUsed/>
    <w:rsid w:val="00F3297E"/>
  </w:style>
  <w:style w:type="paragraph" w:styleId="TOC2">
    <w:name w:val="toc 2"/>
    <w:basedOn w:val="a0"/>
    <w:next w:val="a0"/>
    <w:autoRedefine/>
    <w:uiPriority w:val="39"/>
    <w:unhideWhenUsed/>
    <w:rsid w:val="00F3297E"/>
    <w:pPr>
      <w:ind w:leftChars="200" w:left="420"/>
    </w:pPr>
  </w:style>
  <w:style w:type="character" w:styleId="afc">
    <w:name w:val="Hyperlink"/>
    <w:basedOn w:val="a1"/>
    <w:uiPriority w:val="99"/>
    <w:unhideWhenUsed/>
    <w:rsid w:val="00F3297E"/>
    <w:rPr>
      <w:color w:val="467886" w:themeColor="hyperlink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d">
    <w:name w:val="字符码"/>
    <w:basedOn w:val="af8"/>
    <w:link w:val="afe"/>
    <w:qFormat/>
    <w:rsid w:val="00471CDC"/>
    <w:pPr>
      <w:shd w:val="clear" w:color="auto" w:fill="E8E8E8" w:themeFill="background2"/>
      <w:spacing w:beforeLines="50" w:before="50" w:afterLines="50" w:after="50"/>
      <w:contextualSpacing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e">
    <w:name w:val="字符码 字符"/>
    <w:basedOn w:val="af9"/>
    <w:link w:val="afd"/>
    <w:rsid w:val="00471CDC"/>
    <w:rPr>
      <w:rFonts w:ascii="Consolas" w:hAnsi="Consolas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"/>
    <w:qFormat/>
    <w:rsid w:val="00C01948"/>
    <w:pPr>
      <w:numPr>
        <w:numId w:val="31"/>
      </w:numPr>
      <w:spacing w:before="156" w:after="156"/>
      <w:ind w:left="420"/>
    </w:pPr>
    <w:rPr>
      <w:b/>
      <w:bCs/>
    </w:rPr>
  </w:style>
  <w:style w:type="character" w:customStyle="1" w:styleId="ab">
    <w:name w:val="列表段落 字符"/>
    <w:basedOn w:val="a1"/>
    <w:link w:val="aa"/>
    <w:uiPriority w:val="34"/>
    <w:rsid w:val="00C01948"/>
    <w:rPr>
      <w:rFonts w:ascii="Noto Sans SC" w:hAnsi="Noto Sans SC" w:cs="Noto Sans SC"/>
      <w:sz w:val="21"/>
    </w:rPr>
  </w:style>
  <w:style w:type="character" w:customStyle="1" w:styleId="aff">
    <w:name w:val="顶格有序列表 字符"/>
    <w:basedOn w:val="ab"/>
    <w:link w:val="a"/>
    <w:rsid w:val="00C01948"/>
    <w:rPr>
      <w:rFonts w:ascii="Noto Sans SC" w:hAnsi="Noto Sans SC" w:cs="Noto Sans SC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s\991CN-X-CW-Decompilation%20-%20&#21103;&#26412;\ROP\&#25945;&#31243;\991CN%20X%20(VerC)%20&#24322;&#24120;&#25945;&#31243;\991CN%20X%20(VerC)%20&#24322;&#24120;&#25945;&#31243;%20-%202\Casio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Casio.dotx</Template>
  <TotalTime>41</TotalTime>
  <Pages>8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Windy_D;Physics365</dc:creator>
  <cp:keywords/>
  <dc:description/>
  <cp:lastModifiedBy>Physics365</cp:lastModifiedBy>
  <cp:revision>17</cp:revision>
  <cp:lastPrinted>2024-04-07T16:01:00Z</cp:lastPrinted>
  <dcterms:created xsi:type="dcterms:W3CDTF">2024-04-07T15:41:00Z</dcterms:created>
  <dcterms:modified xsi:type="dcterms:W3CDTF">2024-04-08T15:45:00Z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2024-04-08T15:45:55Z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836173e5-d40b-4e30-b209-068fcd6148a5</vt:lpwstr>
  </property>
  <property fmtid="{D5CDD505-2E9C-101B-9397-08002B2CF9AE}" pid="7" name="MSIP_Label_defa4170-0d19-0005-0004-bc88714345d2_ActionId">
    <vt:lpwstr>2f82b241-230f-4757-922f-87eb8f4c5081</vt:lpwstr>
  </property>
  <property fmtid="{D5CDD505-2E9C-101B-9397-08002B2CF9AE}" pid="8" name="MSIP_Label_defa4170-0d19-0005-0004-bc88714345d2_ContentBits">
    <vt:lpwstr>0</vt:lpwstr>
  </property>
</Properties>
</file>